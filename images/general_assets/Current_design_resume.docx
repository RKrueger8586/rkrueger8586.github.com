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00"/>
        <w:gridCol w:w="3773"/>
        <w:gridCol w:w="3732"/>
      </w:tblGrid>
      <w:tr w:rsidR="001E5C69" w:rsidTr="00F82492">
        <w:trPr>
          <w:trHeight w:val="232"/>
        </w:trPr>
        <w:tc>
          <w:tcPr>
            <w:tcW w:w="1010" w:type="pct"/>
            <w:vMerge w:val="restart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2950A0" w:rsidP="00F82492">
            <w:pPr>
              <w:pStyle w:val="ContentHeading"/>
            </w:pPr>
            <w:sdt>
              <w:sdtPr>
                <w:id w:val="5444144"/>
                <w:placeholder>
                  <w:docPart w:val="5810C3744686418F8A2C11D11CD99A72"/>
                </w:placeholder>
              </w:sdtPr>
              <w:sdtEndPr/>
              <w:sdtContent>
                <w:r w:rsidR="00010CE4">
                  <w:t>Skills</w:t>
                </w:r>
              </w:sdtContent>
            </w:sdt>
          </w:p>
        </w:tc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ED40CB" w:rsidRDefault="002950A0" w:rsidP="006F564B">
            <w:pPr>
              <w:rPr>
                <w:rFonts w:ascii="HelveticaNeueLT Pro 55 Roman" w:hAnsi="HelveticaNeueLT Pro 55 Roman"/>
                <w:color w:val="404040" w:themeColor="text1" w:themeTint="BF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</w:rPr>
                <w:id w:val="5444185"/>
                <w:placeholder>
                  <w:docPart w:val="FAF6C721EE81426798653E14005F4623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010CE4" w:rsidRPr="00ED40CB">
                  <w:rPr>
                    <w:rStyle w:val="ContentBodyChar"/>
                    <w:rFonts w:ascii="HelveticaNeueLT Pro 55 Roman" w:hAnsi="HelveticaNeueLT Pro 55 Roman"/>
                  </w:rPr>
                  <w:t xml:space="preserve">Game </w:t>
                </w:r>
                <w:r w:rsidR="006F564B">
                  <w:rPr>
                    <w:rStyle w:val="ContentBodyChar"/>
                    <w:rFonts w:ascii="HelveticaNeueLT Pro 55 Roman" w:hAnsi="HelveticaNeueLT Pro 55 Roman"/>
                  </w:rPr>
                  <w:t>and Level Development</w:t>
                </w:r>
              </w:sdtContent>
            </w:sdt>
          </w:p>
        </w:tc>
      </w:tr>
      <w:tr w:rsidR="001E5C69" w:rsidTr="00F82492">
        <w:trPr>
          <w:trHeight w:val="708"/>
        </w:trPr>
        <w:tc>
          <w:tcPr>
            <w:tcW w:w="1010" w:type="pct"/>
            <w:vMerge/>
            <w:tcBorders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1E5C69" w:rsidP="00024E30">
            <w:pPr>
              <w:pStyle w:val="ContentHeading"/>
            </w:pPr>
          </w:p>
        </w:tc>
        <w:tc>
          <w:tcPr>
            <w:tcW w:w="20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ED40CB" w:rsidRDefault="002950A0" w:rsidP="001E5C69">
            <w:pPr>
              <w:pStyle w:val="BulletedList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5444190"/>
                <w:placeholder>
                  <w:docPart w:val="3C9380998E2A43518C1A7C5191F34375"/>
                </w:placeholder>
              </w:sdtPr>
              <w:sdtEndPr/>
              <w:sdtContent>
                <w:r w:rsidR="00E009F8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Construction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BSP Layout, Texturing, Lighting, Mesh Placement, Encounter/Challenge </w:t>
                </w:r>
                <w:r w:rsidR="0078627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Design</w:t>
                </w:r>
              </w:sdtContent>
            </w:sdt>
          </w:p>
          <w:p w:rsidR="001E5C69" w:rsidRPr="006F564B" w:rsidRDefault="002950A0" w:rsidP="0078627F">
            <w:pPr>
              <w:pStyle w:val="BulletedList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5444197"/>
                <w:placeholder>
                  <w:docPart w:val="2BC11F36BCA34B2592D1279FBD3B3179"/>
                </w:placeholder>
              </w:sdtPr>
              <w:sdtEndPr/>
              <w:sdtContent>
                <w:r w:rsidR="00010CE4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Scripting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Gameplay and Event Scripting, Matinee </w:t>
                </w:r>
              </w:sdtContent>
            </w:sdt>
          </w:p>
        </w:tc>
        <w:tc>
          <w:tcPr>
            <w:tcW w:w="198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ED40CB" w:rsidRDefault="002950A0" w:rsidP="001E5C69">
            <w:pPr>
              <w:pStyle w:val="BulletedList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5444195"/>
                <w:placeholder>
                  <w:docPart w:val="27B861AC342F4494852FE915A405B2D6"/>
                </w:placeholder>
              </w:sdtPr>
              <w:sdtEndPr/>
              <w:sdtContent>
                <w:r w:rsidR="00010CE4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Gameplay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Level Layout and Planning, Testing and Balancing, Game Flow Refinement, UI/Controls Planning</w:t>
                </w:r>
              </w:sdtContent>
            </w:sdt>
          </w:p>
          <w:p w:rsidR="001E5C69" w:rsidRPr="006F564B" w:rsidRDefault="002950A0" w:rsidP="006F564B">
            <w:pPr>
              <w:pStyle w:val="BulletedList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5444199"/>
                <w:placeholder>
                  <w:docPart w:val="DAD2AD0026B64515A95747F9B09E5FE8"/>
                </w:placeholder>
              </w:sdtPr>
              <w:sdtEndPr/>
              <w:sdtContent>
                <w:r w:rsidR="00010CE4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AI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010CE4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Node Placement, Path Finding, Refinement</w:t>
                </w:r>
              </w:sdtContent>
            </w:sdt>
          </w:p>
        </w:tc>
      </w:tr>
      <w:tr w:rsidR="00E009F8" w:rsidTr="00F82492">
        <w:trPr>
          <w:trHeight w:val="260"/>
        </w:trPr>
        <w:tc>
          <w:tcPr>
            <w:tcW w:w="1010" w:type="pct"/>
            <w:vMerge w:val="restart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E009F8" w:rsidRPr="00024E30" w:rsidRDefault="002950A0" w:rsidP="00E009F8">
            <w:pPr>
              <w:pStyle w:val="ContentHeading"/>
            </w:pPr>
            <w:sdt>
              <w:sdtPr>
                <w:id w:val="-1613586596"/>
                <w:placeholder>
                  <w:docPart w:val="A6C3E893D5854A58BA2FB224BB9BFD6A"/>
                </w:placeholder>
              </w:sdtPr>
              <w:sdtEndPr/>
              <w:sdtContent>
                <w:r w:rsidR="00E009F8">
                  <w:t>Software</w:t>
                </w:r>
              </w:sdtContent>
            </w:sdt>
          </w:p>
        </w:tc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009F8" w:rsidRPr="00ED40CB" w:rsidRDefault="00E009F8" w:rsidP="006F564B">
            <w:pPr>
              <w:rPr>
                <w:rFonts w:ascii="HelveticaNeueLT Pro 55 Roman" w:hAnsi="HelveticaNeueLT Pro 55 Roman"/>
                <w:color w:val="404040" w:themeColor="text1" w:themeTint="BF"/>
              </w:rPr>
            </w:pPr>
          </w:p>
        </w:tc>
      </w:tr>
      <w:tr w:rsidR="00E009F8" w:rsidRPr="00010CE4" w:rsidTr="00F82492">
        <w:trPr>
          <w:trHeight w:val="1482"/>
        </w:trPr>
        <w:tc>
          <w:tcPr>
            <w:tcW w:w="1010" w:type="pct"/>
            <w:vMerge/>
            <w:tcBorders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E009F8" w:rsidRPr="00024E30" w:rsidRDefault="00E009F8" w:rsidP="003D79E3">
            <w:pPr>
              <w:pStyle w:val="ContentHeading"/>
            </w:pPr>
          </w:p>
        </w:tc>
        <w:tc>
          <w:tcPr>
            <w:tcW w:w="20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009F8" w:rsidRPr="00ED40CB" w:rsidRDefault="00E009F8" w:rsidP="003D79E3">
            <w:pPr>
              <w:pStyle w:val="BulletedList"/>
              <w:rPr>
                <w:rFonts w:ascii="HelveticaNeueLT Pro 55 Roman" w:hAnsi="HelveticaNeueLT Pro 55 Roman"/>
                <w:sz w:val="20"/>
                <w:szCs w:val="20"/>
              </w:rPr>
            </w:pPr>
            <w:r w:rsidRPr="00ED40CB">
              <w:rPr>
                <w:rFonts w:ascii="HelveticaNeueLT Pro 55 Roman" w:hAnsi="HelveticaNeueLT Pro 55 Roman" w:cs="Arial"/>
                <w:b/>
                <w:sz w:val="20"/>
                <w:szCs w:val="20"/>
              </w:rPr>
              <w:t>Editors</w:t>
            </w:r>
            <w:r w:rsidR="00540470">
              <w:rPr>
                <w:rFonts w:ascii="HelveticaNeueLT Pro 55 Roman" w:hAnsi="HelveticaNeueLT Pro 55 Roman" w:cs="Arial"/>
                <w:b/>
                <w:sz w:val="20"/>
                <w:szCs w:val="20"/>
              </w:rPr>
              <w:t>:</w:t>
            </w:r>
            <w:r w:rsidRPr="00ED40CB">
              <w:rPr>
                <w:rFonts w:ascii="HelveticaNeueLT Pro 55 Roman" w:hAnsi="HelveticaNeueLT Pro 55 Roman" w:cs="Georgia"/>
                <w:b/>
                <w:sz w:val="20"/>
                <w:szCs w:val="20"/>
              </w:rPr>
              <w:t xml:space="preserve"> </w:t>
            </w:r>
            <w:r w:rsidR="004775D1" w:rsidRPr="004775D1">
              <w:rPr>
                <w:rFonts w:ascii="HelveticaNeueLT Pro 55 Roman" w:hAnsi="HelveticaNeueLT Pro 55 Roman" w:cs="Georgia"/>
                <w:sz w:val="20"/>
                <w:szCs w:val="20"/>
              </w:rPr>
              <w:t>Unreal 4</w:t>
            </w:r>
            <w:r w:rsidR="004775D1">
              <w:rPr>
                <w:rFonts w:ascii="HelveticaNeueLT Pro 55 Roman" w:hAnsi="HelveticaNeueLT Pro 55 Roman" w:cs="Georgia"/>
                <w:b/>
                <w:sz w:val="20"/>
                <w:szCs w:val="20"/>
              </w:rPr>
              <w:t xml:space="preserve">, </w:t>
            </w:r>
            <w:r w:rsidRPr="00ED40CB">
              <w:rPr>
                <w:rFonts w:ascii="HelveticaNeueLT Pro 55 Roman" w:hAnsi="HelveticaNeueLT Pro 55 Roman" w:cs="Georgia"/>
                <w:sz w:val="20"/>
                <w:szCs w:val="20"/>
              </w:rPr>
              <w:t>Unreal 3, Hammer (</w:t>
            </w:r>
            <w:r w:rsidRPr="00ED40CB">
              <w:rPr>
                <w:rFonts w:ascii="HelveticaNeueLT Pro 55 Roman" w:hAnsi="HelveticaNeueLT Pro 55 Roman" w:cs="Georgia"/>
                <w:i/>
                <w:sz w:val="20"/>
                <w:szCs w:val="20"/>
              </w:rPr>
              <w:t>Half-Life 2</w:t>
            </w:r>
            <w:r w:rsidRPr="00ED40CB">
              <w:rPr>
                <w:rFonts w:ascii="HelveticaNeueLT Pro 55 Roman" w:hAnsi="HelveticaNeueLT Pro 55 Roman" w:cs="Georgia"/>
                <w:sz w:val="20"/>
                <w:szCs w:val="20"/>
              </w:rPr>
              <w:t>), The Elder Scrolls Construction Set (</w:t>
            </w:r>
            <w:r w:rsidRPr="00ED40CB">
              <w:rPr>
                <w:rFonts w:ascii="HelveticaNeueLT Pro 55 Roman" w:hAnsi="HelveticaNeueLT Pro 55 Roman" w:cs="Georgia"/>
                <w:i/>
                <w:sz w:val="20"/>
                <w:szCs w:val="20"/>
              </w:rPr>
              <w:t>Oblivion</w:t>
            </w:r>
            <w:r w:rsidR="009D6C2F">
              <w:rPr>
                <w:rFonts w:ascii="HelveticaNeueLT Pro 55 Roman" w:hAnsi="HelveticaNeueLT Pro 55 Roman" w:cs="Georgia"/>
                <w:sz w:val="20"/>
                <w:szCs w:val="20"/>
              </w:rPr>
              <w:t>), Unity</w:t>
            </w:r>
            <w:r w:rsidR="00710109">
              <w:rPr>
                <w:rFonts w:ascii="HelveticaNeueLT Pro 55 Roman" w:hAnsi="HelveticaNeueLT Pro 55 Roman" w:cs="Georgia"/>
                <w:sz w:val="20"/>
                <w:szCs w:val="20"/>
              </w:rPr>
              <w:t>, Offset Engine</w:t>
            </w:r>
          </w:p>
          <w:p w:rsidR="00E009F8" w:rsidRPr="00ED40CB" w:rsidRDefault="002950A0" w:rsidP="009D6C2F">
            <w:pPr>
              <w:pStyle w:val="BulletedList"/>
              <w:rPr>
                <w:rFonts w:ascii="HelveticaNeueLT Pro 55 Roman" w:hAnsi="HelveticaNeueLT Pro 55 Roman"/>
                <w:sz w:val="20"/>
                <w:szCs w:val="20"/>
              </w:rPr>
            </w:pPr>
            <w:sdt>
              <w:sdtPr>
                <w:rPr>
                  <w:rFonts w:ascii="HelveticaNeueLT Pro 55 Roman" w:hAnsi="HelveticaNeueLT Pro 55 Roman"/>
                  <w:sz w:val="20"/>
                  <w:szCs w:val="20"/>
                </w:rPr>
                <w:id w:val="1283005052"/>
                <w:placeholder>
                  <w:docPart w:val="544EE6007005436DABA6589817F5BC60"/>
                </w:placeholder>
              </w:sdtPr>
              <w:sdtEndPr/>
              <w:sdtContent>
                <w:r w:rsidR="00E009F8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Art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Photoshop, Google </w:t>
                </w:r>
                <w:proofErr w:type="spellStart"/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SketchUp</w:t>
                </w:r>
                <w:proofErr w:type="spellEnd"/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, Maya 8.5</w:t>
                </w:r>
                <w:r w:rsidR="00710109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, 3DS Max 2009</w:t>
                </w:r>
              </w:sdtContent>
            </w:sdt>
          </w:p>
        </w:tc>
        <w:tc>
          <w:tcPr>
            <w:tcW w:w="198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sdt>
            <w:sdtPr>
              <w:rPr>
                <w:rFonts w:ascii="HelveticaNeueLT Pro 55 Roman" w:hAnsi="HelveticaNeueLT Pro 55 Roman"/>
                <w:sz w:val="20"/>
                <w:szCs w:val="20"/>
              </w:rPr>
              <w:id w:val="1483816"/>
              <w:placeholder>
                <w:docPart w:val="47438EEFD9844C4A86F7E8E541211DED"/>
              </w:placeholder>
            </w:sdtPr>
            <w:sdtEndPr/>
            <w:sdtContent>
              <w:p w:rsidR="00E009F8" w:rsidRPr="00ED40CB" w:rsidRDefault="00F26751" w:rsidP="003D79E3">
                <w:pPr>
                  <w:pStyle w:val="BulletedList"/>
                  <w:rPr>
                    <w:rFonts w:ascii="HelveticaNeueLT Pro 55 Roman" w:hAnsi="HelveticaNeueLT Pro 55 Roman"/>
                    <w:sz w:val="20"/>
                    <w:szCs w:val="20"/>
                  </w:rPr>
                </w:pPr>
                <w:r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Documentation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E009F8" w:rsidRPr="00ED40CB">
                  <w:rPr>
                    <w:rFonts w:ascii="HelveticaNeueLT Pro 55 Roman" w:hAnsi="HelveticaNeueLT Pro 55 Roman" w:cs="Georgia"/>
                    <w:b/>
                    <w:sz w:val="20"/>
                    <w:szCs w:val="20"/>
                  </w:rPr>
                  <w:t xml:space="preserve"> </w:t>
                </w:r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Microsoft Office Confluence</w:t>
                </w:r>
              </w:p>
            </w:sdtContent>
          </w:sdt>
          <w:p w:rsidR="00E009F8" w:rsidRPr="00ED40CB" w:rsidRDefault="002950A0" w:rsidP="00E009F8">
            <w:pPr>
              <w:pStyle w:val="BulletedList"/>
              <w:rPr>
                <w:rFonts w:ascii="HelveticaNeueLT Pro 55 Roman" w:hAnsi="HelveticaNeueLT Pro 55 Roman"/>
                <w:sz w:val="20"/>
                <w:szCs w:val="20"/>
              </w:rPr>
            </w:pPr>
            <w:sdt>
              <w:sdtPr>
                <w:rPr>
                  <w:rFonts w:ascii="HelveticaNeueLT Pro 55 Roman" w:hAnsi="HelveticaNeueLT Pro 55 Roman"/>
                  <w:sz w:val="20"/>
                  <w:szCs w:val="20"/>
                </w:rPr>
                <w:id w:val="-184058095"/>
                <w:placeholder>
                  <w:docPart w:val="F9D83770F31D45B5890A84E7774134D4"/>
                </w:placeholder>
              </w:sdtPr>
              <w:sdtEndPr/>
              <w:sdtContent>
                <w:r w:rsidR="00E009F8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Source Control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E009F8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 xml:space="preserve"> </w:t>
                </w:r>
                <w:r w:rsidR="00E009F8" w:rsidRPr="00ED40CB">
                  <w:rPr>
                    <w:rFonts w:ascii="HelveticaNeueLT Pro 55 Roman" w:hAnsi="HelveticaNeueLT Pro 55 Roman" w:cs="Arial"/>
                    <w:sz w:val="20"/>
                    <w:szCs w:val="20"/>
                  </w:rPr>
                  <w:t>Perforce,</w:t>
                </w:r>
                <w:r w:rsidR="00E009F8" w:rsidRPr="00ED40CB">
                  <w:rPr>
                    <w:rFonts w:ascii="HelveticaNeueLT Pro 55 Roman" w:hAnsi="HelveticaNeueLT Pro 55 Roman" w:cs="Georgia"/>
                    <w:b/>
                    <w:sz w:val="20"/>
                    <w:szCs w:val="20"/>
                  </w:rPr>
                  <w:t xml:space="preserve"> </w:t>
                </w:r>
                <w:r w:rsidR="00E009F8" w:rsidRPr="00ED40CB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Tortoise SVN, Issue Manager, Jira</w:t>
                </w:r>
              </w:sdtContent>
            </w:sdt>
          </w:p>
          <w:p w:rsidR="00F26751" w:rsidRPr="00ED40CB" w:rsidRDefault="002950A0" w:rsidP="00E3436A">
            <w:pPr>
              <w:pStyle w:val="BulletedList"/>
              <w:rPr>
                <w:rFonts w:ascii="HelveticaNeueLT Pro 55 Roman" w:hAnsi="HelveticaNeueLT Pro 55 Roman"/>
                <w:sz w:val="20"/>
                <w:szCs w:val="20"/>
              </w:rPr>
            </w:pPr>
            <w:sdt>
              <w:sdtPr>
                <w:rPr>
                  <w:rFonts w:ascii="HelveticaNeueLT Pro 55 Roman" w:hAnsi="HelveticaNeueLT Pro 55 Roman"/>
                  <w:sz w:val="20"/>
                  <w:szCs w:val="20"/>
                </w:rPr>
                <w:id w:val="-834068644"/>
                <w:placeholder>
                  <w:docPart w:val="EAA40EA0EF084FFD9A1EEF6CB1A25526"/>
                </w:placeholder>
              </w:sdtPr>
              <w:sdtEndPr/>
              <w:sdtContent>
                <w:r w:rsidR="00F26751" w:rsidRPr="00ED40CB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Scripting</w:t>
                </w:r>
                <w:r w:rsidR="00540470">
                  <w:rPr>
                    <w:rFonts w:ascii="HelveticaNeueLT Pro 55 Roman" w:hAnsi="HelveticaNeueLT Pro 55 Roman" w:cs="Arial"/>
                    <w:b/>
                    <w:sz w:val="20"/>
                    <w:szCs w:val="20"/>
                  </w:rPr>
                  <w:t>:</w:t>
                </w:r>
                <w:r w:rsidR="00F26751" w:rsidRPr="00ED40CB">
                  <w:rPr>
                    <w:rFonts w:ascii="HelveticaNeueLT Pro 55 Roman" w:hAnsi="HelveticaNeueLT Pro 55 Roman" w:cs="Georgia"/>
                    <w:b/>
                    <w:sz w:val="20"/>
                    <w:szCs w:val="20"/>
                  </w:rPr>
                  <w:t xml:space="preserve"> </w:t>
                </w:r>
                <w:r w:rsidR="00E3436A" w:rsidRPr="00E3436A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Blueprint,</w:t>
                </w:r>
                <w:r w:rsidR="00E3436A">
                  <w:rPr>
                    <w:rFonts w:ascii="HelveticaNeueLT Pro 55 Roman" w:hAnsi="HelveticaNeueLT Pro 55 Roman" w:cs="Georgia"/>
                    <w:b/>
                    <w:sz w:val="20"/>
                    <w:szCs w:val="20"/>
                  </w:rPr>
                  <w:t xml:space="preserve"> </w:t>
                </w:r>
                <w:r w:rsidR="009D6C2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Kismet, Hammer</w:t>
                </w:r>
                <w:r w:rsidR="0078627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, </w:t>
                </w:r>
                <w:proofErr w:type="spellStart"/>
                <w:r w:rsidR="0078627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>Lua</w:t>
                </w:r>
                <w:proofErr w:type="spellEnd"/>
                <w:r w:rsidR="0078627F">
                  <w:rPr>
                    <w:rFonts w:ascii="HelveticaNeueLT Pro 55 Roman" w:hAnsi="HelveticaNeueLT Pro 55 Roman" w:cs="Georgia"/>
                    <w:sz w:val="20"/>
                    <w:szCs w:val="20"/>
                  </w:rPr>
                  <w:t xml:space="preserve"> 5.1</w:t>
                </w:r>
              </w:sdtContent>
            </w:sdt>
          </w:p>
        </w:tc>
      </w:tr>
      <w:tr w:rsidR="006F564B" w:rsidTr="00F82492">
        <w:trPr>
          <w:trHeight w:val="4045"/>
        </w:trPr>
        <w:sdt>
          <w:sdtPr>
            <w:id w:val="5444170"/>
            <w:placeholder>
              <w:docPart w:val="3BAD73FA22C546BBB71DA64A5EE7F77E"/>
            </w:placeholder>
            <w:showingPlcHdr/>
          </w:sdtPr>
          <w:sdtEndPr/>
          <w:sdtContent>
            <w:tc>
              <w:tcPr>
                <w:tcW w:w="1010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</w:tcBorders>
              </w:tcPr>
              <w:p w:rsidR="006F564B" w:rsidRPr="00024E30" w:rsidRDefault="006F564B" w:rsidP="006F564B">
                <w:pPr>
                  <w:pStyle w:val="ContentHeading"/>
                </w:pPr>
                <w:r w:rsidRPr="00024E30">
                  <w:t>Work History</w:t>
                </w:r>
              </w:p>
            </w:tc>
          </w:sdtContent>
        </w:sdt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F564B" w:rsidRPr="00912221" w:rsidRDefault="002950A0" w:rsidP="006F564B">
            <w:pPr>
              <w:pStyle w:val="ContentBodyBold"/>
              <w:rPr>
                <w:rStyle w:val="ContentBodyChar"/>
                <w:rFonts w:ascii="HelveticaNeueLT Pro 55 Roman" w:hAnsi="HelveticaNeueLT Pro 55 Roman"/>
                <w:szCs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szCs w:val="20"/>
                </w:rPr>
                <w:id w:val="1737586493"/>
                <w:placeholder>
                  <w:docPart w:val="38EF50995C3643DA83F8FFDBC6F17118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DF1D66" w:rsidRPr="00912221">
                  <w:rPr>
                    <w:rStyle w:val="ContentBodyChar"/>
                    <w:rFonts w:ascii="HelveticaNeueLT Pro 55 Roman" w:hAnsi="HelveticaNeueLT Pro 55 Roman"/>
                    <w:szCs w:val="20"/>
                  </w:rPr>
                  <w:t>Senior Level Designer</w:t>
                </w:r>
              </w:sdtContent>
            </w:sdt>
            <w:r w:rsidR="00DF1D66" w:rsidRPr="00912221">
              <w:rPr>
                <w:rFonts w:ascii="HelveticaNeueLT Pro 55 Roman" w:hAnsi="HelveticaNeueLT Pro 55 Roman"/>
                <w:color w:val="404040" w:themeColor="text1" w:themeTint="BF"/>
                <w:szCs w:val="20"/>
              </w:rPr>
              <w:t xml:space="preserve">, </w:t>
            </w:r>
            <w:sdt>
              <w:sdtPr>
                <w:rPr>
                  <w:rStyle w:val="ContentBodyChar"/>
                  <w:rFonts w:ascii="HelveticaNeueLT Pro 55 Roman" w:hAnsi="HelveticaNeueLT Pro 55 Roman"/>
                  <w:i/>
                  <w:szCs w:val="20"/>
                </w:rPr>
                <w:id w:val="-1092156311"/>
                <w:placeholder>
                  <w:docPart w:val="838BCBB0092746DCA1286AF101D975EB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DF1D66" w:rsidRPr="00912221">
                  <w:rPr>
                    <w:rStyle w:val="ContentBodyChar"/>
                    <w:rFonts w:ascii="HelveticaNeueLT Pro 55 Roman" w:hAnsi="HelveticaNeueLT Pro 55 Roman"/>
                    <w:i/>
                    <w:szCs w:val="20"/>
                  </w:rPr>
                  <w:t>Red 5 Studios</w:t>
                </w:r>
              </w:sdtContent>
            </w:sdt>
            <w:r w:rsidR="00DF1D66" w:rsidRPr="00912221">
              <w:rPr>
                <w:rFonts w:ascii="HelveticaNeueLT Pro 55 Roman" w:hAnsi="HelveticaNeueLT Pro 55 Roman"/>
                <w:i/>
                <w:color w:val="404040" w:themeColor="text1" w:themeTint="BF"/>
                <w:szCs w:val="20"/>
              </w:rPr>
              <w:t xml:space="preserve">, </w:t>
            </w:r>
            <w:r w:rsidR="00031BAA">
              <w:rPr>
                <w:rStyle w:val="ContentBodyChar"/>
                <w:rFonts w:ascii="Helvetica" w:hAnsi="Helvetica"/>
              </w:rPr>
              <w:t xml:space="preserve">Irvine, </w:t>
            </w:r>
            <w:r w:rsidR="00DF1D66" w:rsidRPr="00912221">
              <w:rPr>
                <w:rStyle w:val="ContentBodyChar"/>
                <w:rFonts w:ascii="HelveticaNeueLT Pro 55 Roman" w:hAnsi="HelveticaNeueLT Pro 55 Roman"/>
                <w:i/>
                <w:szCs w:val="20"/>
              </w:rPr>
              <w:t>CA</w:t>
            </w:r>
            <w:bookmarkStart w:id="0" w:name="_GoBack"/>
            <w:bookmarkEnd w:id="0"/>
          </w:p>
          <w:p w:rsidR="006F564B" w:rsidRPr="00ED40CB" w:rsidRDefault="002950A0" w:rsidP="006F564B">
            <w:pPr>
              <w:rPr>
                <w:rStyle w:val="ContentBodyChar"/>
                <w:rFonts w:ascii="HelveticaNeueLT Pro 55 Roman" w:hAnsi="HelveticaNeueLT Pro 55 Roman"/>
                <w:i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i/>
                </w:rPr>
                <w:id w:val="-1962792219"/>
                <w:placeholder>
                  <w:docPart w:val="8978F614AA564A5A98FF5810112B6FAB"/>
                </w:placeholder>
              </w:sdtPr>
              <w:sdtEndPr>
                <w:rPr>
                  <w:rStyle w:val="ContentBodyChar"/>
                </w:rPr>
              </w:sdtEndPr>
              <w:sdtContent>
                <w:sdt>
                  <w:sdtPr>
                    <w:rPr>
                      <w:rFonts w:ascii="HelveticaNeueLT Pro 55 Roman" w:hAnsi="HelveticaNeueLT Pro 55 Roman"/>
                      <w:color w:val="000000" w:themeColor="text1"/>
                      <w:sz w:val="20"/>
                      <w:szCs w:val="20"/>
                      <w:u w:val="single"/>
                    </w:rPr>
                    <w:id w:val="2037074073"/>
                    <w:placeholder>
                      <w:docPart w:val="2F099A60A29442F98946013FAF097E3A"/>
                    </w:placeholder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F1D66" w:rsidRPr="00031BAA">
                      <w:rPr>
                        <w:rFonts w:ascii="HelveticaNeueLT Pro 55 Roman" w:hAnsi="HelveticaNeueLT Pro 55 Roman"/>
                        <w:sz w:val="20"/>
                        <w:szCs w:val="20"/>
                        <w:u w:val="single"/>
                      </w:rPr>
                      <w:t>April 2015-November 2015</w:t>
                    </w:r>
                    <w:r w:rsidR="00D7541E" w:rsidRPr="00031BAA">
                      <w:rPr>
                        <w:rFonts w:ascii="HelveticaNeueLT Pro 55 Roman" w:hAnsi="HelveticaNeueLT Pro 55 Roman"/>
                        <w:sz w:val="20"/>
                        <w:szCs w:val="20"/>
                        <w:u w:val="single"/>
                      </w:rPr>
                      <w:t xml:space="preserve"> and July 2016-August 2016</w:t>
                    </w:r>
                  </w:sdtContent>
                </w:sdt>
              </w:sdtContent>
            </w:sdt>
          </w:p>
          <w:p w:rsidR="00D7541E" w:rsidRPr="00D7541E" w:rsidRDefault="00D7541E" w:rsidP="00710109">
            <w:pPr>
              <w:pStyle w:val="ListParagraph"/>
              <w:numPr>
                <w:ilvl w:val="0"/>
                <w:numId w:val="3"/>
              </w:numPr>
              <w:rPr>
                <w:rStyle w:val="ContentBodyChar"/>
                <w:rFonts w:ascii="HelveticaNeueLT Pro 55 Roman" w:hAnsi="HelveticaNeueLT Pro 55 Roman"/>
                <w:i/>
                <w:color w:val="404040" w:themeColor="text1" w:themeTint="BF"/>
              </w:rPr>
            </w:pPr>
            <w:r>
              <w:rPr>
                <w:rStyle w:val="ContentBodyChar"/>
                <w:rFonts w:ascii="HelveticaNeueLT Pro 55 Roman" w:hAnsi="HelveticaNeueLT Pro 55 Roman"/>
                <w:b/>
                <w:i/>
              </w:rPr>
              <w:t xml:space="preserve">Two Unannounced VR projects: </w:t>
            </w:r>
            <w:r>
              <w:rPr>
                <w:rStyle w:val="ContentBodyChar"/>
                <w:rFonts w:ascii="HelveticaNeueLT Pro 55 Roman" w:hAnsi="HelveticaNeueLT Pro 55 Roman"/>
              </w:rPr>
              <w:t>Level design and art implementation, optimization and production improvements, UE4 subject matter expert</w:t>
            </w:r>
          </w:p>
          <w:p w:rsidR="00710109" w:rsidRPr="00031BAA" w:rsidRDefault="00DF1D66" w:rsidP="00031BAA">
            <w:pPr>
              <w:pStyle w:val="ListParagraph"/>
              <w:numPr>
                <w:ilvl w:val="0"/>
                <w:numId w:val="3"/>
              </w:numPr>
              <w:rPr>
                <w:rStyle w:val="ContentBodyChar"/>
                <w:rFonts w:ascii="HelveticaNeueLT Pro 55 Roman" w:hAnsi="HelveticaNeueLT Pro 55 Roman"/>
                <w:i/>
                <w:color w:val="404040" w:themeColor="text1" w:themeTint="BF"/>
              </w:rPr>
            </w:pPr>
            <w:proofErr w:type="spellStart"/>
            <w:r w:rsidRPr="00710109">
              <w:rPr>
                <w:rStyle w:val="ContentBodyChar"/>
                <w:rFonts w:ascii="HelveticaNeueLT Pro 55 Roman" w:hAnsi="HelveticaNeueLT Pro 55 Roman"/>
                <w:b/>
                <w:i/>
              </w:rPr>
              <w:t>Firefall</w:t>
            </w:r>
            <w:proofErr w:type="spellEnd"/>
            <w:r w:rsidR="00AF7256">
              <w:rPr>
                <w:rStyle w:val="ContentBodyChar"/>
                <w:rFonts w:ascii="HelveticaNeueLT Pro 55 Roman" w:hAnsi="HelveticaNeueLT Pro 55 Roman"/>
                <w:b/>
                <w:i/>
              </w:rPr>
              <w:t xml:space="preserve"> (Versions 1.5-1.8)</w:t>
            </w:r>
            <w:r w:rsidR="006F564B" w:rsidRPr="00710109">
              <w:rPr>
                <w:rStyle w:val="ContentBodyChar"/>
                <w:rFonts w:ascii="HelveticaNeueLT Pro 55 Roman" w:hAnsi="HelveticaNeueLT Pro 55 Roman"/>
                <w:b/>
                <w:i/>
              </w:rPr>
              <w:t>:</w:t>
            </w:r>
            <w:r w:rsidR="006F564B" w:rsidRPr="00710109">
              <w:rPr>
                <w:rStyle w:val="ContentBodyChar"/>
                <w:rFonts w:ascii="HelveticaNeueLT Pro 55 Roman" w:hAnsi="HelveticaNeueLT Pro 55 Roman"/>
              </w:rPr>
              <w:t xml:space="preserve"> </w:t>
            </w:r>
            <w:r w:rsidR="00710109" w:rsidRPr="00710109">
              <w:rPr>
                <w:rStyle w:val="ContentBodyChar"/>
                <w:rFonts w:ascii="HelveticaNeueLT Pro 55 Roman" w:hAnsi="HelveticaNeueLT Pro 55 Roman"/>
              </w:rPr>
              <w:t xml:space="preserve">Level design layout and implementation, BSP and </w:t>
            </w:r>
            <w:proofErr w:type="spellStart"/>
            <w:r w:rsidR="00710109" w:rsidRPr="00710109">
              <w:rPr>
                <w:rStyle w:val="ContentBodyChar"/>
                <w:rFonts w:ascii="HelveticaNeueLT Pro 55 Roman" w:hAnsi="HelveticaNeueLT Pro 55 Roman"/>
              </w:rPr>
              <w:t>SketchUp</w:t>
            </w:r>
            <w:proofErr w:type="spellEnd"/>
            <w:r w:rsidR="00710109" w:rsidRPr="00710109">
              <w:rPr>
                <w:rStyle w:val="ContentBodyChar"/>
                <w:rFonts w:ascii="HelveticaNeueLT Pro 55 Roman" w:hAnsi="HelveticaNeueLT Pro 55 Roman"/>
              </w:rPr>
              <w:t xml:space="preserve"> construction, cover placement and combat iteration, </w:t>
            </w:r>
          </w:p>
          <w:p w:rsidR="00912221" w:rsidRPr="00912221" w:rsidRDefault="002950A0" w:rsidP="00912221">
            <w:pPr>
              <w:pStyle w:val="ContentBodyBold"/>
              <w:rPr>
                <w:rStyle w:val="ContentBodyChar"/>
                <w:rFonts w:ascii="HelveticaNeueLT Pro 55 Roman" w:hAnsi="HelveticaNeueLT Pro 55 Roman"/>
                <w:szCs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szCs w:val="20"/>
                </w:rPr>
                <w:id w:val="-1738233994"/>
                <w:placeholder>
                  <w:docPart w:val="A9BAA8C26FED4A7E940817D4E140B832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912221" w:rsidRPr="00912221">
                  <w:rPr>
                    <w:rStyle w:val="ContentBodyChar"/>
                    <w:rFonts w:ascii="HelveticaNeueLT Pro 55 Roman" w:hAnsi="HelveticaNeueLT Pro 55 Roman"/>
                    <w:szCs w:val="20"/>
                  </w:rPr>
                  <w:t>Lead Designer/</w:t>
                </w:r>
                <w:r w:rsidR="00D7541E">
                  <w:rPr>
                    <w:rStyle w:val="ContentBodyChar"/>
                    <w:rFonts w:ascii="HelveticaNeueLT Pro 55 Roman" w:hAnsi="HelveticaNeueLT Pro 55 Roman"/>
                    <w:szCs w:val="20"/>
                  </w:rPr>
                  <w:t>Level Designer/</w:t>
                </w:r>
                <w:r w:rsidR="00912221" w:rsidRPr="00912221">
                  <w:rPr>
                    <w:rStyle w:val="ContentBodyChar"/>
                    <w:rFonts w:ascii="HelveticaNeueLT Pro 55 Roman" w:hAnsi="HelveticaNeueLT Pro 55 Roman"/>
                    <w:szCs w:val="20"/>
                  </w:rPr>
                  <w:t>Associate Producer</w:t>
                </w:r>
              </w:sdtContent>
            </w:sdt>
            <w:r w:rsidR="00912221" w:rsidRPr="00912221">
              <w:rPr>
                <w:rFonts w:ascii="HelveticaNeueLT Pro 55 Roman" w:hAnsi="HelveticaNeueLT Pro 55 Roman"/>
                <w:color w:val="404040" w:themeColor="text1" w:themeTint="BF"/>
                <w:szCs w:val="20"/>
              </w:rPr>
              <w:t xml:space="preserve">, </w:t>
            </w:r>
            <w:sdt>
              <w:sdtPr>
                <w:rPr>
                  <w:rStyle w:val="ContentBodyChar"/>
                  <w:rFonts w:ascii="HelveticaNeueLT Pro 55 Roman" w:hAnsi="HelveticaNeueLT Pro 55 Roman"/>
                  <w:i/>
                  <w:szCs w:val="20"/>
                </w:rPr>
                <w:id w:val="-1087380611"/>
                <w:placeholder>
                  <w:docPart w:val="63F79BFC239C4E17877AB6F8B9D77C06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912221" w:rsidRPr="00912221">
                  <w:rPr>
                    <w:rStyle w:val="ContentBodyChar"/>
                    <w:rFonts w:ascii="HelveticaNeueLT Pro 55 Roman" w:hAnsi="HelveticaNeueLT Pro 55 Roman"/>
                    <w:i/>
                    <w:szCs w:val="20"/>
                  </w:rPr>
                  <w:t>Army Game Studio</w:t>
                </w:r>
              </w:sdtContent>
            </w:sdt>
            <w:r w:rsidR="00912221" w:rsidRPr="00912221">
              <w:rPr>
                <w:rFonts w:ascii="HelveticaNeueLT Pro 55 Roman" w:hAnsi="HelveticaNeueLT Pro 55 Roman"/>
                <w:i/>
                <w:color w:val="404040" w:themeColor="text1" w:themeTint="BF"/>
                <w:szCs w:val="20"/>
              </w:rPr>
              <w:t xml:space="preserve">, </w:t>
            </w:r>
            <w:r w:rsidR="00912221" w:rsidRPr="00912221">
              <w:rPr>
                <w:rStyle w:val="ContentBodyChar"/>
                <w:rFonts w:ascii="HelveticaNeueLT Pro 55 Roman" w:hAnsi="HelveticaNeueLT Pro 55 Roman"/>
                <w:i/>
                <w:szCs w:val="20"/>
              </w:rPr>
              <w:t>Huntsville, AL</w:t>
            </w:r>
          </w:p>
          <w:p w:rsidR="00912221" w:rsidRPr="00ED40CB" w:rsidRDefault="002950A0" w:rsidP="00912221">
            <w:pPr>
              <w:rPr>
                <w:rStyle w:val="ContentBodyChar"/>
                <w:rFonts w:ascii="HelveticaNeueLT Pro 55 Roman" w:hAnsi="HelveticaNeueLT Pro 55 Roman"/>
                <w:i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i/>
                </w:rPr>
                <w:id w:val="-1884005071"/>
                <w:placeholder>
                  <w:docPart w:val="D412D64077EF4DECB385B86FA56FA597"/>
                </w:placeholder>
              </w:sdtPr>
              <w:sdtEndPr>
                <w:rPr>
                  <w:rStyle w:val="ContentBodyChar"/>
                </w:rPr>
              </w:sdtEndPr>
              <w:sdtContent>
                <w:sdt>
                  <w:sdtPr>
                    <w:rPr>
                      <w:rFonts w:ascii="HelveticaNeueLT Pro 55 Roman" w:hAnsi="HelveticaNeueLT Pro 55 Roman"/>
                      <w:color w:val="000000" w:themeColor="text1"/>
                      <w:sz w:val="20"/>
                      <w:szCs w:val="20"/>
                      <w:u w:val="single"/>
                    </w:rPr>
                    <w:id w:val="1603687155"/>
                    <w:placeholder>
                      <w:docPart w:val="641205FEE74647448A97D58D3E7644A7"/>
                    </w:placeholder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7541E" w:rsidRPr="00031BAA">
                      <w:rPr>
                        <w:rFonts w:ascii="HelveticaNeueLT Pro 55 Roman" w:hAnsi="HelveticaNeueLT Pro 55 Roman"/>
                        <w:sz w:val="20"/>
                        <w:szCs w:val="20"/>
                        <w:u w:val="single"/>
                      </w:rPr>
                      <w:t xml:space="preserve">May 2010 </w:t>
                    </w:r>
                    <w:r w:rsidR="00912221" w:rsidRPr="00031BAA">
                      <w:rPr>
                        <w:rFonts w:ascii="HelveticaNeueLT Pro 55 Roman" w:hAnsi="HelveticaNeueLT Pro 55 Roman"/>
                        <w:sz w:val="20"/>
                        <w:szCs w:val="20"/>
                        <w:u w:val="single"/>
                      </w:rPr>
                      <w:t>-</w:t>
                    </w:r>
                    <w:r w:rsidR="00D7541E" w:rsidRPr="00031BAA">
                      <w:rPr>
                        <w:rFonts w:ascii="HelveticaNeueLT Pro 55 Roman" w:hAnsi="HelveticaNeueLT Pro 55 Roman"/>
                        <w:sz w:val="20"/>
                        <w:szCs w:val="20"/>
                        <w:u w:val="single"/>
                      </w:rPr>
                      <w:t xml:space="preserve"> </w:t>
                    </w:r>
                    <w:r w:rsidR="00912221" w:rsidRPr="00031BAA">
                      <w:rPr>
                        <w:rFonts w:ascii="HelveticaNeueLT Pro 55 Roman" w:hAnsi="HelveticaNeueLT Pro 55 Roman"/>
                        <w:sz w:val="20"/>
                        <w:szCs w:val="20"/>
                        <w:u w:val="single"/>
                      </w:rPr>
                      <w:t>April 2015</w:t>
                    </w:r>
                  </w:sdtContent>
                </w:sdt>
              </w:sdtContent>
            </w:sdt>
          </w:p>
          <w:p w:rsidR="000662F0" w:rsidRPr="00D7541E" w:rsidRDefault="00912221" w:rsidP="000662F0">
            <w:pPr>
              <w:pStyle w:val="ListParagraph"/>
              <w:numPr>
                <w:ilvl w:val="0"/>
                <w:numId w:val="5"/>
              </w:numPr>
              <w:rPr>
                <w:rStyle w:val="ContentBodyChar"/>
                <w:rFonts w:ascii="HelveticaNeueLT Pro 55 Roman" w:hAnsi="HelveticaNeueLT Pro 55 Roman"/>
                <w:i/>
                <w:color w:val="404040" w:themeColor="text1" w:themeTint="BF"/>
              </w:rPr>
            </w:pPr>
            <w:r w:rsidRPr="00912221">
              <w:rPr>
                <w:rStyle w:val="ContentBodyChar"/>
                <w:rFonts w:ascii="HelveticaNeueLT Pro 55 Roman" w:hAnsi="HelveticaNeueLT Pro 55 Roman"/>
                <w:b/>
                <w:i/>
              </w:rPr>
              <w:t>Unannounced GSTEM Mobile Game:</w:t>
            </w:r>
            <w:r w:rsidRPr="00912221">
              <w:rPr>
                <w:rStyle w:val="ContentBodyChar"/>
                <w:rFonts w:ascii="HelveticaNeueLT Pro 55 Roman" w:hAnsi="HelveticaNeueLT Pro 55 Roman"/>
              </w:rPr>
              <w:t xml:space="preserve"> Took over product design and documentation, production timeline, customer interface, level and puzzle design, game script, small-team and backlog management</w:t>
            </w:r>
          </w:p>
          <w:p w:rsidR="0078627F" w:rsidRPr="00D7541E" w:rsidRDefault="000662F0" w:rsidP="0078627F">
            <w:pPr>
              <w:pStyle w:val="ListParagraph"/>
              <w:numPr>
                <w:ilvl w:val="0"/>
                <w:numId w:val="3"/>
              </w:numPr>
              <w:rPr>
                <w:rStyle w:val="ContentBodyChar"/>
                <w:rFonts w:ascii="HelveticaNeueLT Pro 55 Roman" w:hAnsi="HelveticaNeueLT Pro 55 Roman"/>
                <w:i/>
                <w:color w:val="404040" w:themeColor="text1" w:themeTint="BF"/>
              </w:rPr>
            </w:pPr>
            <w:r w:rsidRPr="00ED40CB">
              <w:rPr>
                <w:rStyle w:val="ContentBodyChar"/>
                <w:rFonts w:ascii="HelveticaNeueLT Pro 55 Roman" w:hAnsi="HelveticaNeueLT Pro 55 Roman"/>
                <w:b/>
                <w:i/>
              </w:rPr>
              <w:t>America’s Army Visualization Platform 3</w:t>
            </w:r>
            <w:r>
              <w:rPr>
                <w:rStyle w:val="ContentBodyChar"/>
                <w:rFonts w:ascii="HelveticaNeueLT Pro 55 Roman" w:hAnsi="HelveticaNeueLT Pro 55 Roman"/>
                <w:b/>
                <w:i/>
              </w:rPr>
              <w:t>: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 xml:space="preserve"> Product design and documentation, customer interface, world construction (terrain, texturing, lighting, placement), scenario design and scripting, </w:t>
            </w:r>
            <w:r>
              <w:rPr>
                <w:rStyle w:val="ContentBodyChar"/>
                <w:rFonts w:ascii="HelveticaNeueLT Pro 55 Roman" w:hAnsi="HelveticaNeueLT Pro 55 Roman"/>
              </w:rPr>
              <w:t xml:space="preserve">occasional </w:t>
            </w:r>
            <w:r w:rsidRPr="00ED40CB">
              <w:rPr>
                <w:rStyle w:val="ContentBodyChar"/>
                <w:rFonts w:ascii="HelveticaNeueLT Pro 55 Roman" w:hAnsi="HelveticaNeueLT Pro 55 Roman"/>
              </w:rPr>
              <w:t>small-team management</w:t>
            </w:r>
          </w:p>
          <w:p w:rsidR="00D7541E" w:rsidRPr="00031BAA" w:rsidRDefault="00031BAA" w:rsidP="00031BAA">
            <w:pPr>
              <w:pStyle w:val="ListParagraph"/>
              <w:numPr>
                <w:ilvl w:val="0"/>
                <w:numId w:val="4"/>
              </w:numPr>
              <w:rPr>
                <w:rFonts w:ascii="HelveticaNeueLT Pro 55 Roman" w:hAnsi="HelveticaNeueLT Pro 55 Roman"/>
                <w:i/>
                <w:color w:val="404040" w:themeColor="text1" w:themeTint="BF"/>
                <w:sz w:val="20"/>
              </w:rPr>
            </w:pPr>
            <w:r>
              <w:rPr>
                <w:rStyle w:val="ContentBodyChar"/>
                <w:rFonts w:ascii="HelveticaNeueLT Pro 55 Roman" w:hAnsi="HelveticaNeueLT Pro 55 Roman"/>
                <w:b/>
                <w:i/>
              </w:rPr>
              <w:t>Unreal Engine 4</w:t>
            </w:r>
            <w:r w:rsidR="0078627F" w:rsidRPr="00DF1D66">
              <w:rPr>
                <w:rStyle w:val="ContentBodyChar"/>
                <w:rFonts w:ascii="HelveticaNeueLT Pro 55 Roman" w:hAnsi="HelveticaNeueLT Pro 55 Roman"/>
                <w:b/>
                <w:i/>
              </w:rPr>
              <w:t xml:space="preserve"> Internal Prototype:</w:t>
            </w:r>
            <w:r w:rsidR="0078627F" w:rsidRPr="00DF1D66">
              <w:rPr>
                <w:rStyle w:val="ContentBodyChar"/>
                <w:rFonts w:ascii="HelveticaNeueLT Pro 55 Roman" w:hAnsi="HelveticaNeueLT Pro 55 Roman"/>
              </w:rPr>
              <w:t xml:space="preserve"> Assess game engine for studio use, production assessments and timelines, planning and execution of content conversion, scripted a dynamic day/night cycle, world construction and level conversion (terrain, texturing, lighting, placement), small-team management</w:t>
            </w:r>
          </w:p>
        </w:tc>
      </w:tr>
      <w:tr w:rsidR="006F564B" w:rsidTr="00F82492">
        <w:trPr>
          <w:trHeight w:val="1955"/>
        </w:trPr>
        <w:sdt>
          <w:sdtPr>
            <w:id w:val="5444174"/>
            <w:placeholder>
              <w:docPart w:val="525C0A7D33CA4AA7A8540F240A3EF3DC"/>
            </w:placeholder>
            <w:showingPlcHdr/>
          </w:sdtPr>
          <w:sdtEndPr/>
          <w:sdtContent>
            <w:tc>
              <w:tcPr>
                <w:tcW w:w="1010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6F564B" w:rsidRPr="00024E30" w:rsidRDefault="006F564B" w:rsidP="006F564B">
                <w:pPr>
                  <w:pStyle w:val="ContentHeading"/>
                </w:pPr>
                <w:r w:rsidRPr="00024E30">
                  <w:t>Education</w:t>
                </w:r>
              </w:p>
            </w:tc>
          </w:sdtContent>
        </w:sdt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F564B" w:rsidRPr="00ED40CB" w:rsidRDefault="002950A0" w:rsidP="006F564B">
            <w:pPr>
              <w:rPr>
                <w:rFonts w:ascii="HelveticaNeueLT Pro 55 Roman" w:hAnsi="HelveticaNeueLT Pro 55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  <w:b/>
                </w:rPr>
                <w:id w:val="5444249"/>
                <w:placeholder>
                  <w:docPart w:val="C6FD7148FA41448E84FA59C99340469E"/>
                </w:placeholder>
              </w:sdtPr>
              <w:sdtEndPr>
                <w:rPr>
                  <w:rStyle w:val="ContentBodyChar"/>
                  <w:b w:val="0"/>
                </w:rPr>
              </w:sdtEndPr>
              <w:sdtContent>
                <w:r w:rsidR="006F564B" w:rsidRPr="006F564B">
                  <w:rPr>
                    <w:rStyle w:val="ContentBodyChar"/>
                    <w:rFonts w:ascii="HelveticaNeueLT Pro 55 Roman" w:hAnsi="HelveticaNeueLT Pro 55 Roman"/>
                    <w:b/>
                  </w:rPr>
                  <w:t>Professional Certificate in Digital Game Development with specialization in Level Design</w:t>
                </w:r>
              </w:sdtContent>
            </w:sdt>
          </w:p>
          <w:p w:rsidR="006F564B" w:rsidRPr="00ED40CB" w:rsidRDefault="002950A0" w:rsidP="006F564B">
            <w:pPr>
              <w:rPr>
                <w:rFonts w:ascii="HelveticaNeueLT Pro 55 Roman" w:hAnsi="HelveticaNeueLT Pro 55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</w:rPr>
                <w:id w:val="5444250"/>
                <w:placeholder>
                  <w:docPart w:val="26A97FEB1F6747C4AC816BAAABDBF1DF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6F564B" w:rsidRPr="00ED40CB">
                  <w:rPr>
                    <w:rStyle w:val="ContentBodyChar"/>
                    <w:rFonts w:ascii="HelveticaNeueLT Pro 55 Roman" w:hAnsi="HelveticaNeueLT Pro 55 Roman"/>
                  </w:rPr>
                  <w:t>The Guildhall at SMU</w:t>
                </w:r>
                <w:r w:rsidR="006F564B">
                  <w:rPr>
                    <w:rStyle w:val="ContentBodyChar"/>
                    <w:rFonts w:ascii="HelveticaNeueLT Pro 55 Roman" w:hAnsi="HelveticaNeueLT Pro 55 Roman"/>
                  </w:rPr>
                  <w:t xml:space="preserve">, </w:t>
                </w:r>
                <w:sdt>
                  <w:sdtPr>
                    <w:rPr>
                      <w:rStyle w:val="ContentBodyChar"/>
                      <w:rFonts w:ascii="HelveticaNeueLT Pro 55 Roman" w:hAnsi="HelveticaNeueLT Pro 55 Roman"/>
                    </w:rPr>
                    <w:id w:val="5444256"/>
                    <w:placeholder>
                      <w:docPart w:val="52453E58089F41FA82930DFBA915163B"/>
                    </w:placeholder>
                  </w:sdtPr>
                  <w:sdtEndPr>
                    <w:rPr>
                      <w:rStyle w:val="ContentBodyChar"/>
                    </w:rPr>
                  </w:sdtEndPr>
                  <w:sdtContent>
                    <w:r w:rsidR="006F564B" w:rsidRPr="00ED40CB">
                      <w:rPr>
                        <w:rStyle w:val="ContentBodyChar"/>
                        <w:rFonts w:ascii="HelveticaNeueLT Pro 55 Roman" w:hAnsi="HelveticaNeueLT Pro 55 Roman"/>
                      </w:rPr>
                      <w:t>Plano, TX</w:t>
                    </w:r>
                    <w:r w:rsidR="006F564B">
                      <w:rPr>
                        <w:rStyle w:val="ContentBodyChar"/>
                        <w:rFonts w:ascii="HelveticaNeueLT Pro 55 Roman" w:hAnsi="HelveticaNeueLT Pro 55 Roman"/>
                      </w:rPr>
                      <w:t xml:space="preserve"> </w:t>
                    </w:r>
                  </w:sdtContent>
                </w:sdt>
              </w:sdtContent>
            </w:sdt>
          </w:p>
          <w:p w:rsidR="006F564B" w:rsidRDefault="002950A0" w:rsidP="006F564B">
            <w:pPr>
              <w:pStyle w:val="ContentBody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16492028"/>
                <w:placeholder>
                  <w:docPart w:val="438B4B20DC164F55BD08FB738D9E3F0A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82492">
                  <w:rPr>
                    <w:rFonts w:ascii="HelveticaNeueLT Pro 55 Roman" w:hAnsi="HelveticaNeueLT Pro 55 Roman"/>
                  </w:rPr>
                  <w:t>August 2008-December 2009</w:t>
                </w:r>
              </w:sdtContent>
            </w:sdt>
          </w:p>
          <w:p w:rsidR="00F82492" w:rsidRPr="00ED40CB" w:rsidRDefault="00F82492" w:rsidP="006F564B">
            <w:pPr>
              <w:pStyle w:val="ContentBody"/>
              <w:rPr>
                <w:rFonts w:ascii="HelveticaNeueLT Pro 55 Roman" w:hAnsi="HelveticaNeueLT Pro 55 Roman"/>
              </w:rPr>
            </w:pPr>
          </w:p>
          <w:sdt>
            <w:sdtPr>
              <w:rPr>
                <w:rStyle w:val="ContentBodyChar"/>
                <w:rFonts w:ascii="HelveticaNeueLT Pro 55 Roman" w:hAnsi="HelveticaNeueLT Pro 55 Roman"/>
                <w:b/>
              </w:rPr>
              <w:id w:val="-1327900517"/>
              <w:placeholder>
                <w:docPart w:val="04830E5DB9E34EEFAAB95F1F5E2A9B4B"/>
              </w:placeholder>
            </w:sdtPr>
            <w:sdtEndPr>
              <w:rPr>
                <w:rStyle w:val="ContentBodyChar"/>
                <w:b w:val="0"/>
              </w:rPr>
            </w:sdtEndPr>
            <w:sdtContent>
              <w:p w:rsidR="006F564B" w:rsidRPr="006F564B" w:rsidRDefault="006F564B" w:rsidP="006F564B">
                <w:pPr>
                  <w:rPr>
                    <w:rFonts w:ascii="HelveticaNeueLT Pro 55 Roman" w:hAnsi="HelveticaNeueLT Pro 55 Roman"/>
                    <w:b/>
                    <w:color w:val="000000" w:themeColor="text1"/>
                    <w:sz w:val="20"/>
                  </w:rPr>
                </w:pPr>
                <w:r w:rsidRPr="006F564B">
                  <w:rPr>
                    <w:rStyle w:val="ContentBodyChar"/>
                    <w:rFonts w:ascii="HelveticaNeueLT Pro 55 Roman" w:hAnsi="HelveticaNeueLT Pro 55 Roman"/>
                    <w:b/>
                  </w:rPr>
                  <w:t>B.S. in Electronic Media, Arts and Communications</w:t>
                </w:r>
              </w:p>
            </w:sdtContent>
          </w:sdt>
          <w:sdt>
            <w:sdtPr>
              <w:rPr>
                <w:rStyle w:val="ContentBodyChar"/>
                <w:rFonts w:ascii="HelveticaNeueLT Pro 55 Roman" w:hAnsi="HelveticaNeueLT Pro 55 Roman"/>
              </w:rPr>
              <w:id w:val="337430032"/>
              <w:placeholder>
                <w:docPart w:val="96BE66CE68B941BB98044FBC6F40D8B8"/>
              </w:placeholder>
            </w:sdtPr>
            <w:sdtEndPr>
              <w:rPr>
                <w:rStyle w:val="ContentBodyChar"/>
              </w:rPr>
            </w:sdtEndPr>
            <w:sdtContent>
              <w:p w:rsidR="006F564B" w:rsidRPr="00ED40CB" w:rsidRDefault="006F564B" w:rsidP="006F564B">
                <w:pPr>
                  <w:rPr>
                    <w:rFonts w:ascii="HelveticaNeueLT Pro 55 Roman" w:hAnsi="HelveticaNeueLT Pro 55 Roman"/>
                    <w:color w:val="404040" w:themeColor="text1" w:themeTint="BF"/>
                    <w:sz w:val="20"/>
                  </w:rPr>
                </w:pPr>
                <w:r>
                  <w:rPr>
                    <w:rStyle w:val="ContentBodyChar"/>
                    <w:rFonts w:ascii="HelveticaNeueLT Pro 55 Roman" w:hAnsi="HelveticaNeueLT Pro 55 Roman"/>
                  </w:rPr>
                  <w:t xml:space="preserve">Rensselaer Polytechnic Institute </w:t>
                </w:r>
                <w:sdt>
                  <w:sdtPr>
                    <w:rPr>
                      <w:rStyle w:val="ContentBodyChar"/>
                      <w:rFonts w:ascii="HelveticaNeueLT Pro 55 Roman" w:hAnsi="HelveticaNeueLT Pro 55 Roman"/>
                    </w:rPr>
                    <w:id w:val="-1108271670"/>
                    <w:placeholder>
                      <w:docPart w:val="D7CE3DDA3FEA4FEB8F46A8F40A7DC160"/>
                    </w:placeholder>
                  </w:sdtPr>
                  <w:sdtEndPr>
                    <w:rPr>
                      <w:rStyle w:val="ContentBodyChar"/>
                    </w:rPr>
                  </w:sdtEndPr>
                  <w:sdtContent>
                    <w:r>
                      <w:rPr>
                        <w:rStyle w:val="ContentBodyChar"/>
                        <w:rFonts w:ascii="HelveticaNeueLT Pro 55 Roman" w:hAnsi="HelveticaNeueLT Pro 55 Roman"/>
                      </w:rPr>
                      <w:t>Troy, NY</w:t>
                    </w:r>
                  </w:sdtContent>
                </w:sdt>
              </w:p>
            </w:sdtContent>
          </w:sdt>
          <w:p w:rsidR="006F564B" w:rsidRPr="00ED40CB" w:rsidRDefault="002950A0" w:rsidP="006F564B">
            <w:pPr>
              <w:pStyle w:val="ContentBody"/>
              <w:rPr>
                <w:rFonts w:ascii="HelveticaNeueLT Pro 55 Roman" w:hAnsi="HelveticaNeueLT Pro 55 Roman"/>
              </w:rPr>
            </w:pPr>
            <w:sdt>
              <w:sdtPr>
                <w:rPr>
                  <w:rFonts w:ascii="HelveticaNeueLT Pro 55 Roman" w:hAnsi="HelveticaNeueLT Pro 55 Roman"/>
                </w:rPr>
                <w:id w:val="366956182"/>
                <w:placeholder>
                  <w:docPart w:val="2D71032DD4C0488C8F32E5DDB0A5BC03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F564B">
                  <w:rPr>
                    <w:rFonts w:ascii="HelveticaNeueLT Pro 55 Roman" w:hAnsi="HelveticaNeueLT Pro 55 Roman"/>
                  </w:rPr>
                  <w:t>August 2004-May 2008</w:t>
                </w:r>
              </w:sdtContent>
            </w:sdt>
          </w:p>
        </w:tc>
      </w:tr>
      <w:tr w:rsidR="006F564B" w:rsidTr="00F82492">
        <w:trPr>
          <w:trHeight w:val="232"/>
        </w:trPr>
        <w:sdt>
          <w:sdtPr>
            <w:id w:val="-1818178577"/>
            <w:placeholder>
              <w:docPart w:val="4A095185741243398C23E239D90F04DE"/>
            </w:placeholder>
            <w:showingPlcHdr/>
          </w:sdtPr>
          <w:sdtEndPr/>
          <w:sdtContent>
            <w:tc>
              <w:tcPr>
                <w:tcW w:w="1010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6F564B" w:rsidRPr="00024E30" w:rsidRDefault="006F564B" w:rsidP="006F564B">
                <w:pPr>
                  <w:pStyle w:val="ContentHeading"/>
                </w:pPr>
                <w:r w:rsidRPr="00024E30">
                  <w:t>References</w:t>
                </w:r>
              </w:p>
            </w:tc>
          </w:sdtContent>
        </w:sdt>
        <w:tc>
          <w:tcPr>
            <w:tcW w:w="399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F564B" w:rsidRPr="00ED40CB" w:rsidRDefault="002950A0" w:rsidP="006F564B">
            <w:pPr>
              <w:rPr>
                <w:rFonts w:ascii="HelveticaNeueLT Pro 55 Roman" w:hAnsi="HelveticaNeueLT Pro 55 Roman"/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  <w:rFonts w:ascii="HelveticaNeueLT Pro 55 Roman" w:hAnsi="HelveticaNeueLT Pro 55 Roman"/>
                </w:rPr>
                <w:id w:val="1281073730"/>
                <w:placeholder>
                  <w:docPart w:val="B1B9FE3B8AB242ECAB6B1225D3B384C0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6F564B">
                  <w:rPr>
                    <w:rStyle w:val="ContentBodyChar"/>
                    <w:rFonts w:ascii="HelveticaNeueLT Pro 55 Roman" w:hAnsi="HelveticaNeueLT Pro 55 Roman"/>
                  </w:rPr>
                  <w:t>Available upon request</w:t>
                </w:r>
              </w:sdtContent>
            </w:sdt>
          </w:p>
        </w:tc>
      </w:tr>
    </w:tbl>
    <w:p w:rsidR="00910CBB" w:rsidRDefault="00910CBB" w:rsidP="00031BAA"/>
    <w:sectPr w:rsidR="00910CBB" w:rsidSect="00910CBB">
      <w:head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0A0" w:rsidRDefault="002950A0">
      <w:pPr>
        <w:spacing w:after="0" w:line="240" w:lineRule="auto"/>
      </w:pPr>
      <w:r>
        <w:separator/>
      </w:r>
    </w:p>
  </w:endnote>
  <w:endnote w:type="continuationSeparator" w:id="0">
    <w:p w:rsidR="002950A0" w:rsidRDefault="0029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0A0" w:rsidRDefault="002950A0">
      <w:pPr>
        <w:spacing w:after="0" w:line="240" w:lineRule="auto"/>
      </w:pPr>
      <w:r>
        <w:separator/>
      </w:r>
    </w:p>
  </w:footnote>
  <w:footnote w:type="continuationSeparator" w:id="0">
    <w:p w:rsidR="002950A0" w:rsidRDefault="00295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3939" w:type="pct"/>
      <w:tblInd w:w="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4" w:type="dxa"/>
        <w:left w:w="115" w:type="dxa"/>
        <w:bottom w:w="14" w:type="dxa"/>
        <w:right w:w="115" w:type="dxa"/>
      </w:tblCellMar>
      <w:tblLook w:val="04A0" w:firstRow="1" w:lastRow="0" w:firstColumn="1" w:lastColumn="0" w:noHBand="0" w:noVBand="1"/>
    </w:tblPr>
    <w:tblGrid>
      <w:gridCol w:w="3686"/>
      <w:gridCol w:w="3688"/>
    </w:tblGrid>
    <w:tr w:rsidR="00ED40CB" w:rsidTr="00912221">
      <w:trPr>
        <w:trHeight w:val="558"/>
      </w:trPr>
      <w:tc>
        <w:tcPr>
          <w:tcW w:w="5000" w:type="pct"/>
          <w:gridSpan w:val="2"/>
          <w:shd w:val="clear" w:color="auto" w:fill="auto"/>
          <w:vAlign w:val="bottom"/>
        </w:tcPr>
        <w:p w:rsidR="00ED40CB" w:rsidRDefault="00ED40CB" w:rsidP="00912221">
          <w:pPr>
            <w:pStyle w:val="PersonalInfoRight"/>
            <w:ind w:left="770"/>
            <w:jc w:val="left"/>
          </w:pPr>
          <w:r>
            <w:rPr>
              <w:noProof/>
            </w:rPr>
            <w:drawing>
              <wp:inline distT="0" distB="0" distL="0" distR="0" wp14:anchorId="1A908919" wp14:editId="35E83802">
                <wp:extent cx="3771900" cy="7620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achary\Documents\Design\Russell Krueger\Personal Bra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71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D40CB" w:rsidRDefault="00ED40CB" w:rsidP="00ED40CB">
          <w:pPr>
            <w:pStyle w:val="PersonalInfoRight"/>
            <w:jc w:val="left"/>
          </w:pPr>
        </w:p>
      </w:tc>
    </w:tr>
    <w:tr w:rsidR="00ED40CB" w:rsidRPr="00ED40CB" w:rsidTr="00912221">
      <w:trPr>
        <w:trHeight w:val="558"/>
      </w:trPr>
      <w:tc>
        <w:tcPr>
          <w:tcW w:w="2499" w:type="pct"/>
          <w:shd w:val="clear" w:color="auto" w:fill="auto"/>
        </w:tcPr>
        <w:sdt>
          <w:sdtPr>
            <w:rPr>
              <w:rFonts w:ascii="HelveticaNeueLT Pro 55 Roman" w:hAnsi="HelveticaNeueLT Pro 55 Roman"/>
              <w:b w:val="0"/>
            </w:rPr>
            <w:id w:val="1070008813"/>
            <w:placeholder>
              <w:docPart w:val="F15670A0455F425FA8B184B109AEDB77"/>
            </w:placeholder>
          </w:sdtPr>
          <w:sdtEndPr/>
          <w:sdtContent>
            <w:p w:rsidR="00ED40CB" w:rsidRDefault="000662F0" w:rsidP="00ED40CB">
              <w:pPr>
                <w:pStyle w:val="PersonalInfo"/>
                <w:rPr>
                  <w:rFonts w:ascii="HelveticaNeueLT Pro 55 Roman" w:hAnsi="HelveticaNeueLT Pro 55 Roman" w:cs="Arial"/>
                  <w:b w:val="0"/>
                </w:rPr>
              </w:pPr>
              <w:r>
                <w:rPr>
                  <w:rFonts w:ascii="HelveticaNeueLT Pro 55 Roman" w:hAnsi="HelveticaNeueLT Pro 55 Roman" w:cs="Arial"/>
                  <w:b w:val="0"/>
                </w:rPr>
                <w:t>22700 Lake Forest Drive, Apt. # 411</w:t>
              </w:r>
            </w:p>
            <w:p w:rsidR="00ED40CB" w:rsidRPr="00ED40CB" w:rsidRDefault="000662F0" w:rsidP="00ED40CB">
              <w:pPr>
                <w:pStyle w:val="PersonalInfo"/>
                <w:rPr>
                  <w:rFonts w:ascii="HelveticaNeueLT Pro 55 Roman" w:hAnsi="HelveticaNeueLT Pro 55 Roman"/>
                  <w:b w:val="0"/>
                </w:rPr>
              </w:pPr>
              <w:r>
                <w:rPr>
                  <w:rFonts w:ascii="HelveticaNeueLT Pro 55 Roman" w:hAnsi="HelveticaNeueLT Pro 55 Roman" w:cs="Arial"/>
                  <w:b w:val="0"/>
                </w:rPr>
                <w:t>Lake Forest, CA, 92630</w:t>
              </w:r>
            </w:p>
          </w:sdtContent>
        </w:sdt>
      </w:tc>
      <w:tc>
        <w:tcPr>
          <w:tcW w:w="2500" w:type="pct"/>
          <w:shd w:val="clear" w:color="auto" w:fill="auto"/>
          <w:vAlign w:val="bottom"/>
        </w:tcPr>
        <w:p w:rsidR="00ED40CB" w:rsidRPr="00ED40CB" w:rsidRDefault="002950A0" w:rsidP="00ED40CB">
          <w:pPr>
            <w:pStyle w:val="PersonalInfoRight"/>
            <w:rPr>
              <w:rFonts w:ascii="HelveticaNeueLT Pro 55 Roman" w:hAnsi="HelveticaNeueLT Pro 55 Roman"/>
              <w:b w:val="0"/>
            </w:rPr>
          </w:pPr>
          <w:sdt>
            <w:sdtPr>
              <w:rPr>
                <w:rFonts w:ascii="HelveticaNeueLT Pro 55 Roman" w:hAnsi="HelveticaNeueLT Pro 55 Roman"/>
                <w:b w:val="0"/>
              </w:rPr>
              <w:id w:val="401184747"/>
              <w:placeholder>
                <w:docPart w:val="C3C89D2714FA445EA70D72553E140970"/>
              </w:placeholder>
            </w:sdtPr>
            <w:sdtEndPr/>
            <w:sdtContent>
              <w:r w:rsidR="00ED40CB" w:rsidRPr="00ED40CB">
                <w:rPr>
                  <w:rFonts w:ascii="HelveticaNeueLT Pro 55 Roman" w:hAnsi="HelveticaNeueLT Pro 55 Roman"/>
                  <w:b w:val="0"/>
                </w:rPr>
                <w:t>contact@russellkrueger.com</w:t>
              </w:r>
            </w:sdtContent>
          </w:sdt>
        </w:p>
        <w:sdt>
          <w:sdtPr>
            <w:rPr>
              <w:rFonts w:ascii="HelveticaNeueLT Pro 55 Roman" w:hAnsi="HelveticaNeueLT Pro 55 Roman"/>
              <w:b w:val="0"/>
            </w:rPr>
            <w:id w:val="-2073960567"/>
            <w:placeholder>
              <w:docPart w:val="1BABA88B6C1A4A558A76DC2B5D89F757"/>
            </w:placeholder>
          </w:sdtPr>
          <w:sdtEndPr/>
          <w:sdtContent>
            <w:p w:rsidR="00ED40CB" w:rsidRDefault="00ED40CB" w:rsidP="00ED40CB">
              <w:pPr>
                <w:pStyle w:val="PersonalInfoRight"/>
                <w:rPr>
                  <w:rFonts w:ascii="HelveticaNeueLT Pro 55 Roman" w:hAnsi="HelveticaNeueLT Pro 55 Roman"/>
                  <w:b w:val="0"/>
                </w:rPr>
              </w:pPr>
              <w:r w:rsidRPr="00ED40CB">
                <w:rPr>
                  <w:rFonts w:ascii="HelveticaNeueLT Pro 55 Roman" w:hAnsi="HelveticaNeueLT Pro 55 Roman"/>
                  <w:b w:val="0"/>
                </w:rPr>
                <w:t>http://www.russellkrueger.com</w:t>
              </w:r>
            </w:p>
          </w:sdtContent>
        </w:sdt>
        <w:p w:rsidR="00ED40CB" w:rsidRPr="00ED40CB" w:rsidRDefault="002950A0" w:rsidP="001D4247">
          <w:pPr>
            <w:pStyle w:val="PersonalInfoRight"/>
            <w:rPr>
              <w:rFonts w:ascii="HelveticaNeueLT Pro 55 Roman" w:hAnsi="HelveticaNeueLT Pro 55 Roman"/>
              <w:b w:val="0"/>
            </w:rPr>
          </w:pPr>
          <w:sdt>
            <w:sdtPr>
              <w:rPr>
                <w:rStyle w:val="PersonalInfoChar"/>
                <w:rFonts w:ascii="HelveticaNeueLT Pro 55 Roman" w:hAnsi="HelveticaNeueLT Pro 55 Roman"/>
                <w:b/>
              </w:rPr>
              <w:id w:val="-336382930"/>
              <w:placeholder>
                <w:docPart w:val="23E4B057EA684C6894F171E562A1B8AD"/>
              </w:placeholder>
            </w:sdtPr>
            <w:sdtEndPr>
              <w:rPr>
                <w:rStyle w:val="PersonalInfoChar"/>
                <w:b w:val="0"/>
              </w:rPr>
            </w:sdtEndPr>
            <w:sdtContent>
              <w:r w:rsidR="00ED40CB" w:rsidRPr="00ED40CB">
                <w:rPr>
                  <w:rStyle w:val="PersonalInfoChar"/>
                  <w:rFonts w:ascii="HelveticaNeueLT Pro 55 Roman" w:hAnsi="HelveticaNeueLT Pro 55 Roman"/>
                </w:rPr>
                <w:t>(5</w:t>
              </w:r>
              <w:r w:rsidR="001D4247">
                <w:rPr>
                  <w:rStyle w:val="PersonalInfoChar"/>
                  <w:rFonts w:ascii="HelveticaNeueLT Pro 55 Roman" w:hAnsi="HelveticaNeueLT Pro 55 Roman"/>
                </w:rPr>
                <w:t>18</w:t>
              </w:r>
              <w:r w:rsidR="00ED40CB" w:rsidRPr="00ED40CB">
                <w:rPr>
                  <w:rStyle w:val="PersonalInfoChar"/>
                  <w:rFonts w:ascii="HelveticaNeueLT Pro 55 Roman" w:hAnsi="HelveticaNeueLT Pro 55 Roman"/>
                </w:rPr>
                <w:t>) 892-1365</w:t>
              </w:r>
            </w:sdtContent>
          </w:sdt>
        </w:p>
      </w:tc>
    </w:tr>
  </w:tbl>
  <w:p w:rsidR="00ED40CB" w:rsidRDefault="00ED40CB" w:rsidP="00ED40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C0D5F"/>
    <w:multiLevelType w:val="hybridMultilevel"/>
    <w:tmpl w:val="E52EB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52FE"/>
    <w:multiLevelType w:val="hybridMultilevel"/>
    <w:tmpl w:val="3E0CC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C6285"/>
    <w:multiLevelType w:val="hybridMultilevel"/>
    <w:tmpl w:val="9B3A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E4528"/>
    <w:multiLevelType w:val="hybridMultilevel"/>
    <w:tmpl w:val="A718D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E4"/>
    <w:rsid w:val="00010CE4"/>
    <w:rsid w:val="00024E30"/>
    <w:rsid w:val="00031BAA"/>
    <w:rsid w:val="000662F0"/>
    <w:rsid w:val="000B31AB"/>
    <w:rsid w:val="000E1553"/>
    <w:rsid w:val="00152E6B"/>
    <w:rsid w:val="001D4247"/>
    <w:rsid w:val="001E5C69"/>
    <w:rsid w:val="00210C6A"/>
    <w:rsid w:val="002950A0"/>
    <w:rsid w:val="002D5403"/>
    <w:rsid w:val="00392148"/>
    <w:rsid w:val="00405D17"/>
    <w:rsid w:val="00416A2E"/>
    <w:rsid w:val="004513B2"/>
    <w:rsid w:val="004775D1"/>
    <w:rsid w:val="00540470"/>
    <w:rsid w:val="005C04AF"/>
    <w:rsid w:val="00600E4D"/>
    <w:rsid w:val="00623D2C"/>
    <w:rsid w:val="00647056"/>
    <w:rsid w:val="006512E9"/>
    <w:rsid w:val="006F564B"/>
    <w:rsid w:val="00710109"/>
    <w:rsid w:val="00773EEC"/>
    <w:rsid w:val="0078627F"/>
    <w:rsid w:val="00797BF1"/>
    <w:rsid w:val="00801278"/>
    <w:rsid w:val="0080176B"/>
    <w:rsid w:val="008E0149"/>
    <w:rsid w:val="00910CBB"/>
    <w:rsid w:val="00912221"/>
    <w:rsid w:val="00991AC1"/>
    <w:rsid w:val="009D6C2F"/>
    <w:rsid w:val="009F1F0C"/>
    <w:rsid w:val="00AA6298"/>
    <w:rsid w:val="00AF7026"/>
    <w:rsid w:val="00AF7256"/>
    <w:rsid w:val="00B1053A"/>
    <w:rsid w:val="00BE0CC2"/>
    <w:rsid w:val="00D313CE"/>
    <w:rsid w:val="00D35B4F"/>
    <w:rsid w:val="00D51414"/>
    <w:rsid w:val="00D7541E"/>
    <w:rsid w:val="00D96BD7"/>
    <w:rsid w:val="00DD3517"/>
    <w:rsid w:val="00DF1D66"/>
    <w:rsid w:val="00E009F8"/>
    <w:rsid w:val="00E02D4E"/>
    <w:rsid w:val="00E3436A"/>
    <w:rsid w:val="00ED40CB"/>
    <w:rsid w:val="00F26751"/>
    <w:rsid w:val="00F82492"/>
    <w:rsid w:val="00FB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8B2D73-3866-4038-8384-A8F850D4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1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8E0149"/>
    <w:pPr>
      <w:spacing w:after="0" w:line="240" w:lineRule="auto"/>
      <w:jc w:val="right"/>
    </w:pPr>
    <w:rPr>
      <w:rFonts w:ascii="Rockwell" w:hAnsi="Rockwell"/>
      <w:b/>
      <w:color w:val="C00000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8E0149"/>
    <w:rPr>
      <w:rFonts w:ascii="Rockwell" w:hAnsi="Rockwell"/>
      <w:b/>
      <w:color w:val="C00000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styleId="ListParagraph">
    <w:name w:val="List Paragraph"/>
    <w:basedOn w:val="Normal"/>
    <w:uiPriority w:val="34"/>
    <w:rsid w:val="00F26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0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y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10C3744686418F8A2C11D11CD99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64609-2E70-4899-A631-C43E634C2A40}"/>
      </w:docPartPr>
      <w:docPartBody>
        <w:p w:rsidR="00A06037" w:rsidRDefault="00095E89">
          <w:pPr>
            <w:pStyle w:val="5810C3744686418F8A2C11D11CD99A72"/>
          </w:pPr>
          <w:r>
            <w:t>Professional Profile</w:t>
          </w:r>
        </w:p>
      </w:docPartBody>
    </w:docPart>
    <w:docPart>
      <w:docPartPr>
        <w:name w:val="FAF6C721EE81426798653E14005F4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F712E-2E16-47AC-BDA4-33443A6E75BD}"/>
      </w:docPartPr>
      <w:docPartBody>
        <w:p w:rsidR="00A06037" w:rsidRDefault="00095E89">
          <w:pPr>
            <w:pStyle w:val="FAF6C721EE81426798653E14005F4623"/>
          </w:pPr>
          <w:r>
            <w:rPr>
              <w:color w:val="404040" w:themeColor="text1" w:themeTint="BF"/>
              <w:sz w:val="20"/>
            </w:rPr>
            <w:t>[Briefly describe your professional background and education relevant to this position.]</w:t>
          </w:r>
        </w:p>
      </w:docPartBody>
    </w:docPart>
    <w:docPart>
      <w:docPartPr>
        <w:name w:val="3C9380998E2A43518C1A7C5191F34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7739A-71B2-466D-9830-BB5894B65F75}"/>
      </w:docPartPr>
      <w:docPartBody>
        <w:p w:rsidR="00A06037" w:rsidRDefault="00095E89">
          <w:pPr>
            <w:pStyle w:val="3C9380998E2A43518C1A7C5191F34375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2BC11F36BCA34B2592D1279FBD3B3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8079D-8BE2-4553-BD8B-ED3EAAE97D5F}"/>
      </w:docPartPr>
      <w:docPartBody>
        <w:p w:rsidR="00A06037" w:rsidRDefault="00095E89">
          <w:pPr>
            <w:pStyle w:val="2BC11F36BCA34B2592D1279FBD3B3179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27B861AC342F4494852FE915A405B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F8384-2165-4103-A833-0DE51EF81CA3}"/>
      </w:docPartPr>
      <w:docPartBody>
        <w:p w:rsidR="00A06037" w:rsidRDefault="00095E89">
          <w:pPr>
            <w:pStyle w:val="27B861AC342F4494852FE915A405B2D6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DAD2AD0026B64515A95747F9B09E5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664C6-C73E-4EB0-AA98-57C97C9A7F52}"/>
      </w:docPartPr>
      <w:docPartBody>
        <w:p w:rsidR="00A06037" w:rsidRDefault="00095E89">
          <w:pPr>
            <w:pStyle w:val="DAD2AD0026B64515A95747F9B09E5FE8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A6C3E893D5854A58BA2FB224BB9BF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E48EA-D40B-4B17-A393-3650A212F6CF}"/>
      </w:docPartPr>
      <w:docPartBody>
        <w:p w:rsidR="00A06037" w:rsidRDefault="00EA7B36" w:rsidP="00EA7B36">
          <w:pPr>
            <w:pStyle w:val="A6C3E893D5854A58BA2FB224BB9BFD6A"/>
          </w:pPr>
          <w:r>
            <w:t>Professional Profile</w:t>
          </w:r>
        </w:p>
      </w:docPartBody>
    </w:docPart>
    <w:docPart>
      <w:docPartPr>
        <w:name w:val="544EE6007005436DABA6589817F5B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B962-025E-4DCA-84B7-12541F08F8AF}"/>
      </w:docPartPr>
      <w:docPartBody>
        <w:p w:rsidR="00A06037" w:rsidRDefault="00EA7B36" w:rsidP="00EA7B36">
          <w:pPr>
            <w:pStyle w:val="544EE6007005436DABA6589817F5BC60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47438EEFD9844C4A86F7E8E541211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F7C68-D62E-495B-AE6C-75AF97915699}"/>
      </w:docPartPr>
      <w:docPartBody>
        <w:p w:rsidR="00A06037" w:rsidRDefault="00EA7B36" w:rsidP="00EA7B36">
          <w:pPr>
            <w:pStyle w:val="47438EEFD9844C4A86F7E8E541211DED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F9D83770F31D45B5890A84E777413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06DFC-3D6A-4C23-9ACA-44E2B8207AFB}"/>
      </w:docPartPr>
      <w:docPartBody>
        <w:p w:rsidR="00A06037" w:rsidRDefault="00EA7B36" w:rsidP="00EA7B36">
          <w:pPr>
            <w:pStyle w:val="F9D83770F31D45B5890A84E7774134D4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EAA40EA0EF084FFD9A1EEF6CB1A25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2A003-B056-456F-91D7-CF9FF4FC28FA}"/>
      </w:docPartPr>
      <w:docPartBody>
        <w:p w:rsidR="00A06037" w:rsidRDefault="00EA7B36" w:rsidP="00EA7B36">
          <w:pPr>
            <w:pStyle w:val="EAA40EA0EF084FFD9A1EEF6CB1A25526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F15670A0455F425FA8B184B109AED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A95D7-EE79-4310-915A-6F08D9934E0A}"/>
      </w:docPartPr>
      <w:docPartBody>
        <w:p w:rsidR="00A06037" w:rsidRDefault="00EA7B36" w:rsidP="00EA7B36">
          <w:pPr>
            <w:pStyle w:val="F15670A0455F425FA8B184B109AEDB77"/>
          </w:pPr>
          <w:r>
            <w:rPr>
              <w:color w:val="262626" w:themeColor="text1" w:themeTint="D9"/>
              <w:sz w:val="18"/>
            </w:rPr>
            <w:t>[Street Address], [City, ST  Zip Code]</w:t>
          </w:r>
        </w:p>
      </w:docPartBody>
    </w:docPart>
    <w:docPart>
      <w:docPartPr>
        <w:name w:val="C3C89D2714FA445EA70D72553E140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00429-AB5A-44A5-92B2-7BF01433E7ED}"/>
      </w:docPartPr>
      <w:docPartBody>
        <w:p w:rsidR="00A06037" w:rsidRDefault="00EA7B36" w:rsidP="00EA7B36">
          <w:pPr>
            <w:pStyle w:val="C3C89D2714FA445EA70D72553E140970"/>
          </w:pPr>
          <w:r>
            <w:rPr>
              <w:color w:val="262626" w:themeColor="text1" w:themeTint="D9"/>
              <w:sz w:val="18"/>
            </w:rPr>
            <w:t>[E-Mail]</w:t>
          </w:r>
        </w:p>
      </w:docPartBody>
    </w:docPart>
    <w:docPart>
      <w:docPartPr>
        <w:name w:val="1BABA88B6C1A4A558A76DC2B5D89F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B3311-EDBB-446B-8FE1-A4537F7E4DEF}"/>
      </w:docPartPr>
      <w:docPartBody>
        <w:p w:rsidR="00A06037" w:rsidRDefault="00EA7B36" w:rsidP="00EA7B36">
          <w:pPr>
            <w:pStyle w:val="1BABA88B6C1A4A558A76DC2B5D89F757"/>
          </w:pPr>
          <w:r>
            <w:rPr>
              <w:color w:val="262626" w:themeColor="text1" w:themeTint="D9"/>
              <w:sz w:val="18"/>
            </w:rPr>
            <w:t>[Website]</w:t>
          </w:r>
        </w:p>
      </w:docPartBody>
    </w:docPart>
    <w:docPart>
      <w:docPartPr>
        <w:name w:val="23E4B057EA684C6894F171E562A1B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8DEB2-AA8D-4CEB-90CF-646A25D19D31}"/>
      </w:docPartPr>
      <w:docPartBody>
        <w:p w:rsidR="00A06037" w:rsidRDefault="00EA7B36" w:rsidP="00EA7B36">
          <w:pPr>
            <w:pStyle w:val="23E4B057EA684C6894F171E562A1B8AD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  <w:docPart>
      <w:docPartPr>
        <w:name w:val="3BAD73FA22C546BBB71DA64A5EE7F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EE849-B3A9-45B3-9520-6BE27BE988AE}"/>
      </w:docPartPr>
      <w:docPartBody>
        <w:p w:rsidR="00C21DCF" w:rsidRDefault="00A06037" w:rsidP="00A06037">
          <w:pPr>
            <w:pStyle w:val="3BAD73FA22C546BBB71DA64A5EE7F77E"/>
          </w:pPr>
          <w:r>
            <w:t>Work History</w:t>
          </w:r>
        </w:p>
      </w:docPartBody>
    </w:docPart>
    <w:docPart>
      <w:docPartPr>
        <w:name w:val="525C0A7D33CA4AA7A8540F240A3EF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D6903-9BC2-441F-AE81-347D0AFCA3B0}"/>
      </w:docPartPr>
      <w:docPartBody>
        <w:p w:rsidR="00C21DCF" w:rsidRDefault="00A06037" w:rsidP="00A06037">
          <w:pPr>
            <w:pStyle w:val="525C0A7D33CA4AA7A8540F240A3EF3DC"/>
          </w:pPr>
          <w:r>
            <w:t>Education</w:t>
          </w:r>
        </w:p>
      </w:docPartBody>
    </w:docPart>
    <w:docPart>
      <w:docPartPr>
        <w:name w:val="C6FD7148FA41448E84FA59C993404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31574-BBD5-42E9-ADAF-8F67E0A07E57}"/>
      </w:docPartPr>
      <w:docPartBody>
        <w:p w:rsidR="00C21DCF" w:rsidRDefault="00A06037" w:rsidP="00A06037">
          <w:pPr>
            <w:pStyle w:val="C6FD7148FA41448E84FA59C99340469E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26A97FEB1F6747C4AC816BAAABDBF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746CA-6E80-4321-9A91-41643C216F94}"/>
      </w:docPartPr>
      <w:docPartBody>
        <w:p w:rsidR="00C21DCF" w:rsidRDefault="00A06037" w:rsidP="00A06037">
          <w:pPr>
            <w:pStyle w:val="26A97FEB1F6747C4AC816BAAABDBF1DF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04830E5DB9E34EEFAAB95F1F5E2A9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491A5-53B6-42DE-80DC-83272D5C3CD0}"/>
      </w:docPartPr>
      <w:docPartBody>
        <w:p w:rsidR="00C21DCF" w:rsidRDefault="00A06037" w:rsidP="00A06037">
          <w:pPr>
            <w:pStyle w:val="04830E5DB9E34EEFAAB95F1F5E2A9B4B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96BE66CE68B941BB98044FBC6F40D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14FC9-4757-46CA-87EB-0456CC9504AB}"/>
      </w:docPartPr>
      <w:docPartBody>
        <w:p w:rsidR="00C21DCF" w:rsidRDefault="00A06037" w:rsidP="00A06037">
          <w:pPr>
            <w:pStyle w:val="96BE66CE68B941BB98044FBC6F40D8B8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2D71032DD4C0488C8F32E5DDB0A5B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7BBF8-5DE9-4E35-89E4-7006A9A40590}"/>
      </w:docPartPr>
      <w:docPartBody>
        <w:p w:rsidR="00C21DCF" w:rsidRDefault="00A06037" w:rsidP="00A06037">
          <w:pPr>
            <w:pStyle w:val="2D71032DD4C0488C8F32E5DDB0A5BC03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52453E58089F41FA82930DFBA915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D37ED-6BCB-40C2-A254-BFFA9456B002}"/>
      </w:docPartPr>
      <w:docPartBody>
        <w:p w:rsidR="00C21DCF" w:rsidRDefault="00A06037" w:rsidP="00A06037">
          <w:pPr>
            <w:pStyle w:val="52453E58089F41FA82930DFBA915163B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D7CE3DDA3FEA4FEB8F46A8F40A7DC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A21CD-3B8F-4EEA-A5D7-CD1BA134C272}"/>
      </w:docPartPr>
      <w:docPartBody>
        <w:p w:rsidR="00C21DCF" w:rsidRDefault="00A06037" w:rsidP="00A06037">
          <w:pPr>
            <w:pStyle w:val="D7CE3DDA3FEA4FEB8F46A8F40A7DC160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4A095185741243398C23E239D90F0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838E2-2C2A-4664-A930-0B7A9CBA31CF}"/>
      </w:docPartPr>
      <w:docPartBody>
        <w:p w:rsidR="00C21DCF" w:rsidRDefault="00A06037" w:rsidP="00A06037">
          <w:pPr>
            <w:pStyle w:val="4A095185741243398C23E239D90F04DE"/>
          </w:pPr>
          <w:r>
            <w:t>References</w:t>
          </w:r>
        </w:p>
      </w:docPartBody>
    </w:docPart>
    <w:docPart>
      <w:docPartPr>
        <w:name w:val="B1B9FE3B8AB242ECAB6B1225D3B38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3A575-3D0A-43A5-B65C-38010C200B89}"/>
      </w:docPartPr>
      <w:docPartBody>
        <w:p w:rsidR="00C21DCF" w:rsidRDefault="00A06037" w:rsidP="00A06037">
          <w:pPr>
            <w:pStyle w:val="B1B9FE3B8AB242ECAB6B1225D3B384C0"/>
          </w:pPr>
          <w:r>
            <w:rPr>
              <w:color w:val="404040" w:themeColor="text1" w:themeTint="BF"/>
              <w:sz w:val="20"/>
            </w:rPr>
            <w:t>[References are available upon request.]</w:t>
          </w:r>
        </w:p>
      </w:docPartBody>
    </w:docPart>
    <w:docPart>
      <w:docPartPr>
        <w:name w:val="8978F614AA564A5A98FF5810112B6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F0692-CFE2-4781-A368-D786E5BCE0FF}"/>
      </w:docPartPr>
      <w:docPartBody>
        <w:p w:rsidR="00C21DCF" w:rsidRDefault="00A06037" w:rsidP="00A06037">
          <w:pPr>
            <w:pStyle w:val="8978F614AA564A5A98FF5810112B6FAB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438B4B20DC164F55BD08FB738D9E3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50B4A-196A-4054-B8F1-FFE781AFEF6A}"/>
      </w:docPartPr>
      <w:docPartBody>
        <w:p w:rsidR="00C21DCF" w:rsidRDefault="00A06037" w:rsidP="00A06037">
          <w:pPr>
            <w:pStyle w:val="438B4B20DC164F55BD08FB738D9E3F0A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2F099A60A29442F98946013FAF097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8E910-EC6D-41D4-97E1-A568C9FFAC56}"/>
      </w:docPartPr>
      <w:docPartBody>
        <w:p w:rsidR="00A90B67" w:rsidRDefault="00A465A2" w:rsidP="00A465A2">
          <w:pPr>
            <w:pStyle w:val="2F099A60A29442F98946013FAF097E3A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38EF50995C3643DA83F8FFDBC6F17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B6C3-7337-4118-B11C-494D4B362D21}"/>
      </w:docPartPr>
      <w:docPartBody>
        <w:p w:rsidR="00A90B67" w:rsidRDefault="00A465A2" w:rsidP="00A465A2">
          <w:pPr>
            <w:pStyle w:val="38EF50995C3643DA83F8FFDBC6F17118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838BCBB0092746DCA1286AF101D97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2905E-FD80-4F2E-81BE-4DE02D043BDC}"/>
      </w:docPartPr>
      <w:docPartBody>
        <w:p w:rsidR="00A90B67" w:rsidRDefault="00A465A2" w:rsidP="00A465A2">
          <w:pPr>
            <w:pStyle w:val="838BCBB0092746DCA1286AF101D975EB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A9BAA8C26FED4A7E940817D4E140B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25709-39D9-4D59-ABFC-2CF1A56BA332}"/>
      </w:docPartPr>
      <w:docPartBody>
        <w:p w:rsidR="00A90B67" w:rsidRDefault="00A465A2" w:rsidP="00A465A2">
          <w:pPr>
            <w:pStyle w:val="A9BAA8C26FED4A7E940817D4E140B832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63F79BFC239C4E17877AB6F8B9D77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A5B62-2D68-47D4-B764-2D44EDD48671}"/>
      </w:docPartPr>
      <w:docPartBody>
        <w:p w:rsidR="00A90B67" w:rsidRDefault="00A465A2" w:rsidP="00A465A2">
          <w:pPr>
            <w:pStyle w:val="63F79BFC239C4E17877AB6F8B9D77C06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D412D64077EF4DECB385B86FA56FA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A6ACF-3675-4DF9-B1E7-C42E04070998}"/>
      </w:docPartPr>
      <w:docPartBody>
        <w:p w:rsidR="00A90B67" w:rsidRDefault="00A465A2" w:rsidP="00A465A2">
          <w:pPr>
            <w:pStyle w:val="D412D64077EF4DECB385B86FA56FA597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641205FEE74647448A97D58D3E764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D73FD-B188-493A-97BA-3D56D714BC73}"/>
      </w:docPartPr>
      <w:docPartBody>
        <w:p w:rsidR="00A90B67" w:rsidRDefault="00A465A2" w:rsidP="00A465A2">
          <w:pPr>
            <w:pStyle w:val="641205FEE74647448A97D58D3E7644A7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36"/>
    <w:rsid w:val="00095E89"/>
    <w:rsid w:val="00677B83"/>
    <w:rsid w:val="00A06037"/>
    <w:rsid w:val="00A465A2"/>
    <w:rsid w:val="00A90B67"/>
    <w:rsid w:val="00B47F16"/>
    <w:rsid w:val="00C21DCF"/>
    <w:rsid w:val="00C241DA"/>
    <w:rsid w:val="00DA0F54"/>
    <w:rsid w:val="00EA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D183CA022F4225B4D98289D7FAB1CA">
    <w:name w:val="D6D183CA022F4225B4D98289D7FAB1CA"/>
  </w:style>
  <w:style w:type="paragraph" w:customStyle="1" w:styleId="PersonalInfo">
    <w:name w:val="Personal Info"/>
    <w:basedOn w:val="Normal"/>
    <w:link w:val="PersonalInfoChar"/>
    <w:qFormat/>
    <w:rsid w:val="00EA7B36"/>
    <w:pPr>
      <w:spacing w:after="0" w:line="240" w:lineRule="auto"/>
    </w:pPr>
    <w:rPr>
      <w:rFonts w:eastAsiaTheme="minorHAnsi"/>
      <w:color w:val="262626" w:themeColor="text1" w:themeTint="D9"/>
      <w:sz w:val="18"/>
    </w:rPr>
  </w:style>
  <w:style w:type="character" w:customStyle="1" w:styleId="PersonalInfoChar">
    <w:name w:val="Personal Info Char"/>
    <w:basedOn w:val="DefaultParagraphFont"/>
    <w:link w:val="PersonalInfo"/>
    <w:rsid w:val="00EA7B36"/>
    <w:rPr>
      <w:rFonts w:eastAsiaTheme="minorHAnsi"/>
      <w:color w:val="262626" w:themeColor="text1" w:themeTint="D9"/>
      <w:sz w:val="18"/>
    </w:rPr>
  </w:style>
  <w:style w:type="paragraph" w:customStyle="1" w:styleId="EF7696DD154D4B5CB56C41D4D9707617">
    <w:name w:val="EF7696DD154D4B5CB56C41D4D9707617"/>
  </w:style>
  <w:style w:type="paragraph" w:customStyle="1" w:styleId="E69842079DC145E9919163F5F2624E2D">
    <w:name w:val="E69842079DC145E9919163F5F2624E2D"/>
  </w:style>
  <w:style w:type="paragraph" w:customStyle="1" w:styleId="D45BE8A6B0DC4126A61177D8DB76F703">
    <w:name w:val="D45BE8A6B0DC4126A61177D8DB76F703"/>
  </w:style>
  <w:style w:type="paragraph" w:customStyle="1" w:styleId="1339656BFE774604BC606789A0C94587">
    <w:name w:val="1339656BFE774604BC606789A0C94587"/>
  </w:style>
  <w:style w:type="paragraph" w:customStyle="1" w:styleId="5810C3744686418F8A2C11D11CD99A72">
    <w:name w:val="5810C3744686418F8A2C11D11CD99A72"/>
  </w:style>
  <w:style w:type="paragraph" w:customStyle="1" w:styleId="FAF6C721EE81426798653E14005F4623">
    <w:name w:val="FAF6C721EE81426798653E14005F4623"/>
  </w:style>
  <w:style w:type="paragraph" w:customStyle="1" w:styleId="3C9380998E2A43518C1A7C5191F34375">
    <w:name w:val="3C9380998E2A43518C1A7C5191F34375"/>
  </w:style>
  <w:style w:type="paragraph" w:customStyle="1" w:styleId="2BC11F36BCA34B2592D1279FBD3B3179">
    <w:name w:val="2BC11F36BCA34B2592D1279FBD3B3179"/>
  </w:style>
  <w:style w:type="paragraph" w:customStyle="1" w:styleId="C4B8B755FB3A45B6B36DF862B1EE031E">
    <w:name w:val="C4B8B755FB3A45B6B36DF862B1EE031E"/>
  </w:style>
  <w:style w:type="paragraph" w:customStyle="1" w:styleId="DDEA781B994E41979E7B1554DCB3834D">
    <w:name w:val="DDEA781B994E41979E7B1554DCB3834D"/>
  </w:style>
  <w:style w:type="paragraph" w:customStyle="1" w:styleId="27B861AC342F4494852FE915A405B2D6">
    <w:name w:val="27B861AC342F4494852FE915A405B2D6"/>
  </w:style>
  <w:style w:type="paragraph" w:customStyle="1" w:styleId="DAD2AD0026B64515A95747F9B09E5FE8">
    <w:name w:val="DAD2AD0026B64515A95747F9B09E5FE8"/>
  </w:style>
  <w:style w:type="paragraph" w:customStyle="1" w:styleId="5E987FF772E743D68675E7EABBB071A3">
    <w:name w:val="5E987FF772E743D68675E7EABBB071A3"/>
  </w:style>
  <w:style w:type="paragraph" w:customStyle="1" w:styleId="0AB7D8A081D5495C968939AF4A14E769">
    <w:name w:val="0AB7D8A081D5495C968939AF4A14E769"/>
  </w:style>
  <w:style w:type="paragraph" w:customStyle="1" w:styleId="EBE592B037F0415FA1DAB2659CEE5A9A">
    <w:name w:val="EBE592B037F0415FA1DAB2659CEE5A9A"/>
  </w:style>
  <w:style w:type="paragraph" w:customStyle="1" w:styleId="7262843B01174296A44A8A4901EE8230">
    <w:name w:val="7262843B01174296A44A8A4901EE8230"/>
  </w:style>
  <w:style w:type="paragraph" w:customStyle="1" w:styleId="DEDF386612B644DC939623C85ECE8BE8">
    <w:name w:val="DEDF386612B644DC939623C85ECE8BE8"/>
  </w:style>
  <w:style w:type="paragraph" w:customStyle="1" w:styleId="9D52EDC8DCC64D1C98C8B45BD2687841">
    <w:name w:val="9D52EDC8DCC64D1C98C8B45BD2687841"/>
  </w:style>
  <w:style w:type="paragraph" w:customStyle="1" w:styleId="80377F9C56454A8F8373553B2D82889A">
    <w:name w:val="80377F9C56454A8F8373553B2D82889A"/>
  </w:style>
  <w:style w:type="paragraph" w:customStyle="1" w:styleId="05A6607AE95741DAB48B72E48B87F1EA">
    <w:name w:val="05A6607AE95741DAB48B72E48B87F1EA"/>
  </w:style>
  <w:style w:type="paragraph" w:customStyle="1" w:styleId="D24C3B3B808D4BA291A374DB5BFE3D48">
    <w:name w:val="D24C3B3B808D4BA291A374DB5BFE3D48"/>
  </w:style>
  <w:style w:type="paragraph" w:customStyle="1" w:styleId="2398183FD2E042DDB664F89C9BB1F2DA">
    <w:name w:val="2398183FD2E042DDB664F89C9BB1F2DA"/>
  </w:style>
  <w:style w:type="paragraph" w:customStyle="1" w:styleId="9DE2054268074292A01F3F1001EEBBF5">
    <w:name w:val="9DE2054268074292A01F3F1001EEBBF5"/>
  </w:style>
  <w:style w:type="paragraph" w:customStyle="1" w:styleId="8A4D4F4CD6B641F58D7D8FFE0EC3F3A7">
    <w:name w:val="8A4D4F4CD6B641F58D7D8FFE0EC3F3A7"/>
  </w:style>
  <w:style w:type="paragraph" w:customStyle="1" w:styleId="6460D84CD0B24B069775702E27892D5F">
    <w:name w:val="6460D84CD0B24B069775702E27892D5F"/>
  </w:style>
  <w:style w:type="paragraph" w:customStyle="1" w:styleId="43C9ACEED1254FAEA8C90F4AD2089DE2">
    <w:name w:val="43C9ACEED1254FAEA8C90F4AD2089DE2"/>
  </w:style>
  <w:style w:type="paragraph" w:customStyle="1" w:styleId="91A1DEAD4C9F4F98A21BDDC39E7F524D">
    <w:name w:val="91A1DEAD4C9F4F98A21BDDC39E7F524D"/>
  </w:style>
  <w:style w:type="paragraph" w:customStyle="1" w:styleId="4E8456F43A2241539A859795312D6DF8">
    <w:name w:val="4E8456F43A2241539A859795312D6DF8"/>
  </w:style>
  <w:style w:type="paragraph" w:customStyle="1" w:styleId="3AF27D7821F447F681A09168458A2678">
    <w:name w:val="3AF27D7821F447F681A09168458A2678"/>
  </w:style>
  <w:style w:type="paragraph" w:customStyle="1" w:styleId="EBFD928C4651473FB022524F4B3E261A">
    <w:name w:val="EBFD928C4651473FB022524F4B3E261A"/>
  </w:style>
  <w:style w:type="paragraph" w:customStyle="1" w:styleId="5CBC63FD59FD47A3977EB9395B662C44">
    <w:name w:val="5CBC63FD59FD47A3977EB9395B662C44"/>
  </w:style>
  <w:style w:type="character" w:styleId="PlaceholderText">
    <w:name w:val="Placeholder Text"/>
    <w:basedOn w:val="DefaultParagraphFont"/>
    <w:uiPriority w:val="99"/>
    <w:semiHidden/>
    <w:rsid w:val="00A465A2"/>
    <w:rPr>
      <w:color w:val="808080"/>
    </w:rPr>
  </w:style>
  <w:style w:type="paragraph" w:customStyle="1" w:styleId="DDF18C71CEC7422998076AE6CCC400A1">
    <w:name w:val="DDF18C71CEC7422998076AE6CCC400A1"/>
  </w:style>
  <w:style w:type="paragraph" w:customStyle="1" w:styleId="ContentBody">
    <w:name w:val="Content Body"/>
    <w:basedOn w:val="Normal"/>
    <w:link w:val="ContentBodyChar"/>
    <w:qFormat/>
    <w:rsid w:val="00A465A2"/>
    <w:pPr>
      <w:spacing w:after="0" w:line="240" w:lineRule="auto"/>
    </w:pPr>
    <w:rPr>
      <w:rFonts w:eastAsiaTheme="minorHAnsi"/>
      <w:color w:val="404040" w:themeColor="text1" w:themeTint="BF"/>
      <w:sz w:val="20"/>
    </w:rPr>
  </w:style>
  <w:style w:type="character" w:customStyle="1" w:styleId="ContentBodyChar">
    <w:name w:val="Content Body Char"/>
    <w:basedOn w:val="DefaultParagraphFont"/>
    <w:link w:val="ContentBody"/>
    <w:rsid w:val="00A465A2"/>
    <w:rPr>
      <w:rFonts w:eastAsiaTheme="minorHAnsi"/>
      <w:color w:val="404040" w:themeColor="text1" w:themeTint="BF"/>
      <w:sz w:val="20"/>
    </w:rPr>
  </w:style>
  <w:style w:type="paragraph" w:customStyle="1" w:styleId="5AD5481DD62F4095B5908916D37F32C5">
    <w:name w:val="5AD5481DD62F4095B5908916D37F32C5"/>
  </w:style>
  <w:style w:type="paragraph" w:customStyle="1" w:styleId="74831E62127346CF9ED208B22FC66B32">
    <w:name w:val="74831E62127346CF9ED208B22FC66B32"/>
  </w:style>
  <w:style w:type="paragraph" w:customStyle="1" w:styleId="71967344E85244E887E5C1E4E87AECD8">
    <w:name w:val="71967344E85244E887E5C1E4E87AECD8"/>
  </w:style>
  <w:style w:type="paragraph" w:customStyle="1" w:styleId="8EEF10F0072A4622AC1F39ACBC97F80D">
    <w:name w:val="8EEF10F0072A4622AC1F39ACBC97F80D"/>
  </w:style>
  <w:style w:type="paragraph" w:customStyle="1" w:styleId="8268692A58534A6AA60C090CCF747D67">
    <w:name w:val="8268692A58534A6AA60C090CCF747D67"/>
  </w:style>
  <w:style w:type="paragraph" w:customStyle="1" w:styleId="F30C8A4EEF7D482B816941FA04D42A4A">
    <w:name w:val="F30C8A4EEF7D482B816941FA04D42A4A"/>
  </w:style>
  <w:style w:type="paragraph" w:customStyle="1" w:styleId="C9EEED29C2F74302BB3F14EB77ECF023">
    <w:name w:val="C9EEED29C2F74302BB3F14EB77ECF023"/>
  </w:style>
  <w:style w:type="paragraph" w:customStyle="1" w:styleId="BD2232110FBD4BC4A0F513A24F98B549">
    <w:name w:val="BD2232110FBD4BC4A0F513A24F98B549"/>
  </w:style>
  <w:style w:type="paragraph" w:customStyle="1" w:styleId="BE37683DE301406AA87C65C35C1E6F9C">
    <w:name w:val="BE37683DE301406AA87C65C35C1E6F9C"/>
  </w:style>
  <w:style w:type="paragraph" w:customStyle="1" w:styleId="26A4516F7A6A400C98C4041B5BE5CBB6">
    <w:name w:val="26A4516F7A6A400C98C4041B5BE5CBB6"/>
  </w:style>
  <w:style w:type="paragraph" w:customStyle="1" w:styleId="73C9709BC74340A3B452A2ACF3756326">
    <w:name w:val="73C9709BC74340A3B452A2ACF3756326"/>
  </w:style>
  <w:style w:type="paragraph" w:customStyle="1" w:styleId="54B1425B11D14BEB82AA2944FA8DCC39">
    <w:name w:val="54B1425B11D14BEB82AA2944FA8DCC39"/>
  </w:style>
  <w:style w:type="paragraph" w:customStyle="1" w:styleId="0EBDD1244A0143EBA5BF59A9D0815133">
    <w:name w:val="0EBDD1244A0143EBA5BF59A9D0815133"/>
  </w:style>
  <w:style w:type="paragraph" w:customStyle="1" w:styleId="B42A1F955F41485B99C6099450038163">
    <w:name w:val="B42A1F955F41485B99C6099450038163"/>
  </w:style>
  <w:style w:type="paragraph" w:customStyle="1" w:styleId="700D6C1C720B4A5BA183A143567F0FB8">
    <w:name w:val="700D6C1C720B4A5BA183A143567F0FB8"/>
  </w:style>
  <w:style w:type="paragraph" w:customStyle="1" w:styleId="D405199272AE47978D44C76A68759979">
    <w:name w:val="D405199272AE47978D44C76A68759979"/>
  </w:style>
  <w:style w:type="paragraph" w:customStyle="1" w:styleId="0561C7FD767541038B41DB9023AC6788">
    <w:name w:val="0561C7FD767541038B41DB9023AC6788"/>
  </w:style>
  <w:style w:type="paragraph" w:customStyle="1" w:styleId="7DCB95C3D7954B01ACB752D055D84308">
    <w:name w:val="7DCB95C3D7954B01ACB752D055D84308"/>
  </w:style>
  <w:style w:type="paragraph" w:customStyle="1" w:styleId="1E9BF0F556274CF19DE9B3ECFBF00111">
    <w:name w:val="1E9BF0F556274CF19DE9B3ECFBF00111"/>
  </w:style>
  <w:style w:type="paragraph" w:customStyle="1" w:styleId="689C9433E05F4255B55FFC37BDE33730">
    <w:name w:val="689C9433E05F4255B55FFC37BDE33730"/>
  </w:style>
  <w:style w:type="paragraph" w:customStyle="1" w:styleId="00AB8F7DD23847BE966370E9A1638EDE">
    <w:name w:val="00AB8F7DD23847BE966370E9A1638EDE"/>
  </w:style>
  <w:style w:type="paragraph" w:customStyle="1" w:styleId="D272A489BE7B401A8B8B8D83D87593BF">
    <w:name w:val="D272A489BE7B401A8B8B8D83D87593BF"/>
  </w:style>
  <w:style w:type="paragraph" w:customStyle="1" w:styleId="F080EB4F7B014D9F90159350395052DD">
    <w:name w:val="F080EB4F7B014D9F90159350395052DD"/>
    <w:rsid w:val="00EA7B36"/>
  </w:style>
  <w:style w:type="paragraph" w:customStyle="1" w:styleId="C3CA70198C534C1582E44B7273923164">
    <w:name w:val="C3CA70198C534C1582E44B7273923164"/>
    <w:rsid w:val="00EA7B36"/>
  </w:style>
  <w:style w:type="paragraph" w:customStyle="1" w:styleId="A14A7BB048F54972B6BF3914A8381C78">
    <w:name w:val="A14A7BB048F54972B6BF3914A8381C78"/>
    <w:rsid w:val="00EA7B36"/>
  </w:style>
  <w:style w:type="paragraph" w:customStyle="1" w:styleId="ADF4AD3E7A3F41A5B6C893B3FE96B83C">
    <w:name w:val="ADF4AD3E7A3F41A5B6C893B3FE96B83C"/>
    <w:rsid w:val="00EA7B36"/>
  </w:style>
  <w:style w:type="paragraph" w:customStyle="1" w:styleId="DDED28EDFA6244D088CFFB2C5B438C4F">
    <w:name w:val="DDED28EDFA6244D088CFFB2C5B438C4F"/>
    <w:rsid w:val="00EA7B36"/>
  </w:style>
  <w:style w:type="paragraph" w:customStyle="1" w:styleId="4CAFE8B292BB4B70AC3BA1B80B8907C1">
    <w:name w:val="4CAFE8B292BB4B70AC3BA1B80B8907C1"/>
    <w:rsid w:val="00EA7B36"/>
  </w:style>
  <w:style w:type="paragraph" w:customStyle="1" w:styleId="E6E85865B1604DC69B007A1452139F1B">
    <w:name w:val="E6E85865B1604DC69B007A1452139F1B"/>
    <w:rsid w:val="00EA7B36"/>
  </w:style>
  <w:style w:type="paragraph" w:customStyle="1" w:styleId="1B12ACCE7BA64852944573080211ED83">
    <w:name w:val="1B12ACCE7BA64852944573080211ED83"/>
    <w:rsid w:val="00EA7B36"/>
  </w:style>
  <w:style w:type="paragraph" w:customStyle="1" w:styleId="1168D089B8C5478DBCCB9A89D51DAFBE">
    <w:name w:val="1168D089B8C5478DBCCB9A89D51DAFBE"/>
    <w:rsid w:val="00EA7B36"/>
  </w:style>
  <w:style w:type="paragraph" w:customStyle="1" w:styleId="74B1483CD2A74788AA32BE178AA50BA0">
    <w:name w:val="74B1483CD2A74788AA32BE178AA50BA0"/>
    <w:rsid w:val="00EA7B36"/>
  </w:style>
  <w:style w:type="paragraph" w:customStyle="1" w:styleId="3D603488D47B48ACA3A3F1E8506FF3B8">
    <w:name w:val="3D603488D47B48ACA3A3F1E8506FF3B8"/>
    <w:rsid w:val="00EA7B36"/>
  </w:style>
  <w:style w:type="paragraph" w:customStyle="1" w:styleId="DFABB7367ED043698CCF30F561016A11">
    <w:name w:val="DFABB7367ED043698CCF30F561016A11"/>
    <w:rsid w:val="00EA7B36"/>
  </w:style>
  <w:style w:type="paragraph" w:customStyle="1" w:styleId="632498B86E7F4B63BEBF348BA2369DE1">
    <w:name w:val="632498B86E7F4B63BEBF348BA2369DE1"/>
    <w:rsid w:val="00EA7B36"/>
  </w:style>
  <w:style w:type="paragraph" w:customStyle="1" w:styleId="D99E3D81A30F4627A779FEC2916239BC">
    <w:name w:val="D99E3D81A30F4627A779FEC2916239BC"/>
    <w:rsid w:val="00EA7B36"/>
  </w:style>
  <w:style w:type="paragraph" w:customStyle="1" w:styleId="959752047FCF43B6A57D97463B216005">
    <w:name w:val="959752047FCF43B6A57D97463B216005"/>
    <w:rsid w:val="00EA7B36"/>
  </w:style>
  <w:style w:type="paragraph" w:customStyle="1" w:styleId="8B5C28B15F5C4C6F8AA8087C2EF01C69">
    <w:name w:val="8B5C28B15F5C4C6F8AA8087C2EF01C69"/>
    <w:rsid w:val="00EA7B36"/>
  </w:style>
  <w:style w:type="paragraph" w:customStyle="1" w:styleId="D9455A80C4A24A98B59743581C589D03">
    <w:name w:val="D9455A80C4A24A98B59743581C589D03"/>
    <w:rsid w:val="00EA7B36"/>
  </w:style>
  <w:style w:type="paragraph" w:customStyle="1" w:styleId="4C69031E7E2F49409AD4347E15FAF850">
    <w:name w:val="4C69031E7E2F49409AD4347E15FAF850"/>
    <w:rsid w:val="00EA7B36"/>
  </w:style>
  <w:style w:type="paragraph" w:customStyle="1" w:styleId="191740DF4A1444FF9696C8B9CC623FA3">
    <w:name w:val="191740DF4A1444FF9696C8B9CC623FA3"/>
    <w:rsid w:val="00EA7B36"/>
  </w:style>
  <w:style w:type="paragraph" w:customStyle="1" w:styleId="3270FA24EFDD4EEB8504372D9C4363EA">
    <w:name w:val="3270FA24EFDD4EEB8504372D9C4363EA"/>
    <w:rsid w:val="00EA7B36"/>
  </w:style>
  <w:style w:type="paragraph" w:customStyle="1" w:styleId="36D1C7089A4F45D7B263E1F8843154C4">
    <w:name w:val="36D1C7089A4F45D7B263E1F8843154C4"/>
    <w:rsid w:val="00EA7B36"/>
  </w:style>
  <w:style w:type="paragraph" w:customStyle="1" w:styleId="7C49FAD1AC374DBDBA8F00685666FB59">
    <w:name w:val="7C49FAD1AC374DBDBA8F00685666FB59"/>
    <w:rsid w:val="00EA7B36"/>
  </w:style>
  <w:style w:type="paragraph" w:customStyle="1" w:styleId="2C9807612D084BB684CA36E5ED733C1C">
    <w:name w:val="2C9807612D084BB684CA36E5ED733C1C"/>
    <w:rsid w:val="00EA7B36"/>
  </w:style>
  <w:style w:type="paragraph" w:customStyle="1" w:styleId="A8382C87238B409EA982EC96D3DC8151">
    <w:name w:val="A8382C87238B409EA982EC96D3DC8151"/>
    <w:rsid w:val="00EA7B36"/>
  </w:style>
  <w:style w:type="paragraph" w:customStyle="1" w:styleId="3BC6BBBA9E9143179FC34DB8EC564D79">
    <w:name w:val="3BC6BBBA9E9143179FC34DB8EC564D79"/>
    <w:rsid w:val="00EA7B36"/>
  </w:style>
  <w:style w:type="paragraph" w:customStyle="1" w:styleId="AAD3DA5410E24C2F811F7D40EA2EBA9C">
    <w:name w:val="AAD3DA5410E24C2F811F7D40EA2EBA9C"/>
    <w:rsid w:val="00EA7B36"/>
  </w:style>
  <w:style w:type="paragraph" w:customStyle="1" w:styleId="E5E673A179C341A2B097C0279851349C">
    <w:name w:val="E5E673A179C341A2B097C0279851349C"/>
    <w:rsid w:val="00EA7B36"/>
  </w:style>
  <w:style w:type="paragraph" w:customStyle="1" w:styleId="BBA54E0B62EA411BBC82C01BD28006C3">
    <w:name w:val="BBA54E0B62EA411BBC82C01BD28006C3"/>
    <w:rsid w:val="00EA7B36"/>
  </w:style>
  <w:style w:type="paragraph" w:customStyle="1" w:styleId="461794CD7F8B428EB6577591112952B3">
    <w:name w:val="461794CD7F8B428EB6577591112952B3"/>
    <w:rsid w:val="00EA7B36"/>
  </w:style>
  <w:style w:type="paragraph" w:customStyle="1" w:styleId="A9566F40F35B4F1994B179410ADCD272">
    <w:name w:val="A9566F40F35B4F1994B179410ADCD272"/>
    <w:rsid w:val="00EA7B36"/>
  </w:style>
  <w:style w:type="paragraph" w:customStyle="1" w:styleId="32282184B2F841ADA47759B0A17C47BA">
    <w:name w:val="32282184B2F841ADA47759B0A17C47BA"/>
    <w:rsid w:val="00EA7B36"/>
  </w:style>
  <w:style w:type="paragraph" w:customStyle="1" w:styleId="78C585F448DD4E3B93891DA9ED6844B2">
    <w:name w:val="78C585F448DD4E3B93891DA9ED6844B2"/>
    <w:rsid w:val="00EA7B36"/>
  </w:style>
  <w:style w:type="paragraph" w:customStyle="1" w:styleId="6782EDB8098643FE9515B7E534576A64">
    <w:name w:val="6782EDB8098643FE9515B7E534576A64"/>
    <w:rsid w:val="00EA7B36"/>
  </w:style>
  <w:style w:type="paragraph" w:customStyle="1" w:styleId="8BDCC7F3C87745849A0E57FC34E17CBC">
    <w:name w:val="8BDCC7F3C87745849A0E57FC34E17CBC"/>
    <w:rsid w:val="00EA7B36"/>
  </w:style>
  <w:style w:type="paragraph" w:customStyle="1" w:styleId="2764D7FF1A1946408D9947A90FAE56A9">
    <w:name w:val="2764D7FF1A1946408D9947A90FAE56A9"/>
    <w:rsid w:val="00EA7B36"/>
  </w:style>
  <w:style w:type="paragraph" w:customStyle="1" w:styleId="F45150900E884187A1831C5EF906F929">
    <w:name w:val="F45150900E884187A1831C5EF906F929"/>
    <w:rsid w:val="00EA7B36"/>
  </w:style>
  <w:style w:type="paragraph" w:customStyle="1" w:styleId="F65078ECCEA340F7BAF985B26E2A84C7">
    <w:name w:val="F65078ECCEA340F7BAF985B26E2A84C7"/>
    <w:rsid w:val="00EA7B36"/>
  </w:style>
  <w:style w:type="paragraph" w:customStyle="1" w:styleId="D0405FEFF0744731A49396D6F002B70E">
    <w:name w:val="D0405FEFF0744731A49396D6F002B70E"/>
    <w:rsid w:val="00EA7B36"/>
  </w:style>
  <w:style w:type="paragraph" w:customStyle="1" w:styleId="A32301004BF944A782F002E6293915BF">
    <w:name w:val="A32301004BF944A782F002E6293915BF"/>
    <w:rsid w:val="00EA7B36"/>
  </w:style>
  <w:style w:type="paragraph" w:customStyle="1" w:styleId="6959AEF7A63340ECA167B28E24573B52">
    <w:name w:val="6959AEF7A63340ECA167B28E24573B52"/>
    <w:rsid w:val="00EA7B36"/>
  </w:style>
  <w:style w:type="paragraph" w:customStyle="1" w:styleId="74A13142FED64925B15DD855FBAD4072">
    <w:name w:val="74A13142FED64925B15DD855FBAD4072"/>
    <w:rsid w:val="00EA7B36"/>
  </w:style>
  <w:style w:type="paragraph" w:customStyle="1" w:styleId="34A33FD3963445D68BF219A7BBD03DA4">
    <w:name w:val="34A33FD3963445D68BF219A7BBD03DA4"/>
    <w:rsid w:val="00EA7B36"/>
  </w:style>
  <w:style w:type="paragraph" w:customStyle="1" w:styleId="63B1ED2CA77E4D2084F45E8A32B75E96">
    <w:name w:val="63B1ED2CA77E4D2084F45E8A32B75E96"/>
    <w:rsid w:val="00EA7B36"/>
  </w:style>
  <w:style w:type="paragraph" w:customStyle="1" w:styleId="44C228D111CF460592E8EF8B3B8E1414">
    <w:name w:val="44C228D111CF460592E8EF8B3B8E1414"/>
    <w:rsid w:val="00EA7B36"/>
  </w:style>
  <w:style w:type="paragraph" w:customStyle="1" w:styleId="82FEC6CDF7814096BFEF5E82CDB9A94E">
    <w:name w:val="82FEC6CDF7814096BFEF5E82CDB9A94E"/>
    <w:rsid w:val="00EA7B36"/>
  </w:style>
  <w:style w:type="paragraph" w:customStyle="1" w:styleId="9599D1DD1F8D452F8ABE6C8A579BF049">
    <w:name w:val="9599D1DD1F8D452F8ABE6C8A579BF049"/>
    <w:rsid w:val="00EA7B36"/>
  </w:style>
  <w:style w:type="paragraph" w:customStyle="1" w:styleId="AE191A221903446A8581520446B1FA10">
    <w:name w:val="AE191A221903446A8581520446B1FA10"/>
    <w:rsid w:val="00EA7B36"/>
  </w:style>
  <w:style w:type="paragraph" w:customStyle="1" w:styleId="9F21C25DCA0E4E6C8F9EF940F66A03E3">
    <w:name w:val="9F21C25DCA0E4E6C8F9EF940F66A03E3"/>
    <w:rsid w:val="00EA7B36"/>
  </w:style>
  <w:style w:type="paragraph" w:customStyle="1" w:styleId="BFA14E0F23CC4D05982FF1B42723E195">
    <w:name w:val="BFA14E0F23CC4D05982FF1B42723E195"/>
    <w:rsid w:val="00EA7B36"/>
  </w:style>
  <w:style w:type="paragraph" w:customStyle="1" w:styleId="4E3524DD6DB94BD190F6E2F30AA3EA47">
    <w:name w:val="4E3524DD6DB94BD190F6E2F30AA3EA47"/>
    <w:rsid w:val="00EA7B36"/>
  </w:style>
  <w:style w:type="paragraph" w:customStyle="1" w:styleId="6D944BE14DCC47608C6BDD790A789FC5">
    <w:name w:val="6D944BE14DCC47608C6BDD790A789FC5"/>
    <w:rsid w:val="00EA7B36"/>
  </w:style>
  <w:style w:type="paragraph" w:customStyle="1" w:styleId="35542A2F73644ECD9025DB9DD9B614D5">
    <w:name w:val="35542A2F73644ECD9025DB9DD9B614D5"/>
    <w:rsid w:val="00EA7B36"/>
  </w:style>
  <w:style w:type="paragraph" w:customStyle="1" w:styleId="0B96A951D3494C5D8DA93D1D264D85B8">
    <w:name w:val="0B96A951D3494C5D8DA93D1D264D85B8"/>
    <w:rsid w:val="00EA7B36"/>
  </w:style>
  <w:style w:type="paragraph" w:customStyle="1" w:styleId="D4035EFC8184415A8C75B2EFEB6BFC6D">
    <w:name w:val="D4035EFC8184415A8C75B2EFEB6BFC6D"/>
    <w:rsid w:val="00EA7B36"/>
  </w:style>
  <w:style w:type="paragraph" w:customStyle="1" w:styleId="0B97B17E203C4F46BCF63B19A55881FF">
    <w:name w:val="0B97B17E203C4F46BCF63B19A55881FF"/>
    <w:rsid w:val="00EA7B36"/>
  </w:style>
  <w:style w:type="paragraph" w:customStyle="1" w:styleId="67F680477FBF4ABEBFD09B79EBF2D863">
    <w:name w:val="67F680477FBF4ABEBFD09B79EBF2D863"/>
    <w:rsid w:val="00EA7B36"/>
  </w:style>
  <w:style w:type="paragraph" w:customStyle="1" w:styleId="EF826ABE1D10422D9E03A79388908A06">
    <w:name w:val="EF826ABE1D10422D9E03A79388908A06"/>
    <w:rsid w:val="00EA7B36"/>
  </w:style>
  <w:style w:type="paragraph" w:customStyle="1" w:styleId="EC7355D16EB249D582D2BA086A27A21C">
    <w:name w:val="EC7355D16EB249D582D2BA086A27A21C"/>
    <w:rsid w:val="00EA7B36"/>
  </w:style>
  <w:style w:type="paragraph" w:customStyle="1" w:styleId="BC992B34BE0942EEA80632C588CAB9A1">
    <w:name w:val="BC992B34BE0942EEA80632C588CAB9A1"/>
    <w:rsid w:val="00EA7B36"/>
  </w:style>
  <w:style w:type="paragraph" w:customStyle="1" w:styleId="0A6CB0677F49404DA279D80B94D5E0A5">
    <w:name w:val="0A6CB0677F49404DA279D80B94D5E0A5"/>
    <w:rsid w:val="00EA7B36"/>
  </w:style>
  <w:style w:type="paragraph" w:customStyle="1" w:styleId="90E2BAA8E31742EEA5083C6DAC849C8B">
    <w:name w:val="90E2BAA8E31742EEA5083C6DAC849C8B"/>
    <w:rsid w:val="00EA7B36"/>
  </w:style>
  <w:style w:type="paragraph" w:customStyle="1" w:styleId="08BC635574BC4BA38871AEA548CBC6EB">
    <w:name w:val="08BC635574BC4BA38871AEA548CBC6EB"/>
    <w:rsid w:val="00EA7B36"/>
  </w:style>
  <w:style w:type="paragraph" w:customStyle="1" w:styleId="505AB90A5F18400EA1BB60D6F282220D">
    <w:name w:val="505AB90A5F18400EA1BB60D6F282220D"/>
    <w:rsid w:val="00EA7B36"/>
  </w:style>
  <w:style w:type="paragraph" w:customStyle="1" w:styleId="6BA7E12D07454D688AF4C681B6FACEC6">
    <w:name w:val="6BA7E12D07454D688AF4C681B6FACEC6"/>
    <w:rsid w:val="00EA7B36"/>
  </w:style>
  <w:style w:type="paragraph" w:customStyle="1" w:styleId="A6C3E893D5854A58BA2FB224BB9BFD6A">
    <w:name w:val="A6C3E893D5854A58BA2FB224BB9BFD6A"/>
    <w:rsid w:val="00EA7B36"/>
  </w:style>
  <w:style w:type="paragraph" w:customStyle="1" w:styleId="433738ADE8AD49E585D96C634DD41A6C">
    <w:name w:val="433738ADE8AD49E585D96C634DD41A6C"/>
    <w:rsid w:val="00EA7B36"/>
  </w:style>
  <w:style w:type="paragraph" w:customStyle="1" w:styleId="67EA503F763A44C4B02AA4FC9E57BF6B">
    <w:name w:val="67EA503F763A44C4B02AA4FC9E57BF6B"/>
    <w:rsid w:val="00EA7B36"/>
  </w:style>
  <w:style w:type="paragraph" w:customStyle="1" w:styleId="9DA8DA5B4F6747CF93E4235A7F1C75C2">
    <w:name w:val="9DA8DA5B4F6747CF93E4235A7F1C75C2"/>
    <w:rsid w:val="00EA7B36"/>
  </w:style>
  <w:style w:type="paragraph" w:customStyle="1" w:styleId="544EE6007005436DABA6589817F5BC60">
    <w:name w:val="544EE6007005436DABA6589817F5BC60"/>
    <w:rsid w:val="00EA7B36"/>
  </w:style>
  <w:style w:type="paragraph" w:customStyle="1" w:styleId="DD21D0260B31487C9E57B004F3C284F1">
    <w:name w:val="DD21D0260B31487C9E57B004F3C284F1"/>
    <w:rsid w:val="00EA7B36"/>
  </w:style>
  <w:style w:type="paragraph" w:customStyle="1" w:styleId="47438EEFD9844C4A86F7E8E541211DED">
    <w:name w:val="47438EEFD9844C4A86F7E8E541211DED"/>
    <w:rsid w:val="00EA7B36"/>
  </w:style>
  <w:style w:type="paragraph" w:customStyle="1" w:styleId="F9D83770F31D45B5890A84E7774134D4">
    <w:name w:val="F9D83770F31D45B5890A84E7774134D4"/>
    <w:rsid w:val="00EA7B36"/>
  </w:style>
  <w:style w:type="paragraph" w:customStyle="1" w:styleId="BA11AFC25E764DC889A82231ECC147E6">
    <w:name w:val="BA11AFC25E764DC889A82231ECC147E6"/>
    <w:rsid w:val="00EA7B36"/>
  </w:style>
  <w:style w:type="paragraph" w:customStyle="1" w:styleId="610CB9C1D51C439FBA876DEF813F7580">
    <w:name w:val="610CB9C1D51C439FBA876DEF813F7580"/>
    <w:rsid w:val="00EA7B36"/>
  </w:style>
  <w:style w:type="paragraph" w:customStyle="1" w:styleId="47DCEDFDACE94D4BB96D1CA9959BC9C4">
    <w:name w:val="47DCEDFDACE94D4BB96D1CA9959BC9C4"/>
    <w:rsid w:val="00EA7B36"/>
  </w:style>
  <w:style w:type="paragraph" w:customStyle="1" w:styleId="EAA40EA0EF084FFD9A1EEF6CB1A25526">
    <w:name w:val="EAA40EA0EF084FFD9A1EEF6CB1A25526"/>
    <w:rsid w:val="00EA7B36"/>
  </w:style>
  <w:style w:type="paragraph" w:customStyle="1" w:styleId="A77C1B4B5F9B4B8892EAD1475CEA30A3">
    <w:name w:val="A77C1B4B5F9B4B8892EAD1475CEA30A3"/>
    <w:rsid w:val="00EA7B36"/>
  </w:style>
  <w:style w:type="paragraph" w:customStyle="1" w:styleId="3DB2B1966C96427E8A23631536CFE9E1">
    <w:name w:val="3DB2B1966C96427E8A23631536CFE9E1"/>
    <w:rsid w:val="00EA7B36"/>
  </w:style>
  <w:style w:type="paragraph" w:customStyle="1" w:styleId="9AE4EBCA5A18494D8DA5743139277DCA">
    <w:name w:val="9AE4EBCA5A18494D8DA5743139277DCA"/>
    <w:rsid w:val="00EA7B36"/>
  </w:style>
  <w:style w:type="paragraph" w:customStyle="1" w:styleId="D00B97B97DDF490CB370C86580CD913C">
    <w:name w:val="D00B97B97DDF490CB370C86580CD913C"/>
    <w:rsid w:val="00EA7B36"/>
  </w:style>
  <w:style w:type="paragraph" w:customStyle="1" w:styleId="5B58896B4D034DE8B8378768BD8F4B44">
    <w:name w:val="5B58896B4D034DE8B8378768BD8F4B44"/>
    <w:rsid w:val="00EA7B36"/>
  </w:style>
  <w:style w:type="paragraph" w:customStyle="1" w:styleId="99C71620C5D44A51A9A068BF48A0AFF8">
    <w:name w:val="99C71620C5D44A51A9A068BF48A0AFF8"/>
    <w:rsid w:val="00EA7B36"/>
  </w:style>
  <w:style w:type="paragraph" w:customStyle="1" w:styleId="0B02A71136FD429D90AB92EA59865F1E">
    <w:name w:val="0B02A71136FD429D90AB92EA59865F1E"/>
    <w:rsid w:val="00EA7B36"/>
  </w:style>
  <w:style w:type="paragraph" w:customStyle="1" w:styleId="3D238DE4BF404743A361FBB56D0D1F59">
    <w:name w:val="3D238DE4BF404743A361FBB56D0D1F59"/>
    <w:rsid w:val="00EA7B36"/>
  </w:style>
  <w:style w:type="paragraph" w:customStyle="1" w:styleId="2D2229F9E4E74DF5BDDF15194D47F4A9">
    <w:name w:val="2D2229F9E4E74DF5BDDF15194D47F4A9"/>
    <w:rsid w:val="00EA7B36"/>
  </w:style>
  <w:style w:type="paragraph" w:customStyle="1" w:styleId="B75B4F5EF7F2453B8D2D9D519A2D3D42">
    <w:name w:val="B75B4F5EF7F2453B8D2D9D519A2D3D42"/>
    <w:rsid w:val="00EA7B36"/>
  </w:style>
  <w:style w:type="paragraph" w:customStyle="1" w:styleId="7E28F93A813D434D817274F0B9C8BCC2">
    <w:name w:val="7E28F93A813D434D817274F0B9C8BCC2"/>
    <w:rsid w:val="00EA7B36"/>
  </w:style>
  <w:style w:type="paragraph" w:customStyle="1" w:styleId="F289B4622D324684973814A11C7C34CE">
    <w:name w:val="F289B4622D324684973814A11C7C34CE"/>
    <w:rsid w:val="00EA7B36"/>
  </w:style>
  <w:style w:type="paragraph" w:customStyle="1" w:styleId="2177FC0DEC3F492791A8D8E4323EF2A9">
    <w:name w:val="2177FC0DEC3F492791A8D8E4323EF2A9"/>
    <w:rsid w:val="00EA7B36"/>
  </w:style>
  <w:style w:type="paragraph" w:customStyle="1" w:styleId="6A0187074E6740548298880BD1421B14">
    <w:name w:val="6A0187074E6740548298880BD1421B14"/>
    <w:rsid w:val="00EA7B36"/>
  </w:style>
  <w:style w:type="paragraph" w:customStyle="1" w:styleId="E6F324DAC672442797DD9C988EEAE0BC">
    <w:name w:val="E6F324DAC672442797DD9C988EEAE0BC"/>
    <w:rsid w:val="00EA7B36"/>
  </w:style>
  <w:style w:type="paragraph" w:customStyle="1" w:styleId="0C90895C044E49669CCF5D79E436A27A">
    <w:name w:val="0C90895C044E49669CCF5D79E436A27A"/>
    <w:rsid w:val="00EA7B36"/>
  </w:style>
  <w:style w:type="paragraph" w:customStyle="1" w:styleId="204AA3DB4CD545288D6F5D866C189202">
    <w:name w:val="204AA3DB4CD545288D6F5D866C189202"/>
    <w:rsid w:val="00EA7B36"/>
  </w:style>
  <w:style w:type="paragraph" w:customStyle="1" w:styleId="35E56CE957F447818D36DC5B7040D1CF">
    <w:name w:val="35E56CE957F447818D36DC5B7040D1CF"/>
    <w:rsid w:val="00EA7B36"/>
  </w:style>
  <w:style w:type="paragraph" w:customStyle="1" w:styleId="658BA692841943638C9001C6C24CB40A">
    <w:name w:val="658BA692841943638C9001C6C24CB40A"/>
    <w:rsid w:val="00EA7B36"/>
  </w:style>
  <w:style w:type="paragraph" w:customStyle="1" w:styleId="C0BF58F0D6804997B9D4F6A1398457EC">
    <w:name w:val="C0BF58F0D6804997B9D4F6A1398457EC"/>
    <w:rsid w:val="00EA7B36"/>
  </w:style>
  <w:style w:type="paragraph" w:customStyle="1" w:styleId="2561F25AAD7E41F6B324D4BF64326AC7">
    <w:name w:val="2561F25AAD7E41F6B324D4BF64326AC7"/>
    <w:rsid w:val="00EA7B36"/>
  </w:style>
  <w:style w:type="paragraph" w:customStyle="1" w:styleId="80702BB8A01C4361A09BAE55932A7E26">
    <w:name w:val="80702BB8A01C4361A09BAE55932A7E26"/>
    <w:rsid w:val="00EA7B36"/>
  </w:style>
  <w:style w:type="paragraph" w:customStyle="1" w:styleId="03F433FD75B64A7AA7944E1BD50C246C">
    <w:name w:val="03F433FD75B64A7AA7944E1BD50C246C"/>
    <w:rsid w:val="00EA7B36"/>
  </w:style>
  <w:style w:type="paragraph" w:customStyle="1" w:styleId="8ED1A30172044451ADABBA3C624B1D3C">
    <w:name w:val="8ED1A30172044451ADABBA3C624B1D3C"/>
    <w:rsid w:val="00EA7B36"/>
  </w:style>
  <w:style w:type="paragraph" w:customStyle="1" w:styleId="A3C8ECACB6CA491ABABFCA0A574E417B">
    <w:name w:val="A3C8ECACB6CA491ABABFCA0A574E417B"/>
    <w:rsid w:val="00EA7B36"/>
  </w:style>
  <w:style w:type="paragraph" w:customStyle="1" w:styleId="690B9E45FA924F8A9148C23E406685A7">
    <w:name w:val="690B9E45FA924F8A9148C23E406685A7"/>
    <w:rsid w:val="00EA7B36"/>
  </w:style>
  <w:style w:type="paragraph" w:customStyle="1" w:styleId="436949BD2B354F5CAAAF481E7CBAA98D">
    <w:name w:val="436949BD2B354F5CAAAF481E7CBAA98D"/>
    <w:rsid w:val="00EA7B36"/>
  </w:style>
  <w:style w:type="paragraph" w:customStyle="1" w:styleId="9976110D159A49E79283DA269F93B89E">
    <w:name w:val="9976110D159A49E79283DA269F93B89E"/>
    <w:rsid w:val="00EA7B36"/>
  </w:style>
  <w:style w:type="paragraph" w:customStyle="1" w:styleId="13A4BB68AAE0468C80EA9B317D504389">
    <w:name w:val="13A4BB68AAE0468C80EA9B317D504389"/>
    <w:rsid w:val="00EA7B36"/>
  </w:style>
  <w:style w:type="paragraph" w:customStyle="1" w:styleId="FBD250388ABA433595094C2BC6DE4C28">
    <w:name w:val="FBD250388ABA433595094C2BC6DE4C28"/>
    <w:rsid w:val="00EA7B36"/>
  </w:style>
  <w:style w:type="paragraph" w:customStyle="1" w:styleId="0D75572D97944D9F977A3F1CCD492256">
    <w:name w:val="0D75572D97944D9F977A3F1CCD492256"/>
    <w:rsid w:val="00EA7B36"/>
  </w:style>
  <w:style w:type="paragraph" w:customStyle="1" w:styleId="DA946AD9E0114E3ABAE927E0333BE21A">
    <w:name w:val="DA946AD9E0114E3ABAE927E0333BE21A"/>
    <w:rsid w:val="00EA7B36"/>
  </w:style>
  <w:style w:type="paragraph" w:customStyle="1" w:styleId="56B6C9D70D4A44399B5D1D2937EC5BE2">
    <w:name w:val="56B6C9D70D4A44399B5D1D2937EC5BE2"/>
    <w:rsid w:val="00EA7B36"/>
  </w:style>
  <w:style w:type="paragraph" w:customStyle="1" w:styleId="93D4EE34CBC942D181648423708280BC">
    <w:name w:val="93D4EE34CBC942D181648423708280BC"/>
    <w:rsid w:val="00EA7B36"/>
  </w:style>
  <w:style w:type="paragraph" w:customStyle="1" w:styleId="481B481C9F0740C7A30A953AA3F637F9">
    <w:name w:val="481B481C9F0740C7A30A953AA3F637F9"/>
    <w:rsid w:val="00EA7B36"/>
  </w:style>
  <w:style w:type="paragraph" w:customStyle="1" w:styleId="91FEA5CE601542DAA210BCCB7896520D">
    <w:name w:val="91FEA5CE601542DAA210BCCB7896520D"/>
    <w:rsid w:val="00EA7B36"/>
  </w:style>
  <w:style w:type="paragraph" w:customStyle="1" w:styleId="3183E43CCE184EED8A4382DA391A52E3">
    <w:name w:val="3183E43CCE184EED8A4382DA391A52E3"/>
    <w:rsid w:val="00EA7B36"/>
  </w:style>
  <w:style w:type="paragraph" w:customStyle="1" w:styleId="996021BEBC39438092E5AF90EEE601D4">
    <w:name w:val="996021BEBC39438092E5AF90EEE601D4"/>
    <w:rsid w:val="00EA7B36"/>
  </w:style>
  <w:style w:type="paragraph" w:customStyle="1" w:styleId="42A42CECA70843D4ACCE8054412EB44C">
    <w:name w:val="42A42CECA70843D4ACCE8054412EB44C"/>
    <w:rsid w:val="00EA7B36"/>
  </w:style>
  <w:style w:type="paragraph" w:customStyle="1" w:styleId="10BCF597C47C4C848EAD051A6DA9095E">
    <w:name w:val="10BCF597C47C4C848EAD051A6DA9095E"/>
    <w:rsid w:val="00EA7B36"/>
  </w:style>
  <w:style w:type="paragraph" w:customStyle="1" w:styleId="31EEAFFB168341F68C51DE10DF8E9AA2">
    <w:name w:val="31EEAFFB168341F68C51DE10DF8E9AA2"/>
    <w:rsid w:val="00EA7B36"/>
  </w:style>
  <w:style w:type="paragraph" w:customStyle="1" w:styleId="9A70F5281ADF4669A3A22176DAB877F5">
    <w:name w:val="9A70F5281ADF4669A3A22176DAB877F5"/>
    <w:rsid w:val="00EA7B36"/>
  </w:style>
  <w:style w:type="paragraph" w:customStyle="1" w:styleId="6863F817422147A6A4AF4F1BEF924042">
    <w:name w:val="6863F817422147A6A4AF4F1BEF924042"/>
    <w:rsid w:val="00EA7B36"/>
  </w:style>
  <w:style w:type="paragraph" w:customStyle="1" w:styleId="DA065583BB034AC691CA58ADA2ED6842">
    <w:name w:val="DA065583BB034AC691CA58ADA2ED6842"/>
    <w:rsid w:val="00EA7B36"/>
  </w:style>
  <w:style w:type="paragraph" w:customStyle="1" w:styleId="0C37A6590E2E4245B0528C1E547D2ECE">
    <w:name w:val="0C37A6590E2E4245B0528C1E547D2ECE"/>
    <w:rsid w:val="00EA7B36"/>
  </w:style>
  <w:style w:type="paragraph" w:customStyle="1" w:styleId="E1C7C794F042449091A82DCA3DBDF4CD">
    <w:name w:val="E1C7C794F042449091A82DCA3DBDF4CD"/>
    <w:rsid w:val="00EA7B36"/>
  </w:style>
  <w:style w:type="paragraph" w:customStyle="1" w:styleId="20436F9E99BF45C8A07EE6AA2F78ACEB">
    <w:name w:val="20436F9E99BF45C8A07EE6AA2F78ACEB"/>
    <w:rsid w:val="00EA7B36"/>
  </w:style>
  <w:style w:type="paragraph" w:customStyle="1" w:styleId="5C36F61D95E94E5CB7C05F4ADE9594B5">
    <w:name w:val="5C36F61D95E94E5CB7C05F4ADE9594B5"/>
    <w:rsid w:val="00EA7B36"/>
  </w:style>
  <w:style w:type="paragraph" w:customStyle="1" w:styleId="CF2A7D7CB41B420EAD115520BFDAB6CC">
    <w:name w:val="CF2A7D7CB41B420EAD115520BFDAB6CC"/>
    <w:rsid w:val="00EA7B36"/>
  </w:style>
  <w:style w:type="paragraph" w:customStyle="1" w:styleId="A034A5BEAD1F4EF790047CD71943E828">
    <w:name w:val="A034A5BEAD1F4EF790047CD71943E828"/>
    <w:rsid w:val="00EA7B36"/>
  </w:style>
  <w:style w:type="paragraph" w:customStyle="1" w:styleId="C815B17934514A24B213ADACA1FF02F1">
    <w:name w:val="C815B17934514A24B213ADACA1FF02F1"/>
    <w:rsid w:val="00EA7B36"/>
  </w:style>
  <w:style w:type="paragraph" w:customStyle="1" w:styleId="A073D4E9560C4B999AB21FB23299C46D">
    <w:name w:val="A073D4E9560C4B999AB21FB23299C46D"/>
    <w:rsid w:val="00EA7B36"/>
  </w:style>
  <w:style w:type="paragraph" w:customStyle="1" w:styleId="9BAAD3AD51E841C88494CFF025CD6714">
    <w:name w:val="9BAAD3AD51E841C88494CFF025CD6714"/>
    <w:rsid w:val="00EA7B36"/>
  </w:style>
  <w:style w:type="paragraph" w:customStyle="1" w:styleId="F15670A0455F425FA8B184B109AEDB77">
    <w:name w:val="F15670A0455F425FA8B184B109AEDB77"/>
    <w:rsid w:val="00EA7B36"/>
  </w:style>
  <w:style w:type="paragraph" w:customStyle="1" w:styleId="C3C89D2714FA445EA70D72553E140970">
    <w:name w:val="C3C89D2714FA445EA70D72553E140970"/>
    <w:rsid w:val="00EA7B36"/>
  </w:style>
  <w:style w:type="paragraph" w:customStyle="1" w:styleId="1BABA88B6C1A4A558A76DC2B5D89F757">
    <w:name w:val="1BABA88B6C1A4A558A76DC2B5D89F757"/>
    <w:rsid w:val="00EA7B36"/>
  </w:style>
  <w:style w:type="paragraph" w:customStyle="1" w:styleId="D3415E4019BB4D15ABAB60B417BAC81C">
    <w:name w:val="D3415E4019BB4D15ABAB60B417BAC81C"/>
    <w:rsid w:val="00EA7B36"/>
  </w:style>
  <w:style w:type="paragraph" w:customStyle="1" w:styleId="23E4B057EA684C6894F171E562A1B8AD">
    <w:name w:val="23E4B057EA684C6894F171E562A1B8AD"/>
    <w:rsid w:val="00EA7B36"/>
  </w:style>
  <w:style w:type="paragraph" w:customStyle="1" w:styleId="4C5AD5862FA54BD7B541D1C2DA3F1CB0">
    <w:name w:val="4C5AD5862FA54BD7B541D1C2DA3F1CB0"/>
    <w:rsid w:val="00A06037"/>
  </w:style>
  <w:style w:type="paragraph" w:customStyle="1" w:styleId="411A3C4B9E26480BBC61742E64F0FC59">
    <w:name w:val="411A3C4B9E26480BBC61742E64F0FC59"/>
    <w:rsid w:val="00A06037"/>
  </w:style>
  <w:style w:type="paragraph" w:customStyle="1" w:styleId="8528EE66EDF949EEB706C6EEF3D42042">
    <w:name w:val="8528EE66EDF949EEB706C6EEF3D42042"/>
    <w:rsid w:val="00A06037"/>
  </w:style>
  <w:style w:type="paragraph" w:customStyle="1" w:styleId="256643DC19364DE299878B285764CF0C">
    <w:name w:val="256643DC19364DE299878B285764CF0C"/>
    <w:rsid w:val="00A06037"/>
  </w:style>
  <w:style w:type="paragraph" w:customStyle="1" w:styleId="CA23B979E12F4E8AAC39CDD56A9B52E1">
    <w:name w:val="CA23B979E12F4E8AAC39CDD56A9B52E1"/>
    <w:rsid w:val="00A06037"/>
  </w:style>
  <w:style w:type="paragraph" w:customStyle="1" w:styleId="F8ECC9C2B39343CABEA50C0A875BABD8">
    <w:name w:val="F8ECC9C2B39343CABEA50C0A875BABD8"/>
    <w:rsid w:val="00A06037"/>
  </w:style>
  <w:style w:type="paragraph" w:customStyle="1" w:styleId="655A1EFB5FEC456697B1C7585D547125">
    <w:name w:val="655A1EFB5FEC456697B1C7585D547125"/>
    <w:rsid w:val="00A06037"/>
  </w:style>
  <w:style w:type="paragraph" w:customStyle="1" w:styleId="EBADBF8A7E3548F58EE35215C5AADC0A">
    <w:name w:val="EBADBF8A7E3548F58EE35215C5AADC0A"/>
    <w:rsid w:val="00A06037"/>
  </w:style>
  <w:style w:type="paragraph" w:customStyle="1" w:styleId="EF5890F9166A49ABA7F3FE072562D657">
    <w:name w:val="EF5890F9166A49ABA7F3FE072562D657"/>
    <w:rsid w:val="00A06037"/>
  </w:style>
  <w:style w:type="paragraph" w:customStyle="1" w:styleId="F1105CAAF9FB47DC9A9A245A32433739">
    <w:name w:val="F1105CAAF9FB47DC9A9A245A32433739"/>
    <w:rsid w:val="00A06037"/>
  </w:style>
  <w:style w:type="paragraph" w:customStyle="1" w:styleId="B5A557204CBC44D8925E045110D24386">
    <w:name w:val="B5A557204CBC44D8925E045110D24386"/>
    <w:rsid w:val="00A06037"/>
  </w:style>
  <w:style w:type="paragraph" w:customStyle="1" w:styleId="D16C9880B7944B44A246B4E0A4C90FA5">
    <w:name w:val="D16C9880B7944B44A246B4E0A4C90FA5"/>
    <w:rsid w:val="00A06037"/>
  </w:style>
  <w:style w:type="paragraph" w:customStyle="1" w:styleId="24E627ED2CFE4217A4BF1CDAB350C3F7">
    <w:name w:val="24E627ED2CFE4217A4BF1CDAB350C3F7"/>
    <w:rsid w:val="00A06037"/>
  </w:style>
  <w:style w:type="paragraph" w:customStyle="1" w:styleId="06B9DF0B303A40919D7F2BE89E253782">
    <w:name w:val="06B9DF0B303A40919D7F2BE89E253782"/>
    <w:rsid w:val="00A06037"/>
  </w:style>
  <w:style w:type="paragraph" w:customStyle="1" w:styleId="C8C835E6C5CF45F888E5F2591A4CA852">
    <w:name w:val="C8C835E6C5CF45F888E5F2591A4CA852"/>
    <w:rsid w:val="00A06037"/>
  </w:style>
  <w:style w:type="paragraph" w:customStyle="1" w:styleId="17E1016D4AEB4190853C8678EA0272CD">
    <w:name w:val="17E1016D4AEB4190853C8678EA0272CD"/>
    <w:rsid w:val="00A06037"/>
  </w:style>
  <w:style w:type="paragraph" w:customStyle="1" w:styleId="45D6EEA110EF4669928ADEB08811B4F0">
    <w:name w:val="45D6EEA110EF4669928ADEB08811B4F0"/>
    <w:rsid w:val="00A06037"/>
  </w:style>
  <w:style w:type="paragraph" w:customStyle="1" w:styleId="A3729F6C968F4E42B99E0CCEE74A1475">
    <w:name w:val="A3729F6C968F4E42B99E0CCEE74A1475"/>
    <w:rsid w:val="00A06037"/>
  </w:style>
  <w:style w:type="paragraph" w:customStyle="1" w:styleId="D50A886373E74FFF88855F6610AED13C">
    <w:name w:val="D50A886373E74FFF88855F6610AED13C"/>
    <w:rsid w:val="00A06037"/>
  </w:style>
  <w:style w:type="paragraph" w:customStyle="1" w:styleId="32ADA069F7634F4E885B08066EC2A41C">
    <w:name w:val="32ADA069F7634F4E885B08066EC2A41C"/>
    <w:rsid w:val="00A06037"/>
  </w:style>
  <w:style w:type="paragraph" w:customStyle="1" w:styleId="5BC458F809CB43ADBBB6F6C13C1C7C21">
    <w:name w:val="5BC458F809CB43ADBBB6F6C13C1C7C21"/>
    <w:rsid w:val="00A06037"/>
  </w:style>
  <w:style w:type="paragraph" w:customStyle="1" w:styleId="3B1E90CA1EC542BE85E217170300C377">
    <w:name w:val="3B1E90CA1EC542BE85E217170300C377"/>
    <w:rsid w:val="00A06037"/>
  </w:style>
  <w:style w:type="paragraph" w:customStyle="1" w:styleId="B3E4B79EBCBB420BACF67A6160C80506">
    <w:name w:val="B3E4B79EBCBB420BACF67A6160C80506"/>
    <w:rsid w:val="00A06037"/>
  </w:style>
  <w:style w:type="paragraph" w:customStyle="1" w:styleId="EBB624637D574B1A88918FCC531FB843">
    <w:name w:val="EBB624637D574B1A88918FCC531FB843"/>
    <w:rsid w:val="00A06037"/>
  </w:style>
  <w:style w:type="paragraph" w:customStyle="1" w:styleId="EEB9EE7EF0D3446EA9E233E2B62CE6E3">
    <w:name w:val="EEB9EE7EF0D3446EA9E233E2B62CE6E3"/>
    <w:rsid w:val="00A06037"/>
  </w:style>
  <w:style w:type="paragraph" w:customStyle="1" w:styleId="E0E896D77030437D8587C637FBD02E8F">
    <w:name w:val="E0E896D77030437D8587C637FBD02E8F"/>
    <w:rsid w:val="00A06037"/>
  </w:style>
  <w:style w:type="paragraph" w:customStyle="1" w:styleId="0496B071793240C2AB6F6CBF568BB057">
    <w:name w:val="0496B071793240C2AB6F6CBF568BB057"/>
    <w:rsid w:val="00A06037"/>
  </w:style>
  <w:style w:type="paragraph" w:customStyle="1" w:styleId="BC516165315047E6B32E5BEB5144B329">
    <w:name w:val="BC516165315047E6B32E5BEB5144B329"/>
    <w:rsid w:val="00A06037"/>
  </w:style>
  <w:style w:type="paragraph" w:customStyle="1" w:styleId="A44D5CF4AF9D4CE785CBE24D7BEB6512">
    <w:name w:val="A44D5CF4AF9D4CE785CBE24D7BEB6512"/>
    <w:rsid w:val="00A06037"/>
  </w:style>
  <w:style w:type="paragraph" w:customStyle="1" w:styleId="E91B76705ECD4874B4124A7F0BE8676E">
    <w:name w:val="E91B76705ECD4874B4124A7F0BE8676E"/>
    <w:rsid w:val="00A06037"/>
  </w:style>
  <w:style w:type="paragraph" w:customStyle="1" w:styleId="AF74C1BF3C704622ACFB6084412A4045">
    <w:name w:val="AF74C1BF3C704622ACFB6084412A4045"/>
    <w:rsid w:val="00A06037"/>
  </w:style>
  <w:style w:type="paragraph" w:customStyle="1" w:styleId="4D93749A27A745DE814A5098A8DDBFBA">
    <w:name w:val="4D93749A27A745DE814A5098A8DDBFBA"/>
    <w:rsid w:val="00A06037"/>
  </w:style>
  <w:style w:type="paragraph" w:customStyle="1" w:styleId="0B6163D6A8614615A8EDB4D6EB6879F7">
    <w:name w:val="0B6163D6A8614615A8EDB4D6EB6879F7"/>
    <w:rsid w:val="00A06037"/>
  </w:style>
  <w:style w:type="paragraph" w:customStyle="1" w:styleId="7BD618B5C79C4CE79AC0D04C9C275607">
    <w:name w:val="7BD618B5C79C4CE79AC0D04C9C275607"/>
    <w:rsid w:val="00A06037"/>
  </w:style>
  <w:style w:type="paragraph" w:customStyle="1" w:styleId="847EF367B1744F078032CF4311362283">
    <w:name w:val="847EF367B1744F078032CF4311362283"/>
    <w:rsid w:val="00A06037"/>
  </w:style>
  <w:style w:type="paragraph" w:customStyle="1" w:styleId="9B3937ECB7E2494ABD1560B80D74360B">
    <w:name w:val="9B3937ECB7E2494ABD1560B80D74360B"/>
    <w:rsid w:val="00A06037"/>
  </w:style>
  <w:style w:type="paragraph" w:customStyle="1" w:styleId="1122658CB30A41A2AB0DAD6234A9026E">
    <w:name w:val="1122658CB30A41A2AB0DAD6234A9026E"/>
    <w:rsid w:val="00A06037"/>
  </w:style>
  <w:style w:type="paragraph" w:customStyle="1" w:styleId="B134AEB1782046558E1C984BD9E931F1">
    <w:name w:val="B134AEB1782046558E1C984BD9E931F1"/>
    <w:rsid w:val="00A06037"/>
  </w:style>
  <w:style w:type="paragraph" w:customStyle="1" w:styleId="3740AF528C2346F0BCCC75A603AAD57A">
    <w:name w:val="3740AF528C2346F0BCCC75A603AAD57A"/>
    <w:rsid w:val="00A06037"/>
  </w:style>
  <w:style w:type="paragraph" w:customStyle="1" w:styleId="864C39CD02A2466EBD82B2BAB9C7A783">
    <w:name w:val="864C39CD02A2466EBD82B2BAB9C7A783"/>
    <w:rsid w:val="00A06037"/>
  </w:style>
  <w:style w:type="paragraph" w:customStyle="1" w:styleId="4EA372A0DC114007BC0EA475A9E9ACB1">
    <w:name w:val="4EA372A0DC114007BC0EA475A9E9ACB1"/>
    <w:rsid w:val="00A06037"/>
  </w:style>
  <w:style w:type="paragraph" w:customStyle="1" w:styleId="5516703FEACE497FA1C1501534D9CF8D">
    <w:name w:val="5516703FEACE497FA1C1501534D9CF8D"/>
    <w:rsid w:val="00A06037"/>
  </w:style>
  <w:style w:type="paragraph" w:customStyle="1" w:styleId="C645B6F67E2541CAAFA9BC33FA1DAA4C">
    <w:name w:val="C645B6F67E2541CAAFA9BC33FA1DAA4C"/>
    <w:rsid w:val="00A06037"/>
  </w:style>
  <w:style w:type="paragraph" w:customStyle="1" w:styleId="541118FDC5FC4DAAAC6514924AC9E95D">
    <w:name w:val="541118FDC5FC4DAAAC6514924AC9E95D"/>
    <w:rsid w:val="00A06037"/>
  </w:style>
  <w:style w:type="paragraph" w:customStyle="1" w:styleId="CF3AA00FBF6842A2978643E5535BBCF2">
    <w:name w:val="CF3AA00FBF6842A2978643E5535BBCF2"/>
    <w:rsid w:val="00A06037"/>
  </w:style>
  <w:style w:type="paragraph" w:customStyle="1" w:styleId="01C9CB3E7A29451D92B1BFC4D2A7685C">
    <w:name w:val="01C9CB3E7A29451D92B1BFC4D2A7685C"/>
    <w:rsid w:val="00A06037"/>
  </w:style>
  <w:style w:type="paragraph" w:customStyle="1" w:styleId="1974F90CF1CB4A93B9E5BF51FA45CEEB">
    <w:name w:val="1974F90CF1CB4A93B9E5BF51FA45CEEB"/>
    <w:rsid w:val="00A06037"/>
  </w:style>
  <w:style w:type="paragraph" w:customStyle="1" w:styleId="29A9027BE72A4DA48032A20CF70ACC6A">
    <w:name w:val="29A9027BE72A4DA48032A20CF70ACC6A"/>
    <w:rsid w:val="00A06037"/>
  </w:style>
  <w:style w:type="paragraph" w:customStyle="1" w:styleId="DFBFD07888F74C11890CC3344AD98510">
    <w:name w:val="DFBFD07888F74C11890CC3344AD98510"/>
    <w:rsid w:val="00A06037"/>
  </w:style>
  <w:style w:type="paragraph" w:customStyle="1" w:styleId="C708F6B1B53540149322DDD2CD48FC78">
    <w:name w:val="C708F6B1B53540149322DDD2CD48FC78"/>
    <w:rsid w:val="00A06037"/>
  </w:style>
  <w:style w:type="paragraph" w:customStyle="1" w:styleId="E18508CA8A0D432FA3D825CABB989147">
    <w:name w:val="E18508CA8A0D432FA3D825CABB989147"/>
    <w:rsid w:val="00A06037"/>
  </w:style>
  <w:style w:type="paragraph" w:customStyle="1" w:styleId="DF73C6AC6F58409496170F7DB94E2120">
    <w:name w:val="DF73C6AC6F58409496170F7DB94E2120"/>
    <w:rsid w:val="00A06037"/>
  </w:style>
  <w:style w:type="paragraph" w:customStyle="1" w:styleId="3BAD73FA22C546BBB71DA64A5EE7F77E">
    <w:name w:val="3BAD73FA22C546BBB71DA64A5EE7F77E"/>
    <w:rsid w:val="00A06037"/>
  </w:style>
  <w:style w:type="paragraph" w:customStyle="1" w:styleId="71752A5275994A4FA1DFD98DD3099951">
    <w:name w:val="71752A5275994A4FA1DFD98DD3099951"/>
    <w:rsid w:val="00A06037"/>
  </w:style>
  <w:style w:type="paragraph" w:customStyle="1" w:styleId="44572181FE3E4CB59B607AF1703AD84D">
    <w:name w:val="44572181FE3E4CB59B607AF1703AD84D"/>
    <w:rsid w:val="00A06037"/>
  </w:style>
  <w:style w:type="paragraph" w:customStyle="1" w:styleId="C960C3DB23AC4FB986C6096DDE9916C1">
    <w:name w:val="C960C3DB23AC4FB986C6096DDE9916C1"/>
    <w:rsid w:val="00A06037"/>
  </w:style>
  <w:style w:type="paragraph" w:customStyle="1" w:styleId="11D436C780F140CC8F63E29C5F40D349">
    <w:name w:val="11D436C780F140CC8F63E29C5F40D349"/>
    <w:rsid w:val="00A06037"/>
  </w:style>
  <w:style w:type="paragraph" w:customStyle="1" w:styleId="1691C459D2EE47C382D475FEE5DD176C">
    <w:name w:val="1691C459D2EE47C382D475FEE5DD176C"/>
    <w:rsid w:val="00A06037"/>
  </w:style>
  <w:style w:type="paragraph" w:customStyle="1" w:styleId="11A93C73EBB54362BDBD4CA37FA77F0F">
    <w:name w:val="11A93C73EBB54362BDBD4CA37FA77F0F"/>
    <w:rsid w:val="00A06037"/>
  </w:style>
  <w:style w:type="paragraph" w:customStyle="1" w:styleId="579CC8179A1747FE957ABD026CA692B3">
    <w:name w:val="579CC8179A1747FE957ABD026CA692B3"/>
    <w:rsid w:val="00A06037"/>
  </w:style>
  <w:style w:type="paragraph" w:customStyle="1" w:styleId="65A4AC0F12DB4287BA09377ECDF81D2A">
    <w:name w:val="65A4AC0F12DB4287BA09377ECDF81D2A"/>
    <w:rsid w:val="00A06037"/>
  </w:style>
  <w:style w:type="paragraph" w:customStyle="1" w:styleId="2BB76B5BD3C246CBBC4E4DC8E5B0F398">
    <w:name w:val="2BB76B5BD3C246CBBC4E4DC8E5B0F398"/>
    <w:rsid w:val="00A06037"/>
  </w:style>
  <w:style w:type="paragraph" w:customStyle="1" w:styleId="942646C4614D4EF1810C1FC8C2A79819">
    <w:name w:val="942646C4614D4EF1810C1FC8C2A79819"/>
    <w:rsid w:val="00A06037"/>
  </w:style>
  <w:style w:type="paragraph" w:customStyle="1" w:styleId="3DEF5F311537494D9095C1C9A29C3B69">
    <w:name w:val="3DEF5F311537494D9095C1C9A29C3B69"/>
    <w:rsid w:val="00A06037"/>
  </w:style>
  <w:style w:type="paragraph" w:customStyle="1" w:styleId="D352A22B1C9B47F2A5154FF8B6204CC5">
    <w:name w:val="D352A22B1C9B47F2A5154FF8B6204CC5"/>
    <w:rsid w:val="00A06037"/>
  </w:style>
  <w:style w:type="paragraph" w:customStyle="1" w:styleId="525C0A7D33CA4AA7A8540F240A3EF3DC">
    <w:name w:val="525C0A7D33CA4AA7A8540F240A3EF3DC"/>
    <w:rsid w:val="00A06037"/>
  </w:style>
  <w:style w:type="paragraph" w:customStyle="1" w:styleId="C6FD7148FA41448E84FA59C99340469E">
    <w:name w:val="C6FD7148FA41448E84FA59C99340469E"/>
    <w:rsid w:val="00A06037"/>
  </w:style>
  <w:style w:type="paragraph" w:customStyle="1" w:styleId="26A97FEB1F6747C4AC816BAAABDBF1DF">
    <w:name w:val="26A97FEB1F6747C4AC816BAAABDBF1DF"/>
    <w:rsid w:val="00A06037"/>
  </w:style>
  <w:style w:type="paragraph" w:customStyle="1" w:styleId="A6C4DFAD47FA48E6917FE274B754EE32">
    <w:name w:val="A6C4DFAD47FA48E6917FE274B754EE32"/>
    <w:rsid w:val="00A06037"/>
  </w:style>
  <w:style w:type="paragraph" w:customStyle="1" w:styleId="A56C4C3C61D64FC88411910BA87DC146">
    <w:name w:val="A56C4C3C61D64FC88411910BA87DC146"/>
    <w:rsid w:val="00A06037"/>
  </w:style>
  <w:style w:type="paragraph" w:customStyle="1" w:styleId="04830E5DB9E34EEFAAB95F1F5E2A9B4B">
    <w:name w:val="04830E5DB9E34EEFAAB95F1F5E2A9B4B"/>
    <w:rsid w:val="00A06037"/>
  </w:style>
  <w:style w:type="paragraph" w:customStyle="1" w:styleId="96BE66CE68B941BB98044FBC6F40D8B8">
    <w:name w:val="96BE66CE68B941BB98044FBC6F40D8B8"/>
    <w:rsid w:val="00A06037"/>
  </w:style>
  <w:style w:type="paragraph" w:customStyle="1" w:styleId="CBD0B0EE403746E8BD930B12CA7DB52C">
    <w:name w:val="CBD0B0EE403746E8BD930B12CA7DB52C"/>
    <w:rsid w:val="00A06037"/>
  </w:style>
  <w:style w:type="paragraph" w:customStyle="1" w:styleId="2D71032DD4C0488C8F32E5DDB0A5BC03">
    <w:name w:val="2D71032DD4C0488C8F32E5DDB0A5BC03"/>
    <w:rsid w:val="00A06037"/>
  </w:style>
  <w:style w:type="paragraph" w:customStyle="1" w:styleId="2C085CF4C9194105B3C9B8B7BD5C584F">
    <w:name w:val="2C085CF4C9194105B3C9B8B7BD5C584F"/>
    <w:rsid w:val="00A06037"/>
  </w:style>
  <w:style w:type="paragraph" w:customStyle="1" w:styleId="4536C6637A8A4D4FB02883E3696D4981">
    <w:name w:val="4536C6637A8A4D4FB02883E3696D4981"/>
    <w:rsid w:val="00A06037"/>
  </w:style>
  <w:style w:type="paragraph" w:customStyle="1" w:styleId="52453E58089F41FA82930DFBA915163B">
    <w:name w:val="52453E58089F41FA82930DFBA915163B"/>
    <w:rsid w:val="00A06037"/>
  </w:style>
  <w:style w:type="paragraph" w:customStyle="1" w:styleId="1FF599545CBE4FE8B806243FE836279C">
    <w:name w:val="1FF599545CBE4FE8B806243FE836279C"/>
    <w:rsid w:val="00A06037"/>
  </w:style>
  <w:style w:type="paragraph" w:customStyle="1" w:styleId="D7CE3DDA3FEA4FEB8F46A8F40A7DC160">
    <w:name w:val="D7CE3DDA3FEA4FEB8F46A8F40A7DC160"/>
    <w:rsid w:val="00A06037"/>
  </w:style>
  <w:style w:type="paragraph" w:customStyle="1" w:styleId="1D7CCDF0835646A2A6CAA412E4F01B84">
    <w:name w:val="1D7CCDF0835646A2A6CAA412E4F01B84"/>
    <w:rsid w:val="00A06037"/>
  </w:style>
  <w:style w:type="paragraph" w:customStyle="1" w:styleId="4A095185741243398C23E239D90F04DE">
    <w:name w:val="4A095185741243398C23E239D90F04DE"/>
    <w:rsid w:val="00A06037"/>
  </w:style>
  <w:style w:type="paragraph" w:customStyle="1" w:styleId="B1B9FE3B8AB242ECAB6B1225D3B384C0">
    <w:name w:val="B1B9FE3B8AB242ECAB6B1225D3B384C0"/>
    <w:rsid w:val="00A06037"/>
  </w:style>
  <w:style w:type="paragraph" w:customStyle="1" w:styleId="B6285F84D7AB4C008BFF7043A1060D52">
    <w:name w:val="B6285F84D7AB4C008BFF7043A1060D52"/>
    <w:rsid w:val="00A06037"/>
  </w:style>
  <w:style w:type="paragraph" w:customStyle="1" w:styleId="4A23EC95E2454592AD468A6F3D8CE1F3">
    <w:name w:val="4A23EC95E2454592AD468A6F3D8CE1F3"/>
    <w:rsid w:val="00A06037"/>
  </w:style>
  <w:style w:type="paragraph" w:customStyle="1" w:styleId="6C940270B5E342AB8AE1477ACBCB13A3">
    <w:name w:val="6C940270B5E342AB8AE1477ACBCB13A3"/>
    <w:rsid w:val="00A06037"/>
  </w:style>
  <w:style w:type="paragraph" w:customStyle="1" w:styleId="1EF3ED478033424CB211C0EF33808E21">
    <w:name w:val="1EF3ED478033424CB211C0EF33808E21"/>
    <w:rsid w:val="00A06037"/>
  </w:style>
  <w:style w:type="paragraph" w:customStyle="1" w:styleId="2963184A075247559D1D9039816AA8D9">
    <w:name w:val="2963184A075247559D1D9039816AA8D9"/>
    <w:rsid w:val="00A06037"/>
  </w:style>
  <w:style w:type="paragraph" w:customStyle="1" w:styleId="287307BE86974056A582968A94BFB74B">
    <w:name w:val="287307BE86974056A582968A94BFB74B"/>
    <w:rsid w:val="00A06037"/>
  </w:style>
  <w:style w:type="paragraph" w:customStyle="1" w:styleId="C71FA0369D79449C98F141FB59E5DABD">
    <w:name w:val="C71FA0369D79449C98F141FB59E5DABD"/>
    <w:rsid w:val="00A06037"/>
  </w:style>
  <w:style w:type="paragraph" w:customStyle="1" w:styleId="A7346AA994A145A28D6E626CE2AF6F81">
    <w:name w:val="A7346AA994A145A28D6E626CE2AF6F81"/>
    <w:rsid w:val="00A06037"/>
  </w:style>
  <w:style w:type="paragraph" w:customStyle="1" w:styleId="A721A5D44A514574BEEF249EFC7485F7">
    <w:name w:val="A721A5D44A514574BEEF249EFC7485F7"/>
    <w:rsid w:val="00A06037"/>
  </w:style>
  <w:style w:type="paragraph" w:customStyle="1" w:styleId="27DEAC82AE43420899EBD659CAD4B66B">
    <w:name w:val="27DEAC82AE43420899EBD659CAD4B66B"/>
    <w:rsid w:val="00A06037"/>
  </w:style>
  <w:style w:type="paragraph" w:customStyle="1" w:styleId="2FB2A8EC15EE4347A19801044BCA47B4">
    <w:name w:val="2FB2A8EC15EE4347A19801044BCA47B4"/>
    <w:rsid w:val="00A06037"/>
  </w:style>
  <w:style w:type="paragraph" w:customStyle="1" w:styleId="5B4A4DA0F43D479B897AE6F2FDE8F9AD">
    <w:name w:val="5B4A4DA0F43D479B897AE6F2FDE8F9AD"/>
    <w:rsid w:val="00A06037"/>
  </w:style>
  <w:style w:type="paragraph" w:customStyle="1" w:styleId="3AE247BB49B9412FAEC45BA94B46F387">
    <w:name w:val="3AE247BB49B9412FAEC45BA94B46F387"/>
    <w:rsid w:val="00A06037"/>
  </w:style>
  <w:style w:type="paragraph" w:customStyle="1" w:styleId="97760B7FBFD947B4B1C76AD4427A54B9">
    <w:name w:val="97760B7FBFD947B4B1C76AD4427A54B9"/>
    <w:rsid w:val="00A06037"/>
  </w:style>
  <w:style w:type="paragraph" w:customStyle="1" w:styleId="68AD2AEB8DAD4308B248DBA7E77C6C2E">
    <w:name w:val="68AD2AEB8DAD4308B248DBA7E77C6C2E"/>
    <w:rsid w:val="00A06037"/>
  </w:style>
  <w:style w:type="paragraph" w:customStyle="1" w:styleId="F8E552FF652C45E09895AB84C72F13DF">
    <w:name w:val="F8E552FF652C45E09895AB84C72F13DF"/>
    <w:rsid w:val="00A06037"/>
  </w:style>
  <w:style w:type="paragraph" w:customStyle="1" w:styleId="9BB54CC6D98744DCB5871C45E2C873D1">
    <w:name w:val="9BB54CC6D98744DCB5871C45E2C873D1"/>
    <w:rsid w:val="00A06037"/>
  </w:style>
  <w:style w:type="paragraph" w:customStyle="1" w:styleId="1026C32D7EE549598F715F85924B7785">
    <w:name w:val="1026C32D7EE549598F715F85924B7785"/>
    <w:rsid w:val="00A06037"/>
  </w:style>
  <w:style w:type="paragraph" w:customStyle="1" w:styleId="0EFD059803FD49E2B98225036927E596">
    <w:name w:val="0EFD059803FD49E2B98225036927E596"/>
    <w:rsid w:val="00A06037"/>
  </w:style>
  <w:style w:type="paragraph" w:customStyle="1" w:styleId="8978F614AA564A5A98FF5810112B6FAB">
    <w:name w:val="8978F614AA564A5A98FF5810112B6FAB"/>
    <w:rsid w:val="00A06037"/>
  </w:style>
  <w:style w:type="paragraph" w:customStyle="1" w:styleId="F6E00593942448D7A8F2F80A73C294BF">
    <w:name w:val="F6E00593942448D7A8F2F80A73C294BF"/>
    <w:rsid w:val="00A06037"/>
  </w:style>
  <w:style w:type="paragraph" w:customStyle="1" w:styleId="6B1E9E33113141A1A36664EF6B3D5F4E">
    <w:name w:val="6B1E9E33113141A1A36664EF6B3D5F4E"/>
    <w:rsid w:val="00A06037"/>
  </w:style>
  <w:style w:type="paragraph" w:customStyle="1" w:styleId="723AED45F37044A09D84D5DBB64FB096">
    <w:name w:val="723AED45F37044A09D84D5DBB64FB096"/>
    <w:rsid w:val="00A06037"/>
  </w:style>
  <w:style w:type="paragraph" w:customStyle="1" w:styleId="C9A794DAE6DE44FDA7B3CB939328E6E3">
    <w:name w:val="C9A794DAE6DE44FDA7B3CB939328E6E3"/>
    <w:rsid w:val="00A06037"/>
  </w:style>
  <w:style w:type="paragraph" w:customStyle="1" w:styleId="2AE11956AEEF491097FF8FE88C7915C9">
    <w:name w:val="2AE11956AEEF491097FF8FE88C7915C9"/>
    <w:rsid w:val="00A06037"/>
  </w:style>
  <w:style w:type="paragraph" w:customStyle="1" w:styleId="334DC1296B074C989223A5F6F6ECF5B3">
    <w:name w:val="334DC1296B074C989223A5F6F6ECF5B3"/>
    <w:rsid w:val="00A06037"/>
  </w:style>
  <w:style w:type="paragraph" w:customStyle="1" w:styleId="857FF10E3D4A46ED9276D0C3EB5B2F3C">
    <w:name w:val="857FF10E3D4A46ED9276D0C3EB5B2F3C"/>
    <w:rsid w:val="00A06037"/>
  </w:style>
  <w:style w:type="paragraph" w:customStyle="1" w:styleId="C67584CB4F0045C0893F3B3C81EAAD70">
    <w:name w:val="C67584CB4F0045C0893F3B3C81EAAD70"/>
    <w:rsid w:val="00A06037"/>
  </w:style>
  <w:style w:type="paragraph" w:customStyle="1" w:styleId="0C2EE395E99E4E6D9767ADDCD8F7A2C8">
    <w:name w:val="0C2EE395E99E4E6D9767ADDCD8F7A2C8"/>
    <w:rsid w:val="00A06037"/>
  </w:style>
  <w:style w:type="paragraph" w:customStyle="1" w:styleId="7B799C5055434BD68976B4F68739513C">
    <w:name w:val="7B799C5055434BD68976B4F68739513C"/>
    <w:rsid w:val="00A06037"/>
  </w:style>
  <w:style w:type="paragraph" w:customStyle="1" w:styleId="ABF78B6BB6FA4449A19004D59B4BEEDA">
    <w:name w:val="ABF78B6BB6FA4449A19004D59B4BEEDA"/>
    <w:rsid w:val="00A06037"/>
  </w:style>
  <w:style w:type="paragraph" w:customStyle="1" w:styleId="438B4B20DC164F55BD08FB738D9E3F0A">
    <w:name w:val="438B4B20DC164F55BD08FB738D9E3F0A"/>
    <w:rsid w:val="00A06037"/>
  </w:style>
  <w:style w:type="paragraph" w:customStyle="1" w:styleId="17DEBB3B9E05474B820CEB85FBE2A79B">
    <w:name w:val="17DEBB3B9E05474B820CEB85FBE2A79B"/>
    <w:rsid w:val="00C21DCF"/>
  </w:style>
  <w:style w:type="paragraph" w:customStyle="1" w:styleId="53C59C4CEA894B23B3D8CFD8D7B56ADC">
    <w:name w:val="53C59C4CEA894B23B3D8CFD8D7B56ADC"/>
    <w:rsid w:val="00C21DCF"/>
  </w:style>
  <w:style w:type="paragraph" w:customStyle="1" w:styleId="BB16285FCCDC46F2AD3801DFFB2655A3">
    <w:name w:val="BB16285FCCDC46F2AD3801DFFB2655A3"/>
    <w:rsid w:val="00C21DCF"/>
  </w:style>
  <w:style w:type="paragraph" w:customStyle="1" w:styleId="6BEBC96691364D3783EC48A4C2AF824E">
    <w:name w:val="6BEBC96691364D3783EC48A4C2AF824E"/>
    <w:rsid w:val="00C21DCF"/>
  </w:style>
  <w:style w:type="paragraph" w:customStyle="1" w:styleId="738766E7013A44D5B16286CF2002AAD0">
    <w:name w:val="738766E7013A44D5B16286CF2002AAD0"/>
    <w:rsid w:val="00C21DCF"/>
  </w:style>
  <w:style w:type="paragraph" w:customStyle="1" w:styleId="796D13D63B24427090BDE42A3E67F5AF">
    <w:name w:val="796D13D63B24427090BDE42A3E67F5AF"/>
    <w:rsid w:val="00C21DCF"/>
  </w:style>
  <w:style w:type="paragraph" w:customStyle="1" w:styleId="7C5CE8B3F3BC49A1B16DB89E185374D7">
    <w:name w:val="7C5CE8B3F3BC49A1B16DB89E185374D7"/>
    <w:rsid w:val="00C21DCF"/>
  </w:style>
  <w:style w:type="paragraph" w:customStyle="1" w:styleId="111410B774B049AF90C44D9E4A417785">
    <w:name w:val="111410B774B049AF90C44D9E4A417785"/>
    <w:rsid w:val="00C21DCF"/>
  </w:style>
  <w:style w:type="paragraph" w:customStyle="1" w:styleId="D85FC1BBA38846809DD8909632DFC92B">
    <w:name w:val="D85FC1BBA38846809DD8909632DFC92B"/>
    <w:rsid w:val="00A465A2"/>
  </w:style>
  <w:style w:type="paragraph" w:customStyle="1" w:styleId="E32CFAF4409946869B74CFB7067F7BCC">
    <w:name w:val="E32CFAF4409946869B74CFB7067F7BCC"/>
    <w:rsid w:val="00A465A2"/>
  </w:style>
  <w:style w:type="paragraph" w:customStyle="1" w:styleId="7D8F3E388F254344A4D81815C082A991">
    <w:name w:val="7D8F3E388F254344A4D81815C082A991"/>
    <w:rsid w:val="00A465A2"/>
  </w:style>
  <w:style w:type="paragraph" w:customStyle="1" w:styleId="79E9689FC30D46CA9F4A3075CF98C198">
    <w:name w:val="79E9689FC30D46CA9F4A3075CF98C198"/>
    <w:rsid w:val="00A465A2"/>
  </w:style>
  <w:style w:type="paragraph" w:customStyle="1" w:styleId="2F099A60A29442F98946013FAF097E3A">
    <w:name w:val="2F099A60A29442F98946013FAF097E3A"/>
    <w:rsid w:val="00A465A2"/>
  </w:style>
  <w:style w:type="paragraph" w:customStyle="1" w:styleId="38EF50995C3643DA83F8FFDBC6F17118">
    <w:name w:val="38EF50995C3643DA83F8FFDBC6F17118"/>
    <w:rsid w:val="00A465A2"/>
  </w:style>
  <w:style w:type="paragraph" w:customStyle="1" w:styleId="838BCBB0092746DCA1286AF101D975EB">
    <w:name w:val="838BCBB0092746DCA1286AF101D975EB"/>
    <w:rsid w:val="00A465A2"/>
  </w:style>
  <w:style w:type="paragraph" w:customStyle="1" w:styleId="FD05FC6BBABF47F19141CA0A9A5FB3CA">
    <w:name w:val="FD05FC6BBABF47F19141CA0A9A5FB3CA"/>
    <w:rsid w:val="00A465A2"/>
  </w:style>
  <w:style w:type="paragraph" w:customStyle="1" w:styleId="D1D172DEAEE14BBCBDFECB3D1863B119">
    <w:name w:val="D1D172DEAEE14BBCBDFECB3D1863B119"/>
    <w:rsid w:val="00A465A2"/>
  </w:style>
  <w:style w:type="paragraph" w:customStyle="1" w:styleId="2737707B3086434F9D2525E78D46ADFE">
    <w:name w:val="2737707B3086434F9D2525E78D46ADFE"/>
    <w:rsid w:val="00A465A2"/>
  </w:style>
  <w:style w:type="paragraph" w:customStyle="1" w:styleId="8C579D84E8174BDF81DC4861C26C8CF0">
    <w:name w:val="8C579D84E8174BDF81DC4861C26C8CF0"/>
    <w:rsid w:val="00A465A2"/>
  </w:style>
  <w:style w:type="paragraph" w:customStyle="1" w:styleId="467D257129BA4DB3B3C76404419F8CBF">
    <w:name w:val="467D257129BA4DB3B3C76404419F8CBF"/>
    <w:rsid w:val="00A465A2"/>
  </w:style>
  <w:style w:type="paragraph" w:customStyle="1" w:styleId="C0F4281E0EBF48759EABCF4E57AB7A87">
    <w:name w:val="C0F4281E0EBF48759EABCF4E57AB7A87"/>
    <w:rsid w:val="00A465A2"/>
  </w:style>
  <w:style w:type="paragraph" w:customStyle="1" w:styleId="7D9D880D0D6F430B8E45ACBE3FC7308D">
    <w:name w:val="7D9D880D0D6F430B8E45ACBE3FC7308D"/>
    <w:rsid w:val="00A465A2"/>
  </w:style>
  <w:style w:type="paragraph" w:customStyle="1" w:styleId="4EBE206B40C841799BFAEA1993972A16">
    <w:name w:val="4EBE206B40C841799BFAEA1993972A16"/>
    <w:rsid w:val="00A465A2"/>
  </w:style>
  <w:style w:type="paragraph" w:customStyle="1" w:styleId="000C2C9F36F247EC998E95AB9B1D400E">
    <w:name w:val="000C2C9F36F247EC998E95AB9B1D400E"/>
    <w:rsid w:val="00A465A2"/>
  </w:style>
  <w:style w:type="paragraph" w:customStyle="1" w:styleId="853D26DD805F4CF6A85DDF0073B1D2C4">
    <w:name w:val="853D26DD805F4CF6A85DDF0073B1D2C4"/>
    <w:rsid w:val="00A465A2"/>
  </w:style>
  <w:style w:type="paragraph" w:customStyle="1" w:styleId="CFCFEDED273E4733A15702746BFA2DA1">
    <w:name w:val="CFCFEDED273E4733A15702746BFA2DA1"/>
    <w:rsid w:val="00A465A2"/>
  </w:style>
  <w:style w:type="paragraph" w:customStyle="1" w:styleId="56BEF00410F44C9197BC32B4391EF9C9">
    <w:name w:val="56BEF00410F44C9197BC32B4391EF9C9"/>
    <w:rsid w:val="00A465A2"/>
  </w:style>
  <w:style w:type="paragraph" w:customStyle="1" w:styleId="0A19A49E41CB42C2857975142F659B9A">
    <w:name w:val="0A19A49E41CB42C2857975142F659B9A"/>
    <w:rsid w:val="00A465A2"/>
  </w:style>
  <w:style w:type="paragraph" w:customStyle="1" w:styleId="945D60EDABD844AEAE7CE1689E5107BC">
    <w:name w:val="945D60EDABD844AEAE7CE1689E5107BC"/>
    <w:rsid w:val="00A465A2"/>
  </w:style>
  <w:style w:type="paragraph" w:customStyle="1" w:styleId="71373E7BBF7A47E7903D40635387C34D">
    <w:name w:val="71373E7BBF7A47E7903D40635387C34D"/>
    <w:rsid w:val="00A465A2"/>
  </w:style>
  <w:style w:type="paragraph" w:customStyle="1" w:styleId="80BE4DE24A454F94B65B98C365E69B76">
    <w:name w:val="80BE4DE24A454F94B65B98C365E69B76"/>
    <w:rsid w:val="00A465A2"/>
  </w:style>
  <w:style w:type="paragraph" w:customStyle="1" w:styleId="BBCCD9F1D8494ED9AC5C64EDD7C2531E">
    <w:name w:val="BBCCD9F1D8494ED9AC5C64EDD7C2531E"/>
    <w:rsid w:val="00A465A2"/>
  </w:style>
  <w:style w:type="paragraph" w:customStyle="1" w:styleId="BE331480950D42EB86B88E091A9E12B8">
    <w:name w:val="BE331480950D42EB86B88E091A9E12B8"/>
    <w:rsid w:val="00A465A2"/>
  </w:style>
  <w:style w:type="paragraph" w:customStyle="1" w:styleId="A9BAA8C26FED4A7E940817D4E140B832">
    <w:name w:val="A9BAA8C26FED4A7E940817D4E140B832"/>
    <w:rsid w:val="00A465A2"/>
  </w:style>
  <w:style w:type="paragraph" w:customStyle="1" w:styleId="63F79BFC239C4E17877AB6F8B9D77C06">
    <w:name w:val="63F79BFC239C4E17877AB6F8B9D77C06"/>
    <w:rsid w:val="00A465A2"/>
  </w:style>
  <w:style w:type="paragraph" w:customStyle="1" w:styleId="D412D64077EF4DECB385B86FA56FA597">
    <w:name w:val="D412D64077EF4DECB385B86FA56FA597"/>
    <w:rsid w:val="00A465A2"/>
  </w:style>
  <w:style w:type="paragraph" w:customStyle="1" w:styleId="641205FEE74647448A97D58D3E7644A7">
    <w:name w:val="641205FEE74647448A97D58D3E7644A7"/>
    <w:rsid w:val="00A465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6AD31-6046-49E0-857D-79BBEE7D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5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creator>Russell Krueger</dc:creator>
  <cp:keywords/>
  <cp:lastModifiedBy>Russell Krueger</cp:lastModifiedBy>
  <cp:revision>3</cp:revision>
  <cp:lastPrinted>2016-07-26T18:44:00Z</cp:lastPrinted>
  <dcterms:created xsi:type="dcterms:W3CDTF">2016-07-26T18:44:00Z</dcterms:created>
  <dcterms:modified xsi:type="dcterms:W3CDTF">2016-07-26T18:48:00Z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