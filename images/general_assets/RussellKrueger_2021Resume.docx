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995"/>
        <w:gridCol w:w="6470"/>
      </w:tblGrid>
      <w:tr w:rsidR="001B2ABD" w14:paraId="511214D5" w14:textId="77777777" w:rsidTr="00D936EF">
        <w:trPr>
          <w:trHeight w:val="3004"/>
        </w:trPr>
        <w:tc>
          <w:tcPr>
            <w:tcW w:w="3325" w:type="dxa"/>
          </w:tcPr>
          <w:p w14:paraId="28DF2F4C" w14:textId="398990ED" w:rsidR="001B2ABD" w:rsidRDefault="00D936E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D89B547" wp14:editId="5CB2868C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94404</wp:posOffset>
                      </wp:positionV>
                      <wp:extent cx="1714500" cy="1551305"/>
                      <wp:effectExtent l="0" t="19050" r="0" b="2984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551305"/>
                                <a:chOff x="0" y="0"/>
                                <a:chExt cx="1714500" cy="1551305"/>
                              </a:xfrm>
                            </wpg:grpSpPr>
                            <wps:wsp>
                              <wps:cNvPr id="2" name="Oval 2" title="Professional Headshot of Man"/>
                              <wps:cNvSpPr/>
                              <wps:spPr>
                                <a:xfrm>
                                  <a:off x="48684" y="0"/>
                                  <a:ext cx="1597660" cy="15513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0">
                                  <a:solidFill>
                                    <a:srgbClr val="7A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C77295" w14:textId="5BF07FD6" w:rsidR="0033210B" w:rsidRPr="00E536BA" w:rsidRDefault="0033210B" w:rsidP="00B8706D">
                                    <w:pPr>
                                      <w:jc w:val="center"/>
                                      <w:rPr>
                                        <w:rFonts w:ascii="Amasis MT Pro Black" w:hAnsi="Amasis MT Pro Black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88383"/>
                                  <a:ext cx="1714500" cy="1167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E16B75" w14:textId="380E5111" w:rsidR="005C3122" w:rsidRPr="005C3122" w:rsidRDefault="005C3122">
                                    <w:pPr>
                                      <w:rPr>
                                        <w:rFonts w:ascii="Amasis MT Pro Black" w:hAnsi="Amasis MT Pro Black"/>
                                        <w:i/>
                                        <w:iCs/>
                                        <w:color w:val="FFFFFF" w:themeColor="background1"/>
                                        <w:sz w:val="140"/>
                                        <w:szCs w:val="140"/>
                                      </w:rPr>
                                    </w:pPr>
                                    <w:r w:rsidRPr="005C3122">
                                      <w:rPr>
                                        <w:rFonts w:ascii="Amasis MT Pro Black" w:hAnsi="Amasis MT Pro Black"/>
                                        <w:i/>
                                        <w:iCs/>
                                        <w:color w:val="FFFFFF" w:themeColor="background1"/>
                                        <w:sz w:val="140"/>
                                        <w:szCs w:val="140"/>
                                      </w:rPr>
                                      <w:t>RK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9B547" id="Group 11" o:spid="_x0000_s1026" style="position:absolute;left:0;text-align:left;margin-left:5.9pt;margin-top:7.45pt;width:135pt;height:122.15pt;z-index:251665408" coordsize="17145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">
                      <v:oval id="Oval 2" o:spid="_x0000_s1027" style="position:absolute;left:486;width:15977;height:15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" fillcolor="black [3213]" strokecolor="#7a0000" strokeweight="5pt">
                        <v:stroke joinstyle="miter"/>
                        <v:textbox>
                          <w:txbxContent>
                            <w:p w14:paraId="1CC77295" w14:textId="5BF07FD6" w:rsidR="0033210B" w:rsidRPr="00E536BA" w:rsidRDefault="0033210B" w:rsidP="00B8706D">
                              <w:pPr>
                                <w:jc w:val="center"/>
                                <w:rPr>
                                  <w:rFonts w:ascii="Amasis MT Pro Black" w:hAnsi="Amasis MT Pro Black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1883;width:17145;height:1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7DE16B75" w14:textId="380E5111" w:rsidR="005C3122" w:rsidRPr="005C3122" w:rsidRDefault="005C3122">
                              <w:pPr>
                                <w:rPr>
                                  <w:rFonts w:ascii="Amasis MT Pro Black" w:hAnsi="Amasis MT Pro Black"/>
                                  <w:i/>
                                  <w:iCs/>
                                  <w:color w:val="FFFFFF" w:themeColor="background1"/>
                                  <w:sz w:val="140"/>
                                  <w:szCs w:val="140"/>
                                </w:rPr>
                              </w:pPr>
                              <w:r w:rsidRPr="005C3122">
                                <w:rPr>
                                  <w:rFonts w:ascii="Amasis MT Pro Black" w:hAnsi="Amasis MT Pro Black"/>
                                  <w:i/>
                                  <w:iCs/>
                                  <w:color w:val="FFFFFF" w:themeColor="background1"/>
                                  <w:sz w:val="140"/>
                                  <w:szCs w:val="140"/>
                                </w:rPr>
                                <w:t>RK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995" w:type="dxa"/>
          </w:tcPr>
          <w:p w14:paraId="15265014" w14:textId="1BF970BB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F585CD9" w14:textId="77777777" w:rsidR="005C3122" w:rsidRPr="005C3122" w:rsidRDefault="005C3122" w:rsidP="001B2ABD">
            <w:pPr>
              <w:pStyle w:val="Title"/>
              <w:rPr>
                <w:rFonts w:ascii="Amasis MT Pro Black" w:hAnsi="Amasis MT Pro Black"/>
                <w:sz w:val="22"/>
                <w:szCs w:val="22"/>
              </w:rPr>
            </w:pPr>
          </w:p>
          <w:p w14:paraId="79DABE18" w14:textId="0AB25EF3" w:rsidR="001B2ABD" w:rsidRPr="00D936EF" w:rsidRDefault="00DC67B0" w:rsidP="001B2ABD">
            <w:pPr>
              <w:pStyle w:val="Title"/>
              <w:rPr>
                <w:rFonts w:ascii="Amasis MT Pro Black" w:hAnsi="Amasis MT Pro Black"/>
                <w:i/>
                <w:iCs/>
              </w:rPr>
            </w:pPr>
            <w:r w:rsidRPr="00D936EF">
              <w:rPr>
                <w:rFonts w:ascii="Amasis MT Pro Black" w:hAnsi="Amasis MT Pro Black"/>
                <w:i/>
                <w:iCs/>
              </w:rPr>
              <w:t>Russell Krueger</w:t>
            </w:r>
          </w:p>
          <w:p w14:paraId="57BB8CB6" w14:textId="11163810" w:rsidR="005C3122" w:rsidRPr="00D936EF" w:rsidRDefault="00DC67B0" w:rsidP="00D936EF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LEAD LEVEL DESIGNER</w:t>
            </w:r>
          </w:p>
        </w:tc>
      </w:tr>
      <w:tr w:rsidR="001B2ABD" w14:paraId="227A1BAB" w14:textId="77777777" w:rsidTr="00D936EF">
        <w:tc>
          <w:tcPr>
            <w:tcW w:w="3325" w:type="dxa"/>
          </w:tcPr>
          <w:sdt>
            <w:sdtPr>
              <w:id w:val="-1954003311"/>
              <w:placeholder>
                <w:docPart w:val="C4C05EA0723742B3BFDB51E67267FDE6"/>
              </w:placeholder>
              <w:temporary/>
              <w:showingPlcHdr/>
              <w15:appearance w15:val="hidden"/>
            </w:sdtPr>
            <w:sdtEndPr/>
            <w:sdtContent>
              <w:p w14:paraId="747DE673" w14:textId="77777777" w:rsidR="00036450" w:rsidRPr="00CB0055" w:rsidRDefault="00CB0055" w:rsidP="00CB0055">
                <w:pPr>
                  <w:pStyle w:val="Heading3"/>
                </w:pPr>
                <w:r w:rsidRPr="001229CF">
                  <w:rPr>
                    <w:color w:val="7A0000"/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759F6C1594D422C8118F4944A8B6659"/>
              </w:placeholder>
              <w:temporary/>
              <w:showingPlcHdr/>
              <w15:appearance w15:val="hidden"/>
            </w:sdtPr>
            <w:sdtEndPr/>
            <w:sdtContent>
              <w:p w14:paraId="1CFEB60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29AD654" w14:textId="2B9E92DD" w:rsidR="004D3011" w:rsidRDefault="00DC67B0" w:rsidP="004D3011">
            <w:r>
              <w:t>518-892-1365</w:t>
            </w:r>
          </w:p>
          <w:p w14:paraId="391D4AE7" w14:textId="77777777" w:rsidR="004D3011" w:rsidRPr="004D3011" w:rsidRDefault="004D3011" w:rsidP="004D3011"/>
          <w:sdt>
            <w:sdtPr>
              <w:id w:val="67859272"/>
              <w:placeholder>
                <w:docPart w:val="6C4AF603D3174784AB9610975EE19F99"/>
              </w:placeholder>
              <w:temporary/>
              <w:showingPlcHdr/>
              <w15:appearance w15:val="hidden"/>
            </w:sdtPr>
            <w:sdtEndPr/>
            <w:sdtContent>
              <w:p w14:paraId="33CF5975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59A3741" w14:textId="064D772E" w:rsidR="00DC67B0" w:rsidRDefault="00FE30AB" w:rsidP="004D3011">
            <w:hyperlink r:id="rId10" w:history="1">
              <w:r w:rsidRPr="00FE30AB">
                <w:rPr>
                  <w:rStyle w:val="Hyperlink"/>
                </w:rPr>
                <w:t>russellkr</w:t>
              </w:r>
              <w:r w:rsidRPr="00FE30AB">
                <w:rPr>
                  <w:rStyle w:val="Hyperlink"/>
                </w:rPr>
                <w:t>u</w:t>
              </w:r>
              <w:r w:rsidRPr="00FE30AB">
                <w:rPr>
                  <w:rStyle w:val="Hyperlink"/>
                </w:rPr>
                <w:t>eger.com</w:t>
              </w:r>
            </w:hyperlink>
          </w:p>
          <w:p w14:paraId="218A98A2" w14:textId="77777777" w:rsidR="004D3011" w:rsidRDefault="004D3011" w:rsidP="004D3011"/>
          <w:sdt>
            <w:sdtPr>
              <w:id w:val="-240260293"/>
              <w:placeholder>
                <w:docPart w:val="639955FEDB904DA4B4C9F9C313D5A2F9"/>
              </w:placeholder>
              <w:temporary/>
              <w:showingPlcHdr/>
              <w15:appearance w15:val="hidden"/>
            </w:sdtPr>
            <w:sdtEndPr/>
            <w:sdtContent>
              <w:p w14:paraId="5D0E4B9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876469C" w14:textId="3E1A46EF" w:rsidR="00036450" w:rsidRPr="00E4381A" w:rsidRDefault="00D936EF" w:rsidP="004D3011">
            <w:pPr>
              <w:rPr>
                <w:rStyle w:val="Hyperlink"/>
              </w:rPr>
            </w:pPr>
            <w:hyperlink r:id="rId11" w:history="1">
              <w:r w:rsidR="00FE30AB" w:rsidRPr="00D936EF">
                <w:rPr>
                  <w:rStyle w:val="Hyperlink"/>
                </w:rPr>
                <w:t>r</w:t>
              </w:r>
              <w:r w:rsidR="00DC67B0" w:rsidRPr="00D936EF">
                <w:rPr>
                  <w:rStyle w:val="Hyperlink"/>
                </w:rPr>
                <w:t>ussell</w:t>
              </w:r>
              <w:r w:rsidR="00FE30AB" w:rsidRPr="00D936EF">
                <w:rPr>
                  <w:rStyle w:val="Hyperlink"/>
                </w:rPr>
                <w:t>.</w:t>
              </w:r>
              <w:r w:rsidR="00DC67B0" w:rsidRPr="00D936EF">
                <w:rPr>
                  <w:rStyle w:val="Hyperlink"/>
                </w:rPr>
                <w:t>kruegerg</w:t>
              </w:r>
              <w:r w:rsidR="00DC67B0" w:rsidRPr="00D936EF">
                <w:rPr>
                  <w:rStyle w:val="Hyperlink"/>
                </w:rPr>
                <w:t>h</w:t>
              </w:r>
              <w:r w:rsidR="00DC67B0" w:rsidRPr="00D936EF">
                <w:rPr>
                  <w:rStyle w:val="Hyperlink"/>
                </w:rPr>
                <w:t>@gmail.com</w:t>
              </w:r>
            </w:hyperlink>
          </w:p>
          <w:p w14:paraId="3C7F79FB" w14:textId="34EAE653" w:rsidR="004D3011" w:rsidRPr="001229CF" w:rsidRDefault="001229CF" w:rsidP="00CB0055">
            <w:pPr>
              <w:pStyle w:val="Heading3"/>
              <w:rPr>
                <w:color w:val="7A0000"/>
                <w:u w:val="single"/>
              </w:rPr>
            </w:pPr>
            <w:r w:rsidRPr="001229CF">
              <w:rPr>
                <w:color w:val="7A0000"/>
                <w:u w:val="single"/>
              </w:rPr>
              <w:t>Skills</w:t>
            </w:r>
          </w:p>
          <w:p w14:paraId="2B6905DE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Team and Product Leadership</w:t>
            </w:r>
          </w:p>
          <w:p w14:paraId="7712E67E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Mentorship</w:t>
            </w:r>
          </w:p>
          <w:p w14:paraId="2B216F9A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Construction</w:t>
            </w:r>
          </w:p>
          <w:p w14:paraId="3CC33C4A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Gameplay</w:t>
            </w:r>
          </w:p>
          <w:p w14:paraId="28ECB874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Scripting</w:t>
            </w:r>
          </w:p>
          <w:p w14:paraId="1C6CFE41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Project Planning</w:t>
            </w:r>
          </w:p>
          <w:p w14:paraId="1C62BB5D" w14:textId="77777777" w:rsidR="00B8706D" w:rsidRPr="00B8706D" w:rsidRDefault="00B8706D" w:rsidP="00B8706D">
            <w:pPr>
              <w:pStyle w:val="Heading3"/>
              <w:numPr>
                <w:ilvl w:val="0"/>
                <w:numId w:val="4"/>
              </w:numPr>
              <w:spacing w:before="0" w:after="0"/>
              <w:ind w:left="343" w:hanging="18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B8706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Documentation</w:t>
            </w:r>
          </w:p>
          <w:p w14:paraId="17EEB3DA" w14:textId="6DC81740" w:rsidR="00B8706D" w:rsidRDefault="00B8706D" w:rsidP="00B8706D">
            <w:pPr>
              <w:pStyle w:val="ListParagraph"/>
              <w:numPr>
                <w:ilvl w:val="0"/>
                <w:numId w:val="4"/>
              </w:numPr>
              <w:ind w:left="343" w:hanging="180"/>
            </w:pPr>
            <w:r w:rsidRPr="00B8706D">
              <w:t>Production Management</w:t>
            </w:r>
          </w:p>
          <w:p w14:paraId="3B7675C8" w14:textId="224F0393" w:rsidR="00B8706D" w:rsidRDefault="00B8706D" w:rsidP="00B8706D">
            <w:pPr>
              <w:pStyle w:val="Heading3"/>
              <w:rPr>
                <w:color w:val="7A0000"/>
                <w:u w:val="single"/>
              </w:rPr>
            </w:pPr>
            <w:r>
              <w:rPr>
                <w:color w:val="7A0000"/>
                <w:u w:val="single"/>
              </w:rPr>
              <w:t>TOOLS</w:t>
            </w:r>
          </w:p>
          <w:p w14:paraId="07E9EA13" w14:textId="142BA360" w:rsidR="00B8706D" w:rsidRPr="00B8706D" w:rsidRDefault="00B8706D" w:rsidP="00B8706D">
            <w:pPr>
              <w:pStyle w:val="ListParagraph"/>
              <w:numPr>
                <w:ilvl w:val="0"/>
                <w:numId w:val="5"/>
              </w:numPr>
              <w:ind w:left="343" w:hanging="180"/>
              <w:rPr>
                <w:b/>
                <w:bCs/>
              </w:rPr>
            </w:pPr>
            <w:r w:rsidRPr="00D936EF">
              <w:rPr>
                <w:b/>
                <w:bCs/>
                <w:u w:val="single"/>
              </w:rPr>
              <w:t>Editors</w:t>
            </w:r>
            <w:r>
              <w:rPr>
                <w:b/>
                <w:bCs/>
              </w:rPr>
              <w:t xml:space="preserve">: </w:t>
            </w:r>
            <w:r>
              <w:t>Unreal Editor 3-</w:t>
            </w:r>
            <w:r>
              <w:t xml:space="preserve">5, </w:t>
            </w:r>
            <w:r>
              <w:t>Hammer (Half-Life 2)</w:t>
            </w:r>
            <w:r>
              <w:t xml:space="preserve">, </w:t>
            </w:r>
            <w:r>
              <w:t>The Elder Scrolls Construction Set (Oblivion)</w:t>
            </w:r>
          </w:p>
          <w:p w14:paraId="33C5A049" w14:textId="16B13A5B" w:rsidR="00B8706D" w:rsidRPr="00B8706D" w:rsidRDefault="00B8706D" w:rsidP="00B8706D">
            <w:pPr>
              <w:pStyle w:val="ListParagraph"/>
              <w:numPr>
                <w:ilvl w:val="0"/>
                <w:numId w:val="5"/>
              </w:numPr>
              <w:ind w:left="343" w:hanging="180"/>
              <w:rPr>
                <w:b/>
                <w:bCs/>
              </w:rPr>
            </w:pPr>
            <w:r w:rsidRPr="00D936EF">
              <w:rPr>
                <w:b/>
                <w:bCs/>
                <w:u w:val="single"/>
              </w:rPr>
              <w:t>Scripting</w:t>
            </w:r>
            <w:r>
              <w:rPr>
                <w:b/>
                <w:bCs/>
              </w:rPr>
              <w:t>:</w:t>
            </w:r>
            <w:r w:rsidRPr="00B8706D">
              <w:rPr>
                <w:b/>
                <w:bCs/>
              </w:rPr>
              <w:t xml:space="preserve"> </w:t>
            </w:r>
            <w:r>
              <w:t>Blueprint</w:t>
            </w:r>
            <w:r>
              <w:t xml:space="preserve">, </w:t>
            </w:r>
            <w:r>
              <w:t>Kismet</w:t>
            </w:r>
          </w:p>
          <w:p w14:paraId="3FA2F200" w14:textId="7CA44835" w:rsidR="00B8706D" w:rsidRPr="00B8706D" w:rsidRDefault="00B8706D" w:rsidP="00B8706D">
            <w:pPr>
              <w:pStyle w:val="ListParagraph"/>
              <w:numPr>
                <w:ilvl w:val="0"/>
                <w:numId w:val="5"/>
              </w:numPr>
              <w:ind w:left="343" w:hanging="180"/>
              <w:rPr>
                <w:b/>
                <w:bCs/>
              </w:rPr>
            </w:pPr>
            <w:r w:rsidRPr="00D936EF">
              <w:rPr>
                <w:b/>
                <w:bCs/>
                <w:u w:val="single"/>
              </w:rPr>
              <w:t>Art</w:t>
            </w:r>
            <w:r>
              <w:rPr>
                <w:b/>
                <w:bCs/>
              </w:rPr>
              <w:t xml:space="preserve">: </w:t>
            </w:r>
            <w:r>
              <w:t>Photoshop</w:t>
            </w:r>
            <w:r>
              <w:t xml:space="preserve">, </w:t>
            </w:r>
            <w:r>
              <w:t>Google SketchUp</w:t>
            </w:r>
          </w:p>
          <w:p w14:paraId="692ACFE6" w14:textId="2868CAC4" w:rsidR="00B8706D" w:rsidRPr="00B8706D" w:rsidRDefault="00B8706D" w:rsidP="00B8706D">
            <w:pPr>
              <w:pStyle w:val="ListParagraph"/>
              <w:numPr>
                <w:ilvl w:val="0"/>
                <w:numId w:val="5"/>
              </w:numPr>
              <w:ind w:left="343" w:hanging="180"/>
              <w:rPr>
                <w:b/>
                <w:bCs/>
              </w:rPr>
            </w:pPr>
            <w:r w:rsidRPr="00D936EF">
              <w:rPr>
                <w:b/>
                <w:bCs/>
                <w:u w:val="single"/>
              </w:rPr>
              <w:t>Documentation</w:t>
            </w:r>
            <w:r>
              <w:rPr>
                <w:b/>
                <w:bCs/>
              </w:rPr>
              <w:t xml:space="preserve">: </w:t>
            </w:r>
            <w:r>
              <w:t>Microsoft Office (Word, Excel, Visio,</w:t>
            </w:r>
            <w:r>
              <w:t xml:space="preserve"> </w:t>
            </w:r>
            <w:r>
              <w:t>PowerPoint, Project, One Note)</w:t>
            </w:r>
            <w:r>
              <w:t xml:space="preserve">, </w:t>
            </w:r>
            <w:r>
              <w:t>Confluence</w:t>
            </w:r>
          </w:p>
          <w:p w14:paraId="4C48E2E3" w14:textId="4BCA286E" w:rsidR="00B8706D" w:rsidRPr="00B8706D" w:rsidRDefault="00B8706D" w:rsidP="00B8706D">
            <w:pPr>
              <w:pStyle w:val="ListParagraph"/>
              <w:numPr>
                <w:ilvl w:val="0"/>
                <w:numId w:val="5"/>
              </w:numPr>
              <w:ind w:left="343" w:hanging="180"/>
              <w:rPr>
                <w:b/>
                <w:bCs/>
              </w:rPr>
            </w:pPr>
            <w:r w:rsidRPr="00D936EF">
              <w:rPr>
                <w:b/>
                <w:bCs/>
                <w:u w:val="single"/>
              </w:rPr>
              <w:t>Source Control</w:t>
            </w:r>
            <w:r>
              <w:rPr>
                <w:b/>
                <w:bCs/>
              </w:rPr>
              <w:t xml:space="preserve">: </w:t>
            </w:r>
            <w:r>
              <w:t>Perforce</w:t>
            </w:r>
            <w:r>
              <w:t xml:space="preserve">, </w:t>
            </w:r>
            <w:r>
              <w:t>Jira</w:t>
            </w:r>
          </w:p>
          <w:p w14:paraId="670F31F6" w14:textId="40304C5F" w:rsidR="00B8706D" w:rsidRPr="004D3011" w:rsidRDefault="00B8706D" w:rsidP="00B8706D"/>
        </w:tc>
        <w:tc>
          <w:tcPr>
            <w:tcW w:w="995" w:type="dxa"/>
          </w:tcPr>
          <w:p w14:paraId="4CFCA99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9A29A86" w14:textId="13110DC5" w:rsidR="00036450" w:rsidRDefault="00521060" w:rsidP="00FE30AB">
            <w:pPr>
              <w:pStyle w:val="Heading2"/>
              <w:tabs>
                <w:tab w:val="left" w:pos="2640"/>
              </w:tabs>
            </w:pPr>
            <w:sdt>
              <w:sdtPr>
                <w:id w:val="1001553383"/>
                <w:placeholder>
                  <w:docPart w:val="F7581BC52E7D4239AB9B803FE5AD666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536BA">
                  <w:rPr>
                    <w:color w:val="7A0000"/>
                  </w:rPr>
                  <w:t>WORK EXPERIENCE</w:t>
                </w:r>
              </w:sdtContent>
            </w:sdt>
            <w:r w:rsidR="00FE30AB">
              <w:tab/>
            </w:r>
          </w:p>
          <w:p w14:paraId="7E0ED773" w14:textId="6801EC2C" w:rsidR="00036450" w:rsidRDefault="00556DEC" w:rsidP="00B359E4">
            <w:pPr>
              <w:pStyle w:val="Heading4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944126E" wp14:editId="0118C94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516255" cy="516255"/>
                  <wp:effectExtent l="0" t="0" r="0" b="0"/>
                  <wp:wrapSquare wrapText="bothSides"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229CF">
              <w:t>InXile</w:t>
            </w:r>
            <w:proofErr w:type="spellEnd"/>
            <w:r w:rsidR="001229CF">
              <w:t xml:space="preserve"> Entertainment – Lead Level Designer</w:t>
            </w:r>
          </w:p>
          <w:p w14:paraId="1A6C4FA4" w14:textId="1F9BDDDF" w:rsidR="00036450" w:rsidRPr="00036450" w:rsidRDefault="00FE30AB" w:rsidP="00B359E4">
            <w:pPr>
              <w:pStyle w:val="Date"/>
            </w:pPr>
            <w:r>
              <w:t xml:space="preserve">September </w:t>
            </w:r>
            <w:r w:rsidR="001229CF">
              <w:t>2016</w:t>
            </w:r>
            <w:r w:rsidR="00E536BA">
              <w:t xml:space="preserve"> </w:t>
            </w:r>
            <w:r w:rsidR="00036450" w:rsidRPr="00036450">
              <w:t>–</w:t>
            </w:r>
            <w:r w:rsidR="00E536BA">
              <w:t xml:space="preserve"> </w:t>
            </w:r>
            <w:r w:rsidR="001229CF">
              <w:t>Present</w:t>
            </w:r>
          </w:p>
          <w:p w14:paraId="403DCA55" w14:textId="77777777" w:rsidR="005C3122" w:rsidRDefault="005C3122" w:rsidP="005C3122">
            <w:pPr>
              <w:pStyle w:val="ListParagraph"/>
              <w:numPr>
                <w:ilvl w:val="0"/>
                <w:numId w:val="3"/>
              </w:numPr>
              <w:ind w:left="1243" w:hanging="180"/>
              <w:rPr>
                <w:rStyle w:val="ContentBodyChar"/>
                <w:rFonts w:asciiTheme="majorHAnsi" w:hAnsiTheme="majorHAnsi"/>
                <w:b/>
                <w:bCs/>
                <w:i/>
                <w:iCs/>
                <w:sz w:val="18"/>
                <w:szCs w:val="18"/>
              </w:rPr>
            </w:pPr>
            <w:r w:rsidRPr="005C3122">
              <w:rPr>
                <w:rStyle w:val="ContentBodyChar"/>
                <w:rFonts w:asciiTheme="majorHAnsi" w:hAnsiTheme="majorHAnsi"/>
                <w:b/>
                <w:bCs/>
                <w:i/>
                <w:iCs/>
                <w:sz w:val="18"/>
                <w:szCs w:val="18"/>
              </w:rPr>
              <w:t>Unannounced Title</w:t>
            </w:r>
          </w:p>
          <w:p w14:paraId="646C4EA2" w14:textId="25296614" w:rsidR="005C3122" w:rsidRPr="005C3122" w:rsidRDefault="005C3122" w:rsidP="005C3122">
            <w:pPr>
              <w:pStyle w:val="ListParagraph"/>
              <w:ind w:left="1243"/>
              <w:rPr>
                <w:rStyle w:val="ContentBodyChar"/>
                <w:rFonts w:asciiTheme="majorHAnsi" w:hAnsiTheme="majorHAnsi"/>
                <w:sz w:val="18"/>
                <w:szCs w:val="18"/>
              </w:rPr>
            </w:pPr>
            <w:r w:rsidRPr="005C3122">
              <w:rPr>
                <w:rStyle w:val="ContentBodyChar"/>
                <w:rFonts w:asciiTheme="majorHAnsi" w:hAnsiTheme="majorHAnsi"/>
                <w:sz w:val="18"/>
                <w:szCs w:val="18"/>
              </w:rPr>
              <w:t>Leading level design and content implementation for an unannounced project</w:t>
            </w:r>
          </w:p>
          <w:p w14:paraId="266F7D89" w14:textId="17AD93C8" w:rsidR="004D3011" w:rsidRPr="005C3122" w:rsidRDefault="00853E21" w:rsidP="005C3122">
            <w:pPr>
              <w:pStyle w:val="ListParagraph"/>
              <w:numPr>
                <w:ilvl w:val="0"/>
                <w:numId w:val="3"/>
              </w:numPr>
              <w:ind w:left="1243" w:hanging="180"/>
              <w:rPr>
                <w:rStyle w:val="ContentBodyChar"/>
                <w:rFonts w:asciiTheme="majorHAnsi" w:hAnsiTheme="majorHAnsi"/>
                <w:sz w:val="18"/>
                <w:szCs w:val="18"/>
              </w:rPr>
            </w:pPr>
            <w:r w:rsidRPr="005C3122">
              <w:rPr>
                <w:rStyle w:val="ContentBodyChar"/>
                <w:rFonts w:asciiTheme="majorHAnsi" w:hAnsiTheme="majorHAnsi"/>
                <w:b/>
                <w:i/>
                <w:spacing w:val="19"/>
                <w:sz w:val="18"/>
                <w:szCs w:val="18"/>
              </w:rPr>
              <w:t>T</w:t>
            </w:r>
            <w:r w:rsidRPr="005C3122">
              <w:rPr>
                <w:rStyle w:val="ContentBodyChar"/>
                <w:rFonts w:asciiTheme="majorHAnsi" w:hAnsiTheme="majorHAnsi"/>
                <w:b/>
                <w:i/>
                <w:sz w:val="18"/>
                <w:szCs w:val="18"/>
              </w:rPr>
              <w:t xml:space="preserve">he Bard’s Tale 4: </w:t>
            </w:r>
            <w:r w:rsidR="005C3122" w:rsidRPr="005C3122">
              <w:rPr>
                <w:rStyle w:val="ContentBodyChar"/>
                <w:rFonts w:asciiTheme="majorHAnsi" w:hAnsiTheme="majorHAnsi"/>
                <w:b/>
                <w:i/>
                <w:sz w:val="18"/>
                <w:szCs w:val="18"/>
              </w:rPr>
              <w:t>Director’s Cut</w:t>
            </w:r>
            <w:r w:rsidRPr="005C3122">
              <w:rPr>
                <w:rStyle w:val="ContentBodyChar"/>
                <w:rFonts w:asciiTheme="majorHAnsi" w:hAnsiTheme="majorHAnsi"/>
                <w:b/>
                <w:i/>
                <w:sz w:val="18"/>
                <w:szCs w:val="18"/>
              </w:rPr>
              <w:t xml:space="preserve"> (PC and Xbox One)</w:t>
            </w:r>
            <w:r w:rsidRPr="005C3122">
              <w:rPr>
                <w:rStyle w:val="ContentBodyChar"/>
                <w:rFonts w:asciiTheme="majorHAnsi" w:hAnsiTheme="majorHAnsi"/>
                <w:sz w:val="18"/>
                <w:szCs w:val="18"/>
              </w:rPr>
              <w:t xml:space="preserve"> Oversaw Team of 5-7 developers, level design layout and implementation, BSP and SketchUp construction, Team leadership, project management and coordination, Mentorship and guidance, feature design and iteration, occasional system and UX design </w:t>
            </w:r>
          </w:p>
          <w:p w14:paraId="57DD5416" w14:textId="77777777" w:rsidR="00853E21" w:rsidRDefault="00853E21" w:rsidP="00036450"/>
          <w:p w14:paraId="1E2FBC86" w14:textId="0E1A5B32" w:rsidR="004D3011" w:rsidRPr="004D3011" w:rsidRDefault="00556DEC" w:rsidP="00B359E4">
            <w:pPr>
              <w:pStyle w:val="Heading4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A7619F5" wp14:editId="2EEE3887">
                  <wp:simplePos x="0" y="0"/>
                  <wp:positionH relativeFrom="column">
                    <wp:posOffset>-1058</wp:posOffset>
                  </wp:positionH>
                  <wp:positionV relativeFrom="paragraph">
                    <wp:posOffset>-1058</wp:posOffset>
                  </wp:positionV>
                  <wp:extent cx="508000" cy="508000"/>
                  <wp:effectExtent l="0" t="0" r="6350" b="6350"/>
                  <wp:wrapSquare wrapText="bothSides"/>
                  <wp:docPr id="8" name="Picture 8" descr="A picture containing text, sign, outdoor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sign, outdoor, dark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29CF">
              <w:t>Red 5 – Senior Level Designer</w:t>
            </w:r>
          </w:p>
          <w:p w14:paraId="28602CA9" w14:textId="41D42B98" w:rsidR="004D3011" w:rsidRPr="004D3011" w:rsidRDefault="00FE30AB" w:rsidP="00B359E4">
            <w:pPr>
              <w:pStyle w:val="Date"/>
            </w:pPr>
            <w:r>
              <w:t>April 2015 – November 2015</w:t>
            </w:r>
            <w:r w:rsidR="001229CF">
              <w:t xml:space="preserve"> and </w:t>
            </w:r>
            <w:r>
              <w:t>July 2016 – August 2016</w:t>
            </w:r>
          </w:p>
          <w:p w14:paraId="39D675E4" w14:textId="32163B45" w:rsidR="00E536BA" w:rsidRPr="00E536BA" w:rsidRDefault="00853E21" w:rsidP="00E536BA">
            <w:pPr>
              <w:pStyle w:val="ListParagraph"/>
              <w:numPr>
                <w:ilvl w:val="0"/>
                <w:numId w:val="2"/>
              </w:numPr>
              <w:ind w:left="1237" w:hanging="180"/>
              <w:rPr>
                <w:rStyle w:val="ContentBodyChar"/>
                <w:rFonts w:asciiTheme="majorHAnsi" w:eastAsiaTheme="minorEastAsia" w:hAnsiTheme="majorHAnsi"/>
                <w:color w:val="auto"/>
                <w:sz w:val="18"/>
                <w:szCs w:val="18"/>
                <w:lang w:eastAsia="ja-JP"/>
              </w:rPr>
            </w:pPr>
            <w:r w:rsidRPr="00853E21">
              <w:rPr>
                <w:rStyle w:val="ContentBodyChar"/>
                <w:rFonts w:asciiTheme="majorHAnsi" w:hAnsiTheme="majorHAnsi"/>
                <w:b/>
                <w:i/>
                <w:spacing w:val="19"/>
                <w:sz w:val="18"/>
                <w:szCs w:val="18"/>
              </w:rPr>
              <w:t>F</w:t>
            </w:r>
            <w:r w:rsidRPr="00853E21">
              <w:rPr>
                <w:rStyle w:val="ContentBodyChar"/>
                <w:rFonts w:asciiTheme="majorHAnsi" w:hAnsiTheme="majorHAnsi"/>
                <w:b/>
                <w:i/>
                <w:sz w:val="18"/>
                <w:szCs w:val="18"/>
              </w:rPr>
              <w:t>irefall (Versions 1.5-1.8)</w:t>
            </w:r>
          </w:p>
          <w:p w14:paraId="0C9E09EB" w14:textId="0109BFF2" w:rsidR="004D3011" w:rsidRPr="00853E21" w:rsidRDefault="00853E21" w:rsidP="00E536BA">
            <w:pPr>
              <w:pStyle w:val="ListParagraph"/>
              <w:ind w:left="1237"/>
              <w:rPr>
                <w:rFonts w:asciiTheme="majorHAnsi" w:hAnsiTheme="majorHAnsi"/>
                <w:szCs w:val="18"/>
              </w:rPr>
            </w:pPr>
            <w:r w:rsidRPr="00853E21">
              <w:rPr>
                <w:rStyle w:val="ContentBodyChar"/>
                <w:rFonts w:asciiTheme="majorHAnsi" w:hAnsiTheme="majorHAnsi"/>
                <w:sz w:val="18"/>
                <w:szCs w:val="18"/>
              </w:rPr>
              <w:t>Level design layout and implementation, BSP and SketchUp construction, cover placement and combat iteration</w:t>
            </w:r>
          </w:p>
          <w:p w14:paraId="25EF2A87" w14:textId="77777777" w:rsidR="004D3011" w:rsidRDefault="004D3011" w:rsidP="00036450"/>
          <w:p w14:paraId="633F52AF" w14:textId="7EC3F48F" w:rsidR="004D3011" w:rsidRPr="004D3011" w:rsidRDefault="00556DEC" w:rsidP="00B359E4">
            <w:pPr>
              <w:pStyle w:val="Heading4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819894" wp14:editId="03FB726F">
                  <wp:simplePos x="0" y="0"/>
                  <wp:positionH relativeFrom="column">
                    <wp:posOffset>-1058</wp:posOffset>
                  </wp:positionH>
                  <wp:positionV relativeFrom="paragraph">
                    <wp:posOffset>1270</wp:posOffset>
                  </wp:positionV>
                  <wp:extent cx="520523" cy="478258"/>
                  <wp:effectExtent l="0" t="0" r="0" b="0"/>
                  <wp:wrapSquare wrapText="bothSides"/>
                  <wp:docPr id="9" name="Picture 9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electronics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23" cy="47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29CF">
              <w:t>Army Game Studio (SAIC) – New Media Specialist/Level Designer</w:t>
            </w:r>
          </w:p>
          <w:p w14:paraId="0F53F505" w14:textId="3F0696F7" w:rsidR="004D3011" w:rsidRPr="004D3011" w:rsidRDefault="00FE30AB" w:rsidP="00B359E4">
            <w:pPr>
              <w:pStyle w:val="Date"/>
            </w:pPr>
            <w:r>
              <w:t>May 2010 – April 2015</w:t>
            </w:r>
          </w:p>
          <w:p w14:paraId="54E3AB6D" w14:textId="77777777" w:rsidR="00E536BA" w:rsidRPr="00E536BA" w:rsidRDefault="00853E21" w:rsidP="00E536BA">
            <w:pPr>
              <w:pStyle w:val="ListParagraph"/>
              <w:numPr>
                <w:ilvl w:val="0"/>
                <w:numId w:val="2"/>
              </w:numPr>
              <w:ind w:left="1237" w:hanging="180"/>
              <w:rPr>
                <w:rStyle w:val="ContentBodyChar"/>
                <w:rFonts w:asciiTheme="majorHAnsi" w:eastAsiaTheme="minorEastAsia" w:hAnsiTheme="majorHAnsi"/>
                <w:color w:val="auto"/>
                <w:sz w:val="18"/>
                <w:szCs w:val="18"/>
                <w:lang w:eastAsia="ja-JP"/>
              </w:rPr>
            </w:pPr>
            <w:r w:rsidRPr="00E536BA">
              <w:rPr>
                <w:rStyle w:val="ContentBodyChar"/>
                <w:rFonts w:asciiTheme="majorHAnsi" w:hAnsiTheme="majorHAnsi"/>
                <w:b/>
                <w:i/>
                <w:spacing w:val="19"/>
                <w:sz w:val="18"/>
                <w:szCs w:val="18"/>
              </w:rPr>
              <w:t>A</w:t>
            </w:r>
            <w:r w:rsidRPr="00E536BA">
              <w:rPr>
                <w:rStyle w:val="ContentBodyChar"/>
                <w:rFonts w:asciiTheme="majorHAnsi" w:hAnsiTheme="majorHAnsi"/>
                <w:b/>
                <w:i/>
                <w:sz w:val="18"/>
                <w:szCs w:val="18"/>
              </w:rPr>
              <w:t>merica’s Army Visualization Platform 3</w:t>
            </w:r>
          </w:p>
          <w:p w14:paraId="22EB7472" w14:textId="5F4AD53F" w:rsidR="004D3011" w:rsidRPr="00E536BA" w:rsidRDefault="00853E21" w:rsidP="00E536BA">
            <w:pPr>
              <w:pStyle w:val="ListParagraph"/>
              <w:ind w:left="1237"/>
              <w:rPr>
                <w:rFonts w:asciiTheme="majorHAnsi" w:hAnsiTheme="majorHAnsi"/>
                <w:szCs w:val="18"/>
              </w:rPr>
            </w:pPr>
            <w:r w:rsidRPr="00E536BA">
              <w:rPr>
                <w:rStyle w:val="ContentBodyChar"/>
                <w:rFonts w:asciiTheme="majorHAnsi" w:hAnsiTheme="majorHAnsi"/>
                <w:sz w:val="18"/>
                <w:szCs w:val="18"/>
              </w:rPr>
              <w:t>Product design and documentation, customer interface, world construction (terrain, texturing, lighting, placement), scenario design and scripting, occasional small-team management</w:t>
            </w:r>
            <w:r w:rsidR="00036450" w:rsidRPr="00E536BA">
              <w:rPr>
                <w:rFonts w:asciiTheme="majorHAnsi" w:hAnsiTheme="majorHAnsi"/>
                <w:szCs w:val="18"/>
              </w:rPr>
              <w:t xml:space="preserve"> </w:t>
            </w:r>
          </w:p>
          <w:p w14:paraId="240ABB04" w14:textId="77777777" w:rsidR="00E536BA" w:rsidRPr="00E536BA" w:rsidRDefault="00E536BA" w:rsidP="00E536BA">
            <w:pPr>
              <w:pStyle w:val="ListParagraph"/>
              <w:numPr>
                <w:ilvl w:val="0"/>
                <w:numId w:val="2"/>
              </w:numPr>
              <w:ind w:left="1237" w:hanging="180"/>
              <w:rPr>
                <w:rStyle w:val="ContentBodyChar"/>
                <w:rFonts w:asciiTheme="majorHAnsi" w:eastAsiaTheme="minorEastAsia" w:hAnsiTheme="majorHAnsi"/>
                <w:color w:val="auto"/>
                <w:sz w:val="18"/>
                <w:szCs w:val="18"/>
                <w:lang w:eastAsia="ja-JP"/>
              </w:rPr>
            </w:pPr>
            <w:r w:rsidRPr="00E536BA">
              <w:rPr>
                <w:rStyle w:val="ContentBodyChar"/>
                <w:rFonts w:asciiTheme="majorHAnsi" w:hAnsiTheme="majorHAnsi"/>
                <w:b/>
                <w:i/>
                <w:spacing w:val="19"/>
                <w:sz w:val="18"/>
                <w:szCs w:val="18"/>
              </w:rPr>
              <w:t>U</w:t>
            </w:r>
            <w:r w:rsidRPr="00E536BA">
              <w:rPr>
                <w:rStyle w:val="ContentBodyChar"/>
                <w:rFonts w:asciiTheme="majorHAnsi" w:hAnsiTheme="majorHAnsi"/>
                <w:b/>
                <w:i/>
                <w:sz w:val="18"/>
                <w:szCs w:val="18"/>
              </w:rPr>
              <w:t>nreal Engine 4 Internal Prototype</w:t>
            </w:r>
          </w:p>
          <w:p w14:paraId="45CFA34B" w14:textId="7680F731" w:rsidR="00E536BA" w:rsidRPr="00E536BA" w:rsidRDefault="00E536BA" w:rsidP="00E536BA">
            <w:pPr>
              <w:pStyle w:val="ListParagraph"/>
              <w:ind w:left="1237"/>
              <w:rPr>
                <w:rFonts w:asciiTheme="majorHAnsi" w:hAnsiTheme="majorHAnsi"/>
                <w:szCs w:val="18"/>
              </w:rPr>
            </w:pPr>
            <w:r w:rsidRPr="00E536BA">
              <w:rPr>
                <w:rStyle w:val="ContentBodyChar"/>
                <w:rFonts w:asciiTheme="majorHAnsi" w:hAnsiTheme="majorHAnsi"/>
                <w:sz w:val="18"/>
                <w:szCs w:val="18"/>
              </w:rPr>
              <w:t>Assess</w:t>
            </w:r>
            <w:r w:rsidRPr="00E536BA">
              <w:rPr>
                <w:rStyle w:val="ContentBodyChar"/>
                <w:rFonts w:asciiTheme="majorHAnsi" w:hAnsiTheme="majorHAnsi"/>
                <w:sz w:val="18"/>
                <w:szCs w:val="18"/>
              </w:rPr>
              <w:t xml:space="preserve">ment of </w:t>
            </w:r>
            <w:r w:rsidRPr="00E536BA">
              <w:rPr>
                <w:rStyle w:val="ContentBodyChar"/>
                <w:rFonts w:asciiTheme="majorHAnsi" w:hAnsiTheme="majorHAnsi"/>
                <w:sz w:val="18"/>
                <w:szCs w:val="18"/>
              </w:rPr>
              <w:t>game engine for studio use, production assessments and timelines, planning and execution of content conversion, scripted a dynamic day/night cycle</w:t>
            </w:r>
          </w:p>
          <w:sdt>
            <w:sdtPr>
              <w:id w:val="1049110328"/>
              <w:placeholder>
                <w:docPart w:val="D69E403351F14D1187DE1D00F97F05E1"/>
              </w:placeholder>
              <w:temporary/>
              <w:showingPlcHdr/>
              <w15:appearance w15:val="hidden"/>
            </w:sdtPr>
            <w:sdtContent>
              <w:p w14:paraId="0837D1EF" w14:textId="77777777" w:rsidR="00DC67B0" w:rsidRDefault="00DC67B0" w:rsidP="00DC67B0">
                <w:pPr>
                  <w:pStyle w:val="Heading2"/>
                </w:pPr>
                <w:r w:rsidRPr="00FE30AB">
                  <w:rPr>
                    <w:color w:val="7A0000"/>
                  </w:rPr>
                  <w:t>EDUCATION</w:t>
                </w:r>
              </w:p>
            </w:sdtContent>
          </w:sdt>
          <w:p w14:paraId="73FF9D93" w14:textId="624B418D" w:rsidR="00C6453F" w:rsidRDefault="00C6453F" w:rsidP="00FE30AB">
            <w:pPr>
              <w:pStyle w:val="Heading4"/>
              <w:ind w:left="973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593C8B4" wp14:editId="6061ADB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140970</wp:posOffset>
                  </wp:positionV>
                  <wp:extent cx="486410" cy="486410"/>
                  <wp:effectExtent l="0" t="0" r="8890" b="8890"/>
                  <wp:wrapSquare wrapText="bothSides"/>
                  <wp:docPr id="1" name="Picture 1" descr="No phot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phot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B738C2" w14:textId="629AA8D1" w:rsidR="00C6453F" w:rsidRDefault="00C6453F" w:rsidP="00FE30AB">
            <w:pPr>
              <w:pStyle w:val="Heading4"/>
              <w:ind w:left="973"/>
            </w:pPr>
            <w:r>
              <w:t>Professional Certificate in Digital Game Development with specialization in Level Design</w:t>
            </w:r>
          </w:p>
          <w:p w14:paraId="607D6B14" w14:textId="0D58D384" w:rsidR="00DC67B0" w:rsidRPr="00036450" w:rsidRDefault="0033210B" w:rsidP="00FE30AB">
            <w:pPr>
              <w:pStyle w:val="Heading4"/>
              <w:ind w:left="973"/>
            </w:pPr>
            <w:r>
              <w:t>The Guildhall at Southern Methodist University</w:t>
            </w:r>
          </w:p>
          <w:p w14:paraId="7D970667" w14:textId="03AC6078" w:rsidR="00DC67B0" w:rsidRDefault="0033210B" w:rsidP="00FE30AB">
            <w:pPr>
              <w:pStyle w:val="Date"/>
              <w:ind w:left="973"/>
            </w:pPr>
            <w:r>
              <w:t>August 2008 – December 2009</w:t>
            </w:r>
          </w:p>
          <w:p w14:paraId="25DD9947" w14:textId="77777777" w:rsidR="00DC67B0" w:rsidRDefault="00DC67B0" w:rsidP="00FE30AB">
            <w:pPr>
              <w:ind w:left="973"/>
            </w:pPr>
          </w:p>
          <w:p w14:paraId="51F482E6" w14:textId="77777777" w:rsidR="00805EB9" w:rsidRDefault="00C6453F" w:rsidP="00FE30AB">
            <w:pPr>
              <w:ind w:left="973"/>
              <w:rPr>
                <w:b/>
                <w:bCs/>
              </w:rPr>
            </w:pPr>
            <w:r w:rsidRPr="00C6453F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720D27AE" wp14:editId="1E51BC61">
                  <wp:simplePos x="0" y="0"/>
                  <wp:positionH relativeFrom="column">
                    <wp:posOffset>-1058</wp:posOffset>
                  </wp:positionH>
                  <wp:positionV relativeFrom="paragraph">
                    <wp:posOffset>-1058</wp:posOffset>
                  </wp:positionV>
                  <wp:extent cx="491066" cy="491066"/>
                  <wp:effectExtent l="0" t="0" r="4445" b="4445"/>
                  <wp:wrapThrough wrapText="bothSides">
                    <wp:wrapPolygon edited="0">
                      <wp:start x="0" y="0"/>
                      <wp:lineTo x="0" y="20957"/>
                      <wp:lineTo x="20957" y="20957"/>
                      <wp:lineTo x="20957" y="0"/>
                      <wp:lineTo x="0" y="0"/>
                    </wp:wrapPolygon>
                  </wp:wrapThrough>
                  <wp:docPr id="5" name="Picture 5" descr="Rensselaer Polytechnic Institute - FI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nsselaer Polytechnic Institute - FI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66" cy="49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453F">
              <w:rPr>
                <w:b/>
                <w:bCs/>
              </w:rPr>
              <w:t>B</w:t>
            </w:r>
            <w:r w:rsidR="00805EB9">
              <w:rPr>
                <w:b/>
                <w:bCs/>
              </w:rPr>
              <w:t>achelor of Science</w:t>
            </w:r>
            <w:r w:rsidRPr="00C6453F">
              <w:rPr>
                <w:b/>
                <w:bCs/>
              </w:rPr>
              <w:t xml:space="preserve"> in Electronic Media, Arts and Communications </w:t>
            </w:r>
          </w:p>
          <w:p w14:paraId="6268C278" w14:textId="46695527" w:rsidR="00C6453F" w:rsidRDefault="00C6453F" w:rsidP="00FE30AB">
            <w:pPr>
              <w:ind w:left="973"/>
            </w:pPr>
            <w:r w:rsidRPr="00C6453F">
              <w:rPr>
                <w:b/>
                <w:bCs/>
              </w:rPr>
              <w:t>Rensselaer Polytechnic Institute</w:t>
            </w:r>
          </w:p>
          <w:p w14:paraId="5C0AB978" w14:textId="78C5D350" w:rsidR="00036450" w:rsidRPr="00B8706D" w:rsidRDefault="00C6453F" w:rsidP="00FE30AB">
            <w:pPr>
              <w:ind w:left="973"/>
            </w:pPr>
            <w:r>
              <w:t>August 2004</w:t>
            </w:r>
            <w:r w:rsidR="00B8706D">
              <w:t xml:space="preserve"> – May 2008</w:t>
            </w:r>
          </w:p>
        </w:tc>
      </w:tr>
    </w:tbl>
    <w:p w14:paraId="41843840" w14:textId="53254670" w:rsidR="0043117B" w:rsidRDefault="00521060" w:rsidP="001229CF"/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FC96" w14:textId="77777777" w:rsidR="00521060" w:rsidRDefault="00521060" w:rsidP="000C45FF">
      <w:r>
        <w:separator/>
      </w:r>
    </w:p>
  </w:endnote>
  <w:endnote w:type="continuationSeparator" w:id="0">
    <w:p w14:paraId="518C923E" w14:textId="77777777" w:rsidR="00521060" w:rsidRDefault="0052106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0484" w14:textId="77777777" w:rsidR="00521060" w:rsidRDefault="00521060" w:rsidP="000C45FF">
      <w:r>
        <w:separator/>
      </w:r>
    </w:p>
  </w:footnote>
  <w:footnote w:type="continuationSeparator" w:id="0">
    <w:p w14:paraId="2347B824" w14:textId="77777777" w:rsidR="00521060" w:rsidRDefault="0052106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468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5E837E" wp14:editId="4A1B08D7">
          <wp:simplePos x="0" y="0"/>
          <wp:positionH relativeFrom="page">
            <wp:posOffset>258233</wp:posOffset>
          </wp:positionH>
          <wp:positionV relativeFrom="page">
            <wp:posOffset>215900</wp:posOffset>
          </wp:positionV>
          <wp:extent cx="6493934" cy="9626600"/>
          <wp:effectExtent l="0" t="0" r="254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2165" cy="9698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2031"/>
    <w:multiLevelType w:val="hybridMultilevel"/>
    <w:tmpl w:val="594A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F14"/>
    <w:multiLevelType w:val="hybridMultilevel"/>
    <w:tmpl w:val="79981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7042"/>
    <w:multiLevelType w:val="hybridMultilevel"/>
    <w:tmpl w:val="E626C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860B7"/>
    <w:multiLevelType w:val="hybridMultilevel"/>
    <w:tmpl w:val="138093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29335C"/>
    <w:multiLevelType w:val="hybridMultilevel"/>
    <w:tmpl w:val="B8D2E8A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45"/>
    <w:rsid w:val="00011973"/>
    <w:rsid w:val="00036450"/>
    <w:rsid w:val="00094499"/>
    <w:rsid w:val="000C45FF"/>
    <w:rsid w:val="000E3FD1"/>
    <w:rsid w:val="00112054"/>
    <w:rsid w:val="001229CF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6AD9"/>
    <w:rsid w:val="0030481B"/>
    <w:rsid w:val="003156FC"/>
    <w:rsid w:val="003254B5"/>
    <w:rsid w:val="0033210B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1060"/>
    <w:rsid w:val="005262AC"/>
    <w:rsid w:val="00556DEC"/>
    <w:rsid w:val="005C3122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05EB9"/>
    <w:rsid w:val="00853E21"/>
    <w:rsid w:val="009260CD"/>
    <w:rsid w:val="00952C25"/>
    <w:rsid w:val="00A2118D"/>
    <w:rsid w:val="00AD76E2"/>
    <w:rsid w:val="00B20152"/>
    <w:rsid w:val="00B359E4"/>
    <w:rsid w:val="00B57D98"/>
    <w:rsid w:val="00B70850"/>
    <w:rsid w:val="00B8706D"/>
    <w:rsid w:val="00C066B6"/>
    <w:rsid w:val="00C37BA1"/>
    <w:rsid w:val="00C4674C"/>
    <w:rsid w:val="00C506CF"/>
    <w:rsid w:val="00C6453F"/>
    <w:rsid w:val="00C72BED"/>
    <w:rsid w:val="00C9578B"/>
    <w:rsid w:val="00CA741D"/>
    <w:rsid w:val="00CB0055"/>
    <w:rsid w:val="00D1053F"/>
    <w:rsid w:val="00D2522B"/>
    <w:rsid w:val="00D422DE"/>
    <w:rsid w:val="00D5459D"/>
    <w:rsid w:val="00D936EF"/>
    <w:rsid w:val="00DA1F4D"/>
    <w:rsid w:val="00DC46E6"/>
    <w:rsid w:val="00DC67B0"/>
    <w:rsid w:val="00DD172A"/>
    <w:rsid w:val="00E25A26"/>
    <w:rsid w:val="00E4381A"/>
    <w:rsid w:val="00E536BA"/>
    <w:rsid w:val="00E55D74"/>
    <w:rsid w:val="00E60A45"/>
    <w:rsid w:val="00E96B24"/>
    <w:rsid w:val="00F60274"/>
    <w:rsid w:val="00F77FB9"/>
    <w:rsid w:val="00FB068F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C73A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30AB"/>
    <w:pPr>
      <w:keepNext/>
      <w:keepLines/>
      <w:pBdr>
        <w:bottom w:val="single" w:sz="8" w:space="1" w:color="595959" w:themeColor="text1" w:themeTint="A6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A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ContentBody">
    <w:name w:val="Content Body"/>
    <w:basedOn w:val="Normal"/>
    <w:link w:val="ContentBodyChar"/>
    <w:qFormat/>
    <w:rsid w:val="00853E21"/>
    <w:rPr>
      <w:rFonts w:eastAsiaTheme="minorHAnsi"/>
      <w:color w:val="000000" w:themeColor="text1"/>
      <w:sz w:val="20"/>
      <w:lang w:eastAsia="en-US"/>
    </w:rPr>
  </w:style>
  <w:style w:type="character" w:customStyle="1" w:styleId="ContentBodyChar">
    <w:name w:val="Content Body Char"/>
    <w:basedOn w:val="DefaultParagraphFont"/>
    <w:link w:val="ContentBody"/>
    <w:rsid w:val="00853E21"/>
    <w:rPr>
      <w:rFonts w:eastAsiaTheme="minorHAnsi"/>
      <w:color w:val="000000" w:themeColor="text1"/>
      <w:sz w:val="20"/>
      <w:szCs w:val="22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853E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6E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ussell.kruegergh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hyperlink" Target="http://www.russellkrueger.com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se\AppData\Local\Microsoft\Office\16.0\DTS\en-US%7bCBF73F34-EEE4-414A-AA52-9F399BBEFCC6%7d\%7b0706BA10-2497-41CB-847D-30D768A6DF1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C05EA0723742B3BFDB51E67267F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A64A0-8DEA-4621-AEF3-CDA965189D50}"/>
      </w:docPartPr>
      <w:docPartBody>
        <w:p w:rsidR="00000000" w:rsidRDefault="004E12EC">
          <w:pPr>
            <w:pStyle w:val="C4C05EA0723742B3BFDB51E67267FDE6"/>
          </w:pPr>
          <w:r w:rsidRPr="00CB0055">
            <w:t>Contact</w:t>
          </w:r>
        </w:p>
      </w:docPartBody>
    </w:docPart>
    <w:docPart>
      <w:docPartPr>
        <w:name w:val="F759F6C1594D422C8118F4944A8B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CFF5-A08A-4A80-A083-A5AF1257DE1A}"/>
      </w:docPartPr>
      <w:docPartBody>
        <w:p w:rsidR="00000000" w:rsidRDefault="004E12EC">
          <w:pPr>
            <w:pStyle w:val="F759F6C1594D422C8118F4944A8B6659"/>
          </w:pPr>
          <w:r w:rsidRPr="004D3011">
            <w:t>PHONE:</w:t>
          </w:r>
        </w:p>
      </w:docPartBody>
    </w:docPart>
    <w:docPart>
      <w:docPartPr>
        <w:name w:val="6C4AF603D3174784AB9610975EE19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A1F5-B9D2-430E-B56B-79E38FB1E2D3}"/>
      </w:docPartPr>
      <w:docPartBody>
        <w:p w:rsidR="00000000" w:rsidRDefault="004E12EC">
          <w:pPr>
            <w:pStyle w:val="6C4AF603D3174784AB9610975EE19F99"/>
          </w:pPr>
          <w:r w:rsidRPr="004D3011">
            <w:t>WEBSITE:</w:t>
          </w:r>
        </w:p>
      </w:docPartBody>
    </w:docPart>
    <w:docPart>
      <w:docPartPr>
        <w:name w:val="639955FEDB904DA4B4C9F9C313D5A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5BAA8-44FF-44CF-A916-FE3425E1AD03}"/>
      </w:docPartPr>
      <w:docPartBody>
        <w:p w:rsidR="00000000" w:rsidRDefault="004E12EC">
          <w:pPr>
            <w:pStyle w:val="639955FEDB904DA4B4C9F9C313D5A2F9"/>
          </w:pPr>
          <w:r w:rsidRPr="004D3011">
            <w:t>EMAIL:</w:t>
          </w:r>
        </w:p>
      </w:docPartBody>
    </w:docPart>
    <w:docPart>
      <w:docPartPr>
        <w:name w:val="F7581BC52E7D4239AB9B803FE5AD6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511CE-0DF8-47A9-89E1-A649835C2535}"/>
      </w:docPartPr>
      <w:docPartBody>
        <w:p w:rsidR="00000000" w:rsidRDefault="004E12EC">
          <w:pPr>
            <w:pStyle w:val="F7581BC52E7D4239AB9B803FE5AD6663"/>
          </w:pPr>
          <w:r w:rsidRPr="00036450">
            <w:t>WORK EXPERIENCE</w:t>
          </w:r>
        </w:p>
      </w:docPartBody>
    </w:docPart>
    <w:docPart>
      <w:docPartPr>
        <w:name w:val="D69E403351F14D1187DE1D00F97F0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5AA31-E597-43E2-B805-680A545BEF1B}"/>
      </w:docPartPr>
      <w:docPartBody>
        <w:p w:rsidR="00000000" w:rsidRDefault="00BF6798" w:rsidP="00BF6798">
          <w:pPr>
            <w:pStyle w:val="D69E403351F14D1187DE1D00F97F05E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98"/>
    <w:rsid w:val="004E12EC"/>
    <w:rsid w:val="00B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D79C61BE842FBB79D83944CD57435">
    <w:name w:val="F03D79C61BE842FBB79D83944CD57435"/>
  </w:style>
  <w:style w:type="paragraph" w:customStyle="1" w:styleId="FC61AF29A9F746E6898CD901B9A687D8">
    <w:name w:val="FC61AF29A9F746E6898CD901B9A687D8"/>
  </w:style>
  <w:style w:type="paragraph" w:customStyle="1" w:styleId="FD2FF1D0D37041BA9C2E35D9959D897E">
    <w:name w:val="FD2FF1D0D37041BA9C2E35D9959D897E"/>
  </w:style>
  <w:style w:type="paragraph" w:customStyle="1" w:styleId="4D34369078264EF3B4DC63A8824ECB30">
    <w:name w:val="4D34369078264EF3B4DC63A8824ECB30"/>
  </w:style>
  <w:style w:type="paragraph" w:customStyle="1" w:styleId="C4C05EA0723742B3BFDB51E67267FDE6">
    <w:name w:val="C4C05EA0723742B3BFDB51E67267FDE6"/>
  </w:style>
  <w:style w:type="paragraph" w:customStyle="1" w:styleId="F759F6C1594D422C8118F4944A8B6659">
    <w:name w:val="F759F6C1594D422C8118F4944A8B6659"/>
  </w:style>
  <w:style w:type="paragraph" w:customStyle="1" w:styleId="FD577E00FEF74AD684C6FB01CC0F0954">
    <w:name w:val="FD577E00FEF74AD684C6FB01CC0F0954"/>
  </w:style>
  <w:style w:type="paragraph" w:customStyle="1" w:styleId="6C4AF603D3174784AB9610975EE19F99">
    <w:name w:val="6C4AF603D3174784AB9610975EE19F99"/>
  </w:style>
  <w:style w:type="paragraph" w:customStyle="1" w:styleId="37BECB96821E4AE1BAA990B1746402FE">
    <w:name w:val="37BECB96821E4AE1BAA990B1746402FE"/>
  </w:style>
  <w:style w:type="paragraph" w:customStyle="1" w:styleId="639955FEDB904DA4B4C9F9C313D5A2F9">
    <w:name w:val="639955FEDB904DA4B4C9F9C313D5A2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72676CE5EB41DCA9EBCABD6BB54BC0">
    <w:name w:val="5A72676CE5EB41DCA9EBCABD6BB54BC0"/>
  </w:style>
  <w:style w:type="paragraph" w:customStyle="1" w:styleId="FEF2EA49825544BCA5D4A78268423F85">
    <w:name w:val="FEF2EA49825544BCA5D4A78268423F85"/>
  </w:style>
  <w:style w:type="paragraph" w:customStyle="1" w:styleId="770C6223636043A09C4BEA083BA48C7B">
    <w:name w:val="770C6223636043A09C4BEA083BA48C7B"/>
  </w:style>
  <w:style w:type="paragraph" w:customStyle="1" w:styleId="9070CB2259724739A18EFB742DFA3350">
    <w:name w:val="9070CB2259724739A18EFB742DFA3350"/>
  </w:style>
  <w:style w:type="paragraph" w:customStyle="1" w:styleId="AC72102FC9D341AD83D2EC23F2AD54D7">
    <w:name w:val="AC72102FC9D341AD83D2EC23F2AD54D7"/>
  </w:style>
  <w:style w:type="paragraph" w:customStyle="1" w:styleId="5212C38801B54471BE0A27A0719CECA0">
    <w:name w:val="5212C38801B54471BE0A27A0719CECA0"/>
  </w:style>
  <w:style w:type="paragraph" w:customStyle="1" w:styleId="8957FDAAD29348D3963AAA07F4EBE9F3">
    <w:name w:val="8957FDAAD29348D3963AAA07F4EBE9F3"/>
  </w:style>
  <w:style w:type="paragraph" w:customStyle="1" w:styleId="F46A648AB4DA43F8A72F80A927D7B484">
    <w:name w:val="F46A648AB4DA43F8A72F80A927D7B484"/>
  </w:style>
  <w:style w:type="paragraph" w:customStyle="1" w:styleId="CEEAD1E0EFC84CF89F41DA7609F95452">
    <w:name w:val="CEEAD1E0EFC84CF89F41DA7609F95452"/>
  </w:style>
  <w:style w:type="paragraph" w:customStyle="1" w:styleId="F7043764196C4971BD2FA8BC1B1E6F45">
    <w:name w:val="F7043764196C4971BD2FA8BC1B1E6F45"/>
  </w:style>
  <w:style w:type="paragraph" w:customStyle="1" w:styleId="D0CC45AD46E04E918D93C2EC550AE7E4">
    <w:name w:val="D0CC45AD46E04E918D93C2EC550AE7E4"/>
  </w:style>
  <w:style w:type="paragraph" w:customStyle="1" w:styleId="453DCC3376F2495783F64AB440FA37E7">
    <w:name w:val="453DCC3376F2495783F64AB440FA37E7"/>
  </w:style>
  <w:style w:type="paragraph" w:customStyle="1" w:styleId="882A4FD0302746A383B14F1BB57B59EC">
    <w:name w:val="882A4FD0302746A383B14F1BB57B59EC"/>
  </w:style>
  <w:style w:type="paragraph" w:customStyle="1" w:styleId="B19DF45627DE4FD59A5DDC5A113E7563">
    <w:name w:val="B19DF45627DE4FD59A5DDC5A113E7563"/>
  </w:style>
  <w:style w:type="paragraph" w:customStyle="1" w:styleId="F7581BC52E7D4239AB9B803FE5AD6663">
    <w:name w:val="F7581BC52E7D4239AB9B803FE5AD6663"/>
  </w:style>
  <w:style w:type="paragraph" w:customStyle="1" w:styleId="13E796A1FA964AA0B6D3AFFE40DC6B0F">
    <w:name w:val="13E796A1FA964AA0B6D3AFFE40DC6B0F"/>
  </w:style>
  <w:style w:type="paragraph" w:customStyle="1" w:styleId="A1E0C1DBF2A04DDF9C1F21444DFA8C81">
    <w:name w:val="A1E0C1DBF2A04DDF9C1F21444DFA8C81"/>
  </w:style>
  <w:style w:type="paragraph" w:customStyle="1" w:styleId="E2115F96C9E4446C97835FF0ACBB510A">
    <w:name w:val="E2115F96C9E4446C97835FF0ACBB510A"/>
  </w:style>
  <w:style w:type="paragraph" w:customStyle="1" w:styleId="A99042446BF0417781B39EB59CD2A44A">
    <w:name w:val="A99042446BF0417781B39EB59CD2A44A"/>
  </w:style>
  <w:style w:type="paragraph" w:customStyle="1" w:styleId="7663877A75FC4EF6938DCF08238E3CEB">
    <w:name w:val="7663877A75FC4EF6938DCF08238E3CEB"/>
  </w:style>
  <w:style w:type="paragraph" w:customStyle="1" w:styleId="16B5F981D6FA4AA08E05940D0B4D900C">
    <w:name w:val="16B5F981D6FA4AA08E05940D0B4D900C"/>
  </w:style>
  <w:style w:type="paragraph" w:customStyle="1" w:styleId="9D9A339F78D84D1D974EFF2CFBA3A95A">
    <w:name w:val="9D9A339F78D84D1D974EFF2CFBA3A95A"/>
  </w:style>
  <w:style w:type="paragraph" w:customStyle="1" w:styleId="857F873A0D0240859C037FD7EA644FB4">
    <w:name w:val="857F873A0D0240859C037FD7EA644FB4"/>
  </w:style>
  <w:style w:type="paragraph" w:customStyle="1" w:styleId="28DBACFE4A8D4E65B92571A104B00C2B">
    <w:name w:val="28DBACFE4A8D4E65B92571A104B00C2B"/>
  </w:style>
  <w:style w:type="paragraph" w:customStyle="1" w:styleId="BF5FCCD3C70F4FC9B6BF5684034028ED">
    <w:name w:val="BF5FCCD3C70F4FC9B6BF5684034028ED"/>
  </w:style>
  <w:style w:type="paragraph" w:customStyle="1" w:styleId="04319B11C47541F38D449110D1334584">
    <w:name w:val="04319B11C47541F38D449110D1334584"/>
  </w:style>
  <w:style w:type="paragraph" w:customStyle="1" w:styleId="8603AAB951DF4F8A917761127FC7F033">
    <w:name w:val="8603AAB951DF4F8A917761127FC7F033"/>
  </w:style>
  <w:style w:type="paragraph" w:customStyle="1" w:styleId="106579B725E545CD99364322EE60980D">
    <w:name w:val="106579B725E545CD99364322EE60980D"/>
  </w:style>
  <w:style w:type="paragraph" w:customStyle="1" w:styleId="03C23D7770144991B4772F0C72538FC8">
    <w:name w:val="03C23D7770144991B4772F0C72538FC8"/>
  </w:style>
  <w:style w:type="paragraph" w:customStyle="1" w:styleId="D8499F3D12A4447B9D094C41B3393069">
    <w:name w:val="D8499F3D12A4447B9D094C41B33930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FB5FDEB98ED44CDB8B777BC4894B7A6">
    <w:name w:val="FFB5FDEB98ED44CDB8B777BC4894B7A6"/>
  </w:style>
  <w:style w:type="paragraph" w:customStyle="1" w:styleId="4752F8C6EDE546B396A84FED0DA89C46">
    <w:name w:val="4752F8C6EDE546B396A84FED0DA89C46"/>
    <w:rsid w:val="00BF6798"/>
  </w:style>
  <w:style w:type="paragraph" w:customStyle="1" w:styleId="DCD9681ED17E4CB596F8FC7158D1C89D">
    <w:name w:val="DCD9681ED17E4CB596F8FC7158D1C89D"/>
    <w:rsid w:val="00BF6798"/>
  </w:style>
  <w:style w:type="paragraph" w:customStyle="1" w:styleId="9FD2339632764745967887D13847ACC4">
    <w:name w:val="9FD2339632764745967887D13847ACC4"/>
    <w:rsid w:val="00BF6798"/>
  </w:style>
  <w:style w:type="paragraph" w:customStyle="1" w:styleId="279B7413F7C943CF82A0FB20CF6E28CB">
    <w:name w:val="279B7413F7C943CF82A0FB20CF6E28CB"/>
    <w:rsid w:val="00BF6798"/>
  </w:style>
  <w:style w:type="paragraph" w:customStyle="1" w:styleId="6EBF7A6722A8492F9A7AC7226A0C1AFF">
    <w:name w:val="6EBF7A6722A8492F9A7AC7226A0C1AFF"/>
    <w:rsid w:val="00BF6798"/>
  </w:style>
  <w:style w:type="paragraph" w:customStyle="1" w:styleId="2B98DA8C37DA48348FD25066B3E55E8A">
    <w:name w:val="2B98DA8C37DA48348FD25066B3E55E8A"/>
    <w:rsid w:val="00BF6798"/>
  </w:style>
  <w:style w:type="paragraph" w:customStyle="1" w:styleId="2EADC7F563A44C68AA93C3E3587E70DD">
    <w:name w:val="2EADC7F563A44C68AA93C3E3587E70DD"/>
    <w:rsid w:val="00BF6798"/>
  </w:style>
  <w:style w:type="paragraph" w:customStyle="1" w:styleId="C83F397F5DEF46A8A8CEC4E71179AACF">
    <w:name w:val="C83F397F5DEF46A8A8CEC4E71179AACF"/>
    <w:rsid w:val="00BF6798"/>
  </w:style>
  <w:style w:type="paragraph" w:customStyle="1" w:styleId="3E2E8BE462BC4F6893CBD787C276454F">
    <w:name w:val="3E2E8BE462BC4F6893CBD787C276454F"/>
    <w:rsid w:val="00BF6798"/>
  </w:style>
  <w:style w:type="paragraph" w:customStyle="1" w:styleId="D91CAB9E81E6482DB9D5DD610EB9B563">
    <w:name w:val="D91CAB9E81E6482DB9D5DD610EB9B563"/>
    <w:rsid w:val="00BF6798"/>
  </w:style>
  <w:style w:type="paragraph" w:customStyle="1" w:styleId="2F0359F4A04A44DF9513F424A493E001">
    <w:name w:val="2F0359F4A04A44DF9513F424A493E001"/>
    <w:rsid w:val="00BF6798"/>
  </w:style>
  <w:style w:type="paragraph" w:customStyle="1" w:styleId="06B9D329DBEF4B5F9AD7BF3EFC4C95D2">
    <w:name w:val="06B9D329DBEF4B5F9AD7BF3EFC4C95D2"/>
    <w:rsid w:val="00BF6798"/>
  </w:style>
  <w:style w:type="paragraph" w:customStyle="1" w:styleId="5C75878B04364678B907C523811E7F74">
    <w:name w:val="5C75878B04364678B907C523811E7F74"/>
    <w:rsid w:val="00BF6798"/>
  </w:style>
  <w:style w:type="paragraph" w:customStyle="1" w:styleId="931803681B4047B4ACF31A2540998006">
    <w:name w:val="931803681B4047B4ACF31A2540998006"/>
    <w:rsid w:val="00BF6798"/>
  </w:style>
  <w:style w:type="paragraph" w:customStyle="1" w:styleId="525F012E82A84210875ABD78E597237D">
    <w:name w:val="525F012E82A84210875ABD78E597237D"/>
    <w:rsid w:val="00BF6798"/>
  </w:style>
  <w:style w:type="paragraph" w:customStyle="1" w:styleId="CD21BB4CE2EA4774B268DF60ED83D0F8">
    <w:name w:val="CD21BB4CE2EA4774B268DF60ED83D0F8"/>
    <w:rsid w:val="00BF6798"/>
  </w:style>
  <w:style w:type="paragraph" w:customStyle="1" w:styleId="D69E403351F14D1187DE1D00F97F05E1">
    <w:name w:val="D69E403351F14D1187DE1D00F97F05E1"/>
    <w:rsid w:val="00BF6798"/>
  </w:style>
  <w:style w:type="paragraph" w:customStyle="1" w:styleId="9AB4C80AF02B47A1B333509328BAC7DF">
    <w:name w:val="9AB4C80AF02B47A1B333509328BAC7DF"/>
    <w:rsid w:val="00BF6798"/>
  </w:style>
  <w:style w:type="paragraph" w:customStyle="1" w:styleId="8D498011236942FEBD221965B63942AF">
    <w:name w:val="8D498011236942FEBD221965B63942AF"/>
    <w:rsid w:val="00BF6798"/>
  </w:style>
  <w:style w:type="paragraph" w:customStyle="1" w:styleId="3B0CF10BE37041F28769BFB651DBA736">
    <w:name w:val="3B0CF10BE37041F28769BFB651DBA736"/>
    <w:rsid w:val="00BF6798"/>
  </w:style>
  <w:style w:type="paragraph" w:customStyle="1" w:styleId="88E8D98E5E134870910E34B0519B13A5">
    <w:name w:val="88E8D98E5E134870910E34B0519B13A5"/>
    <w:rsid w:val="00BF6798"/>
  </w:style>
  <w:style w:type="paragraph" w:customStyle="1" w:styleId="9FD84966880643E6ADB943B9258BA583">
    <w:name w:val="9FD84966880643E6ADB943B9258BA583"/>
    <w:rsid w:val="00BF6798"/>
  </w:style>
  <w:style w:type="paragraph" w:customStyle="1" w:styleId="F22D834F52054FC58A3468E73C564921">
    <w:name w:val="F22D834F52054FC58A3468E73C564921"/>
    <w:rsid w:val="00BF6798"/>
  </w:style>
  <w:style w:type="paragraph" w:customStyle="1" w:styleId="634DDCD29D894605904A3A7AC381D7D3">
    <w:name w:val="634DDCD29D894605904A3A7AC381D7D3"/>
    <w:rsid w:val="00BF6798"/>
  </w:style>
  <w:style w:type="paragraph" w:customStyle="1" w:styleId="FD2EBB8A0B8940358B6A428B44D2F9B7">
    <w:name w:val="FD2EBB8A0B8940358B6A428B44D2F9B7"/>
    <w:rsid w:val="00BF6798"/>
  </w:style>
  <w:style w:type="paragraph" w:customStyle="1" w:styleId="0A36AF2A598148FEB3E541D6176FC089">
    <w:name w:val="0A36AF2A598148FEB3E541D6176FC089"/>
    <w:rsid w:val="00BF6798"/>
  </w:style>
  <w:style w:type="paragraph" w:customStyle="1" w:styleId="7FE94F8BECF142B4A13B5029F0DDA11E">
    <w:name w:val="7FE94F8BECF142B4A13B5029F0DDA11E"/>
    <w:rsid w:val="00BF6798"/>
  </w:style>
  <w:style w:type="paragraph" w:customStyle="1" w:styleId="6D1D191902534A1D836AD859A23AC0BC">
    <w:name w:val="6D1D191902534A1D836AD859A23AC0BC"/>
    <w:rsid w:val="00BF6798"/>
  </w:style>
  <w:style w:type="paragraph" w:customStyle="1" w:styleId="C569C325F63A44B7A45F32F0E7B712C5">
    <w:name w:val="C569C325F63A44B7A45F32F0E7B712C5"/>
    <w:rsid w:val="00BF6798"/>
  </w:style>
  <w:style w:type="paragraph" w:customStyle="1" w:styleId="74CE39DE603D43FD9A904D44B6804CC8">
    <w:name w:val="74CE39DE603D43FD9A904D44B6804CC8"/>
    <w:rsid w:val="00BF6798"/>
  </w:style>
  <w:style w:type="paragraph" w:customStyle="1" w:styleId="D60458FF4E3C49518F9C84C8E0330B39">
    <w:name w:val="D60458FF4E3C49518F9C84C8E0330B39"/>
    <w:rsid w:val="00BF6798"/>
  </w:style>
  <w:style w:type="paragraph" w:customStyle="1" w:styleId="35F4C3716046404996CEE12445D90EBE">
    <w:name w:val="35F4C3716046404996CEE12445D90EBE"/>
    <w:rsid w:val="00BF6798"/>
  </w:style>
  <w:style w:type="paragraph" w:customStyle="1" w:styleId="B9209335D36A4731AE0A1B7F89404035">
    <w:name w:val="B9209335D36A4731AE0A1B7F89404035"/>
    <w:rsid w:val="00BF6798"/>
  </w:style>
  <w:style w:type="paragraph" w:customStyle="1" w:styleId="C74E32DA7DD04CBA88EFF7612DEFAB1D">
    <w:name w:val="C74E32DA7DD04CBA88EFF7612DEFAB1D"/>
    <w:rsid w:val="00BF6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{0706BA10-2497-41CB-847D-30D768A6DF1C}tf00546271_win32.dotx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2021-08-21T19:19:00Z</dcterms:created>
  <dcterms:modified xsi:type="dcterms:W3CDTF">2021-08-24T01:56:00Z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