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3773"/>
        <w:gridCol w:w="3732"/>
      </w:tblGrid>
      <w:tr w:rsidR="001E5C69" w:rsidTr="00F82492">
        <w:trPr>
          <w:trHeight w:val="232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991AC1" w:rsidP="00F82492">
            <w:pPr>
              <w:pStyle w:val="ContentHeading"/>
            </w:pPr>
            <w:sdt>
              <w:sdtPr>
                <w:id w:val="5444144"/>
                <w:placeholder>
                  <w:docPart w:val="5810C3744686418F8A2C11D11CD99A72"/>
                </w:placeholder>
              </w:sdtPr>
              <w:sdtEndPr/>
              <w:sdtContent>
                <w:r w:rsidR="00010CE4">
                  <w:t>Skills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991AC1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185"/>
                <w:placeholder>
                  <w:docPart w:val="FAF6C721EE81426798653E14005F462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010CE4"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Game 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and Level Development</w:t>
                </w:r>
              </w:sdtContent>
            </w:sdt>
          </w:p>
        </w:tc>
      </w:tr>
      <w:tr w:rsidR="001E5C69" w:rsidTr="00F82492">
        <w:trPr>
          <w:trHeight w:val="708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1E5C69" w:rsidP="00024E30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991AC1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0"/>
                <w:placeholder>
                  <w:docPart w:val="3C9380998E2A43518C1A7C5191F34375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Construction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BSP Layout, Texturing, Lighting, Mesh Placement, Encounter/Challenge 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Design</w:t>
                </w:r>
              </w:sdtContent>
            </w:sdt>
          </w:p>
          <w:p w:rsidR="001E5C69" w:rsidRPr="006F564B" w:rsidRDefault="00991AC1" w:rsidP="0078627F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7"/>
                <w:placeholder>
                  <w:docPart w:val="2BC11F36BCA34B2592D1279FBD3B3179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Gameplay and Event Scripting, Matinee 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991AC1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5"/>
                <w:placeholder>
                  <w:docPart w:val="27B861AC342F4494852FE915A405B2D6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Gameplay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Level Layout and Planning, Testing and Balancing, Game Flow Refinement, UI/Controls Planning</w:t>
                </w:r>
              </w:sdtContent>
            </w:sdt>
          </w:p>
          <w:p w:rsidR="001E5C69" w:rsidRPr="006F564B" w:rsidRDefault="00991AC1" w:rsidP="006F564B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9"/>
                <w:placeholder>
                  <w:docPart w:val="DAD2AD0026B64515A95747F9B09E5FE8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AI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Node Placement, Path Finding, Refinement</w:t>
                </w:r>
              </w:sdtContent>
            </w:sdt>
          </w:p>
        </w:tc>
      </w:tr>
      <w:tr w:rsidR="00E009F8" w:rsidTr="00F82492">
        <w:trPr>
          <w:trHeight w:val="260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991AC1" w:rsidP="00E009F8">
            <w:pPr>
              <w:pStyle w:val="ContentHeading"/>
            </w:pPr>
            <w:sdt>
              <w:sdtPr>
                <w:id w:val="-1613586596"/>
                <w:placeholder>
                  <w:docPart w:val="A6C3E893D5854A58BA2FB224BB9BFD6A"/>
                </w:placeholder>
              </w:sdtPr>
              <w:sdtEndPr/>
              <w:sdtContent>
                <w:r w:rsidR="00E009F8">
                  <w:t>Software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</w:p>
        </w:tc>
      </w:tr>
      <w:tr w:rsidR="00E009F8" w:rsidRPr="00010CE4" w:rsidTr="00F82492">
        <w:trPr>
          <w:trHeight w:val="1482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E009F8" w:rsidP="003D79E3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3D79E3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r w:rsidRPr="00ED40CB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Editors</w:t>
            </w:r>
            <w:r w:rsidR="00540470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:</w:t>
            </w:r>
            <w:r w:rsidRPr="00ED40CB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 </w:t>
            </w:r>
            <w:r w:rsidR="004775D1" w:rsidRPr="004775D1">
              <w:rPr>
                <w:rFonts w:ascii="HelveticaNeueLT Pro 55 Roman" w:hAnsi="HelveticaNeueLT Pro 55 Roman" w:cs="Georgia"/>
                <w:sz w:val="20"/>
                <w:szCs w:val="20"/>
              </w:rPr>
              <w:t>Unreal 4</w:t>
            </w:r>
            <w:r w:rsidR="004775D1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, 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Unreal 3, Hammer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Half-Life 2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), The Elder Scrolls Construction Set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Oblivion</w:t>
            </w:r>
            <w:r w:rsidR="009D6C2F">
              <w:rPr>
                <w:rFonts w:ascii="HelveticaNeueLT Pro 55 Roman" w:hAnsi="HelveticaNeueLT Pro 55 Roman" w:cs="Georgia"/>
                <w:sz w:val="20"/>
                <w:szCs w:val="20"/>
              </w:rPr>
              <w:t>), Unity</w:t>
            </w:r>
            <w:r w:rsidR="00710109">
              <w:rPr>
                <w:rFonts w:ascii="HelveticaNeueLT Pro 55 Roman" w:hAnsi="HelveticaNeueLT Pro 55 Roman" w:cs="Georgia"/>
                <w:sz w:val="20"/>
                <w:szCs w:val="20"/>
              </w:rPr>
              <w:t>, Offset Engine</w:t>
            </w:r>
          </w:p>
          <w:p w:rsidR="00E009F8" w:rsidRPr="00ED40CB" w:rsidRDefault="00991AC1" w:rsidP="009D6C2F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1283005052"/>
                <w:placeholder>
                  <w:docPart w:val="544EE6007005436DABA6589817F5BC60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Art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Photoshop, Google </w:t>
                </w:r>
                <w:proofErr w:type="spellStart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SketchUp</w:t>
                </w:r>
                <w:proofErr w:type="spellEnd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Maya 8.5</w:t>
                </w:r>
                <w:r w:rsidR="0071010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3DS Max 2009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Fonts w:ascii="HelveticaNeueLT Pro 55 Roman" w:hAnsi="HelveticaNeueLT Pro 55 Roman"/>
                <w:sz w:val="20"/>
                <w:szCs w:val="20"/>
              </w:rPr>
              <w:id w:val="1483816"/>
              <w:placeholder>
                <w:docPart w:val="47438EEFD9844C4A86F7E8E541211DED"/>
              </w:placeholder>
            </w:sdtPr>
            <w:sdtEndPr/>
            <w:sdtContent>
              <w:p w:rsidR="00E009F8" w:rsidRPr="00ED40CB" w:rsidRDefault="00F26751" w:rsidP="003D79E3">
                <w:pPr>
                  <w:pStyle w:val="BulletedList"/>
                  <w:rPr>
                    <w:rFonts w:ascii="HelveticaNeueLT Pro 55 Roman" w:hAnsi="HelveticaNeueLT Pro 55 Roman"/>
                    <w:sz w:val="20"/>
                    <w:szCs w:val="20"/>
                  </w:rPr>
                </w:pPr>
                <w:r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Documentation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Microsoft Office Confluence</w:t>
                </w:r>
              </w:p>
            </w:sdtContent>
          </w:sdt>
          <w:p w:rsidR="00E009F8" w:rsidRPr="00ED40CB" w:rsidRDefault="00991AC1" w:rsidP="00E009F8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184058095"/>
                <w:placeholder>
                  <w:docPart w:val="F9D83770F31D45B5890A84E7774134D4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Source Control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Arial"/>
                    <w:sz w:val="20"/>
                    <w:szCs w:val="20"/>
                  </w:rPr>
                  <w:t>Perforce,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Tortoise SVN, Issue Manager, Jira</w:t>
                </w:r>
              </w:sdtContent>
            </w:sdt>
          </w:p>
          <w:p w:rsidR="00F26751" w:rsidRPr="00ED40CB" w:rsidRDefault="00991AC1" w:rsidP="00E3436A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834068644"/>
                <w:placeholder>
                  <w:docPart w:val="EAA40EA0EF084FFD9A1EEF6CB1A25526"/>
                </w:placeholder>
              </w:sdtPr>
              <w:sdtEndPr/>
              <w:sdtContent>
                <w:r w:rsidR="00F26751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F26751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3436A" w:rsidRPr="00E3436A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Blueprint,</w:t>
                </w:r>
                <w:r w:rsidR="00E3436A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9D6C2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Kismet, Hammer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, </w:t>
                </w:r>
                <w:proofErr w:type="spellStart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Lua</w:t>
                </w:r>
                <w:proofErr w:type="spellEnd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5.1</w:t>
                </w:r>
              </w:sdtContent>
            </w:sdt>
          </w:p>
        </w:tc>
      </w:tr>
      <w:tr w:rsidR="006F564B" w:rsidTr="00F82492">
        <w:trPr>
          <w:trHeight w:val="4045"/>
        </w:trPr>
        <w:sdt>
          <w:sdtPr>
            <w:id w:val="5444170"/>
            <w:placeholder>
              <w:docPart w:val="3BAD73FA22C546BBB71DA64A5EE7F77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</w:tcBorders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912221" w:rsidRDefault="00DF1D66" w:rsidP="006F564B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1737586493"/>
                <w:placeholder>
                  <w:docPart w:val="38EF50995C3643DA83F8FFDBC6F17118"/>
                </w:placeholder>
              </w:sdtPr>
              <w:sdtContent>
                <w:r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Senior Level Designer</w:t>
                </w:r>
              </w:sdtContent>
            </w:sdt>
            <w:r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92156311"/>
                <w:placeholder>
                  <w:docPart w:val="838BCBB0092746DCA1286AF101D975EB"/>
                </w:placeholder>
              </w:sdtPr>
              <w:sdtContent>
                <w:r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Red 5 Studios</w:t>
                </w:r>
              </w:sdtContent>
            </w:sdt>
            <w:r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Lake Forest, CA</w:t>
            </w:r>
          </w:p>
          <w:p w:rsidR="006F564B" w:rsidRPr="00ED40CB" w:rsidRDefault="00DF1D66" w:rsidP="006F564B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962792219"/>
                <w:placeholder>
                  <w:docPart w:val="8978F614AA564A5A98FF5810112B6FAB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Fonts w:ascii="HelveticaNeueLT Pro 55 Roman" w:hAnsi="HelveticaNeueLT Pro 55 Roman"/>
                      <w:sz w:val="20"/>
                      <w:szCs w:val="20"/>
                    </w:rPr>
                    <w:id w:val="2037074073"/>
                    <w:placeholder>
                      <w:docPart w:val="2F099A60A29442F98946013FAF097E3A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DF1D66">
                      <w:rPr>
                        <w:rFonts w:ascii="HelveticaNeueLT Pro 55 Roman" w:hAnsi="HelveticaNeueLT Pro 55 Roman"/>
                        <w:sz w:val="20"/>
                        <w:szCs w:val="20"/>
                      </w:rPr>
                      <w:t>April 2015-November 2015</w:t>
                    </w:r>
                  </w:sdtContent>
                </w:sdt>
              </w:sdtContent>
            </w:sdt>
          </w:p>
          <w:p w:rsidR="00710109" w:rsidRPr="00710109" w:rsidRDefault="00DF1D66" w:rsidP="00710109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proofErr w:type="spellStart"/>
            <w:r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Firefall</w:t>
            </w:r>
            <w:proofErr w:type="spellEnd"/>
            <w:r w:rsidR="00AF7256"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(Versions 1.5-1.8)</w:t>
            </w:r>
            <w:r w:rsidR="006F564B"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="006F564B" w:rsidRPr="00710109"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 xml:space="preserve">Level design layout and implementation, BSP and </w:t>
            </w:r>
            <w:proofErr w:type="spellStart"/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>SketchUp</w:t>
            </w:r>
            <w:proofErr w:type="spellEnd"/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 xml:space="preserve"> construction, cover placement and combat iteration, </w:t>
            </w:r>
          </w:p>
          <w:p w:rsidR="00710109" w:rsidRPr="00710109" w:rsidRDefault="00710109" w:rsidP="00710109">
            <w:pPr>
              <w:pStyle w:val="ListParagraph"/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bookmarkStart w:id="0" w:name="_GoBack"/>
            <w:bookmarkEnd w:id="0"/>
          </w:p>
          <w:p w:rsidR="00912221" w:rsidRPr="00912221" w:rsidRDefault="00912221" w:rsidP="00912221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-1738233994"/>
                <w:placeholder>
                  <w:docPart w:val="A9BAA8C26FED4A7E940817D4E140B832"/>
                </w:placeholder>
              </w:sdtPr>
              <w:sdtContent>
                <w:r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Lead Designer/Associate Producer</w:t>
                </w:r>
              </w:sdtContent>
            </w:sdt>
            <w:r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87380611"/>
                <w:placeholder>
                  <w:docPart w:val="63F79BFC239C4E17877AB6F8B9D77C06"/>
                </w:placeholder>
              </w:sdtPr>
              <w:sdtContent>
                <w:r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Army Game Studio</w:t>
                </w:r>
              </w:sdtContent>
            </w:sdt>
            <w:r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Huntsville, AL</w:t>
            </w:r>
          </w:p>
          <w:p w:rsidR="00912221" w:rsidRPr="00ED40CB" w:rsidRDefault="00912221" w:rsidP="00912221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884005071"/>
                <w:placeholder>
                  <w:docPart w:val="D412D64077EF4DECB385B86FA56FA597"/>
                </w:placeholder>
              </w:sdtPr>
              <w:sdtContent>
                <w:sdt>
                  <w:sdtPr>
                    <w:rPr>
                      <w:rFonts w:ascii="HelveticaNeueLT Pro 55 Roman" w:hAnsi="HelveticaNeueLT Pro 55 Roman"/>
                      <w:sz w:val="20"/>
                      <w:szCs w:val="20"/>
                    </w:rPr>
                    <w:id w:val="1603687155"/>
                    <w:placeholder>
                      <w:docPart w:val="641205FEE74647448A97D58D3E7644A7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DF1D66">
                      <w:rPr>
                        <w:rFonts w:ascii="HelveticaNeueLT Pro 55 Roman" w:hAnsi="HelveticaNeueLT Pro 55 Roman"/>
                        <w:sz w:val="20"/>
                        <w:szCs w:val="20"/>
                      </w:rPr>
                      <w:t>September 2014-April 2015</w:t>
                    </w:r>
                  </w:sdtContent>
                </w:sdt>
              </w:sdtContent>
            </w:sdt>
          </w:p>
          <w:p w:rsidR="00912221" w:rsidRPr="00912221" w:rsidRDefault="00912221" w:rsidP="00912221">
            <w:pPr>
              <w:pStyle w:val="ListParagraph"/>
              <w:numPr>
                <w:ilvl w:val="0"/>
                <w:numId w:val="5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912221">
              <w:rPr>
                <w:rStyle w:val="ContentBodyChar"/>
                <w:rFonts w:ascii="HelveticaNeueLT Pro 55 Roman" w:hAnsi="HelveticaNeueLT Pro 55 Roman"/>
                <w:b/>
                <w:i/>
              </w:rPr>
              <w:t>Unannounced GSTEM Mobile Game:</w:t>
            </w:r>
            <w:r w:rsidRPr="00912221">
              <w:rPr>
                <w:rStyle w:val="ContentBodyChar"/>
                <w:rFonts w:ascii="HelveticaNeueLT Pro 55 Roman" w:hAnsi="HelveticaNeueLT Pro 55 Roman"/>
              </w:rPr>
              <w:t xml:space="preserve"> Took over product design and documentation, production timeline, customer interface, level and puzzle design, game script, small-team and backlog management</w:t>
            </w:r>
          </w:p>
          <w:p w:rsidR="000662F0" w:rsidRPr="00912221" w:rsidRDefault="00DF1D66" w:rsidP="000662F0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1765885563"/>
                <w:placeholder>
                  <w:docPart w:val="D1D172DEAEE14BBCBDFECB3D1863B119"/>
                </w:placeholder>
              </w:sdtPr>
              <w:sdtContent>
                <w:r w:rsidR="00AF7256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 xml:space="preserve">Lead </w:t>
                </w:r>
                <w:r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Level Designer</w:t>
                </w:r>
              </w:sdtContent>
            </w:sdt>
            <w:r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956303280"/>
                <w:placeholder>
                  <w:docPart w:val="2737707B3086434F9D2525E78D46ADFE"/>
                </w:placeholder>
              </w:sdtPr>
              <w:sdtContent>
                <w:r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Army Game Studio</w:t>
                </w:r>
              </w:sdtContent>
            </w:sdt>
            <w:r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Huntsville, AL</w:t>
            </w:r>
          </w:p>
          <w:p w:rsidR="000662F0" w:rsidRPr="00ED40CB" w:rsidRDefault="00DF1D66" w:rsidP="000662F0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1054656801"/>
                <w:placeholder>
                  <w:docPart w:val="79E9689FC30D46CA9F4A3075CF98C198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Fonts w:ascii="HelveticaNeueLT Pro 55 Roman" w:hAnsi="HelveticaNeueLT Pro 55 Roman"/>
                      <w:sz w:val="20"/>
                      <w:szCs w:val="20"/>
                    </w:rPr>
                    <w:id w:val="-1488779516"/>
                    <w:placeholder>
                      <w:docPart w:val="FD05FC6BBABF47F19141CA0A9A5FB3CA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DF1D66">
                      <w:rPr>
                        <w:rFonts w:ascii="HelveticaNeueLT Pro 55 Roman" w:hAnsi="HelveticaNeueLT Pro 55 Roman"/>
                        <w:sz w:val="20"/>
                        <w:szCs w:val="20"/>
                      </w:rPr>
                      <w:t>May 2010-April 2015</w:t>
                    </w:r>
                  </w:sdtContent>
                </w:sdt>
              </w:sdtContent>
            </w:sdt>
          </w:p>
          <w:p w:rsidR="000662F0" w:rsidRPr="000662F0" w:rsidRDefault="000662F0" w:rsidP="000662F0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ED40CB">
              <w:rPr>
                <w:rStyle w:val="ContentBodyChar"/>
                <w:rFonts w:ascii="HelveticaNeueLT Pro 55 Roman" w:hAnsi="HelveticaNeueLT Pro 55 Roman"/>
                <w:b/>
                <w:i/>
              </w:rPr>
              <w:t>America’s Army Visualization Platform 3</w:t>
            </w: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Product design and documentation, customer interface, world construction (terrain, texturing, lighting, placement), scenario design and scripting, 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occasional 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small-team management</w:t>
            </w:r>
          </w:p>
          <w:p w:rsidR="0078627F" w:rsidRPr="00912221" w:rsidRDefault="00DF1D66" w:rsidP="0078627F">
            <w:pPr>
              <w:pStyle w:val="ContentBodyBold"/>
              <w:rPr>
                <w:rStyle w:val="ContentBodyChar"/>
                <w:rFonts w:ascii="HelveticaNeueLT Pro 55 Roman" w:hAnsi="HelveticaNeueLT Pro 55 Roman"/>
                <w:b w:val="0"/>
              </w:rPr>
            </w:pPr>
            <w:sdt>
              <w:sdtPr>
                <w:rPr>
                  <w:rStyle w:val="TableGrid"/>
                  <w:rFonts w:ascii="HelveticaNeueLT Pro 55 Roman" w:hAnsi="HelveticaNeueLT Pro 55 Roman"/>
                  <w:b w:val="0"/>
                </w:rPr>
                <w:id w:val="-1494878733"/>
                <w:placeholder>
                  <w:docPart w:val="738766E7013A44D5B16286CF2002AAD0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Pr="00912221">
                  <w:rPr>
                    <w:rStyle w:val="TableGrid"/>
                    <w:rFonts w:ascii="HelveticaNeueLT Pro 55 Roman" w:hAnsi="HelveticaNeueLT Pro 55 Roman"/>
                    <w:b w:val="0"/>
                  </w:rPr>
                  <w:t>January 2014-April 2015</w:t>
                </w:r>
              </w:sdtContent>
            </w:sdt>
          </w:p>
          <w:p w:rsidR="006F564B" w:rsidRPr="00912221" w:rsidRDefault="0078627F" w:rsidP="00912221">
            <w:pPr>
              <w:pStyle w:val="ListParagraph"/>
              <w:numPr>
                <w:ilvl w:val="0"/>
                <w:numId w:val="4"/>
              </w:numPr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</w:pPr>
            <w:r w:rsidRPr="00DF1D66">
              <w:rPr>
                <w:rStyle w:val="ContentBodyChar"/>
                <w:rFonts w:ascii="HelveticaNeueLT Pro 55 Roman" w:hAnsi="HelveticaNeueLT Pro 55 Roman"/>
                <w:b/>
                <w:i/>
              </w:rPr>
              <w:t>Next Generation Internal Prototype:</w:t>
            </w:r>
            <w:r w:rsidRPr="00DF1D66">
              <w:rPr>
                <w:rStyle w:val="ContentBodyChar"/>
                <w:rFonts w:ascii="HelveticaNeueLT Pro 55 Roman" w:hAnsi="HelveticaNeueLT Pro 55 Roman"/>
              </w:rPr>
              <w:t xml:space="preserve"> Assess game engine for studio use, production assessments and timelines, planning and execution of content conversion, scripted a dynamic day/night cycle, world construction and level conversion (terrain, texturing, lighting, placement), small-team management</w:t>
            </w:r>
          </w:p>
        </w:tc>
      </w:tr>
      <w:tr w:rsidR="006F564B" w:rsidTr="00F82492">
        <w:trPr>
          <w:trHeight w:val="1955"/>
        </w:trPr>
        <w:sdt>
          <w:sdtPr>
            <w:id w:val="5444174"/>
            <w:placeholder>
              <w:docPart w:val="525C0A7D33CA4AA7A8540F240A3EF3DC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991AC1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b/>
                </w:rPr>
                <w:id w:val="5444249"/>
                <w:placeholder>
                  <w:docPart w:val="C6FD7148FA41448E84FA59C99340469E"/>
                </w:placeholder>
              </w:sdtPr>
              <w:sdtEndPr>
                <w:rPr>
                  <w:rStyle w:val="ContentBodyChar"/>
                  <w:b w:val="0"/>
                </w:rPr>
              </w:sdtEndPr>
              <w:sdtContent>
                <w:r w:rsidR="006F564B"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Professional Certificate in Digital Game Development with specialization in Level Design</w:t>
                </w:r>
              </w:sdtContent>
            </w:sdt>
          </w:p>
          <w:p w:rsidR="006F564B" w:rsidRPr="00ED40CB" w:rsidRDefault="00991AC1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250"/>
                <w:placeholder>
                  <w:docPart w:val="26A97FEB1F6747C4AC816BAAABDBF1D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The Guildhall at SMU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 xml:space="preserve">,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5444256"/>
                    <w:placeholder>
                      <w:docPart w:val="52453E58089F41FA82930DFBA915163B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 w:rsidR="006F564B" w:rsidRPr="00ED40CB">
                      <w:rPr>
                        <w:rStyle w:val="ContentBodyChar"/>
                        <w:rFonts w:ascii="HelveticaNeueLT Pro 55 Roman" w:hAnsi="HelveticaNeueLT Pro 55 Roman"/>
                      </w:rPr>
                      <w:t>Plano, TX</w:t>
                    </w:r>
                    <w:r w:rsidR="006F564B">
                      <w:rPr>
                        <w:rStyle w:val="ContentBodyChar"/>
                        <w:rFonts w:ascii="HelveticaNeueLT Pro 55 Roman" w:hAnsi="HelveticaNeueLT Pro 55 Roman"/>
                      </w:rPr>
                      <w:t xml:space="preserve"> </w:t>
                    </w:r>
                  </w:sdtContent>
                </w:sdt>
              </w:sdtContent>
            </w:sdt>
          </w:p>
          <w:p w:rsidR="006F564B" w:rsidRDefault="00991AC1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16492028"/>
                <w:placeholder>
                  <w:docPart w:val="438B4B20DC164F55BD08FB738D9E3F0A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2492">
                  <w:rPr>
                    <w:rFonts w:ascii="HelveticaNeueLT Pro 55 Roman" w:hAnsi="HelveticaNeueLT Pro 55 Roman"/>
                  </w:rPr>
                  <w:t>August 2008-December 2009</w:t>
                </w:r>
              </w:sdtContent>
            </w:sdt>
          </w:p>
          <w:p w:rsidR="00F82492" w:rsidRPr="00ED40CB" w:rsidRDefault="00F82492" w:rsidP="006F564B">
            <w:pPr>
              <w:pStyle w:val="ContentBody"/>
              <w:rPr>
                <w:rFonts w:ascii="HelveticaNeueLT Pro 55 Roman" w:hAnsi="HelveticaNeueLT Pro 55 Roman"/>
              </w:rPr>
            </w:pPr>
          </w:p>
          <w:sdt>
            <w:sdtPr>
              <w:rPr>
                <w:rStyle w:val="ContentBodyChar"/>
                <w:rFonts w:ascii="HelveticaNeueLT Pro 55 Roman" w:hAnsi="HelveticaNeueLT Pro 55 Roman"/>
                <w:b/>
              </w:rPr>
              <w:id w:val="-1327900517"/>
              <w:placeholder>
                <w:docPart w:val="04830E5DB9E34EEFAAB95F1F5E2A9B4B"/>
              </w:placeholder>
            </w:sdtPr>
            <w:sdtEndPr>
              <w:rPr>
                <w:rStyle w:val="ContentBodyChar"/>
                <w:b w:val="0"/>
              </w:rPr>
            </w:sdtEndPr>
            <w:sdtContent>
              <w:p w:rsidR="006F564B" w:rsidRPr="006F564B" w:rsidRDefault="006F564B" w:rsidP="006F564B">
                <w:pPr>
                  <w:rPr>
                    <w:rFonts w:ascii="HelveticaNeueLT Pro 55 Roman" w:hAnsi="HelveticaNeueLT Pro 55 Roman"/>
                    <w:b/>
                    <w:color w:val="000000" w:themeColor="text1"/>
                    <w:sz w:val="20"/>
                  </w:rPr>
                </w:pPr>
                <w:r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B.S. in Electronic Media, Arts and Communications</w:t>
                </w:r>
              </w:p>
            </w:sdtContent>
          </w:sdt>
          <w:sdt>
            <w:sdtPr>
              <w:rPr>
                <w:rStyle w:val="ContentBodyChar"/>
                <w:rFonts w:ascii="HelveticaNeueLT Pro 55 Roman" w:hAnsi="HelveticaNeueLT Pro 55 Roman"/>
              </w:rPr>
              <w:id w:val="337430032"/>
              <w:placeholder>
                <w:docPart w:val="96BE66CE68B941BB98044FBC6F40D8B8"/>
              </w:placeholder>
            </w:sdtPr>
            <w:sdtEndPr>
              <w:rPr>
                <w:rStyle w:val="ContentBodyChar"/>
              </w:rPr>
            </w:sdtEndPr>
            <w:sdtContent>
              <w:p w:rsidR="006F564B" w:rsidRPr="00ED40CB" w:rsidRDefault="006F564B" w:rsidP="006F564B">
                <w:pPr>
                  <w:rPr>
                    <w:rFonts w:ascii="HelveticaNeueLT Pro 55 Roman" w:hAnsi="HelveticaNeueLT Pro 55 Roman"/>
                    <w:color w:val="404040" w:themeColor="text1" w:themeTint="BF"/>
                    <w:sz w:val="20"/>
                  </w:rPr>
                </w:pPr>
                <w:r>
                  <w:rPr>
                    <w:rStyle w:val="ContentBodyChar"/>
                    <w:rFonts w:ascii="HelveticaNeueLT Pro 55 Roman" w:hAnsi="HelveticaNeueLT Pro 55 Roman"/>
                  </w:rPr>
                  <w:t xml:space="preserve">Rensselaer Polytechnic Institute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-1108271670"/>
                    <w:placeholder>
                      <w:docPart w:val="D7CE3DDA3FEA4FEB8F46A8F40A7DC160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>
                      <w:rPr>
                        <w:rStyle w:val="ContentBodyChar"/>
                        <w:rFonts w:ascii="HelveticaNeueLT Pro 55 Roman" w:hAnsi="HelveticaNeueLT Pro 55 Roman"/>
                      </w:rPr>
                      <w:t>Troy, NY</w:t>
                    </w:r>
                  </w:sdtContent>
                </w:sdt>
              </w:p>
            </w:sdtContent>
          </w:sdt>
          <w:p w:rsidR="006F564B" w:rsidRPr="00ED40CB" w:rsidRDefault="00991AC1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366956182"/>
                <w:placeholder>
                  <w:docPart w:val="2D71032DD4C0488C8F32E5DDB0A5BC0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August 2004-May 2008</w:t>
                </w:r>
              </w:sdtContent>
            </w:sdt>
          </w:p>
        </w:tc>
      </w:tr>
      <w:tr w:rsidR="006F564B" w:rsidTr="00F82492">
        <w:trPr>
          <w:trHeight w:val="232"/>
        </w:trPr>
        <w:sdt>
          <w:sdtPr>
            <w:id w:val="-1818178577"/>
            <w:placeholder>
              <w:docPart w:val="4A095185741243398C23E239D90F04D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991AC1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1281073730"/>
                <w:placeholder>
                  <w:docPart w:val="B1B9FE3B8AB242ECAB6B1225D3B384C0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Available upon request</w:t>
                </w:r>
              </w:sdtContent>
            </w:sdt>
          </w:p>
        </w:tc>
      </w:tr>
    </w:tbl>
    <w:p w:rsidR="00910CBB" w:rsidRDefault="00910CBB" w:rsidP="006F564B"/>
    <w:sectPr w:rsidR="00910CBB" w:rsidSect="00910CBB">
      <w:head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C1" w:rsidRDefault="00991AC1">
      <w:pPr>
        <w:spacing w:after="0" w:line="240" w:lineRule="auto"/>
      </w:pPr>
      <w:r>
        <w:separator/>
      </w:r>
    </w:p>
  </w:endnote>
  <w:endnote w:type="continuationSeparator" w:id="0">
    <w:p w:rsidR="00991AC1" w:rsidRDefault="0099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C1" w:rsidRDefault="00991AC1">
      <w:pPr>
        <w:spacing w:after="0" w:line="240" w:lineRule="auto"/>
      </w:pPr>
      <w:r>
        <w:separator/>
      </w:r>
    </w:p>
  </w:footnote>
  <w:footnote w:type="continuationSeparator" w:id="0">
    <w:p w:rsidR="00991AC1" w:rsidRDefault="0099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3939" w:type="pct"/>
      <w:tblInd w:w="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115" w:type="dxa"/>
        <w:bottom w:w="14" w:type="dxa"/>
        <w:right w:w="115" w:type="dxa"/>
      </w:tblCellMar>
      <w:tblLook w:val="04A0" w:firstRow="1" w:lastRow="0" w:firstColumn="1" w:lastColumn="0" w:noHBand="0" w:noVBand="1"/>
    </w:tblPr>
    <w:tblGrid>
      <w:gridCol w:w="3686"/>
      <w:gridCol w:w="3688"/>
    </w:tblGrid>
    <w:tr w:rsidR="00ED40CB" w:rsidTr="00912221">
      <w:trPr>
        <w:trHeight w:val="558"/>
      </w:trPr>
      <w:tc>
        <w:tcPr>
          <w:tcW w:w="5000" w:type="pct"/>
          <w:gridSpan w:val="2"/>
          <w:shd w:val="clear" w:color="auto" w:fill="auto"/>
          <w:vAlign w:val="bottom"/>
        </w:tcPr>
        <w:p w:rsidR="00ED40CB" w:rsidRDefault="00ED40CB" w:rsidP="00912221">
          <w:pPr>
            <w:pStyle w:val="PersonalInfoRight"/>
            <w:ind w:left="770"/>
            <w:jc w:val="left"/>
          </w:pPr>
          <w:r>
            <w:rPr>
              <w:noProof/>
            </w:rPr>
            <w:drawing>
              <wp:inline distT="0" distB="0" distL="0" distR="0" wp14:anchorId="1A908919" wp14:editId="35E83802">
                <wp:extent cx="3771900" cy="7620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achary\Documents\Design\Russell Krueger\Personal Bra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1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40CB" w:rsidRDefault="00ED40CB" w:rsidP="00ED40CB">
          <w:pPr>
            <w:pStyle w:val="PersonalInfoRight"/>
            <w:jc w:val="left"/>
          </w:pPr>
        </w:p>
      </w:tc>
    </w:tr>
    <w:tr w:rsidR="00ED40CB" w:rsidRPr="00ED40CB" w:rsidTr="00912221">
      <w:trPr>
        <w:trHeight w:val="558"/>
      </w:trPr>
      <w:tc>
        <w:tcPr>
          <w:tcW w:w="2499" w:type="pct"/>
          <w:shd w:val="clear" w:color="auto" w:fill="auto"/>
        </w:tcPr>
        <w:sdt>
          <w:sdtPr>
            <w:rPr>
              <w:rFonts w:ascii="HelveticaNeueLT Pro 55 Roman" w:hAnsi="HelveticaNeueLT Pro 55 Roman"/>
              <w:b w:val="0"/>
            </w:rPr>
            <w:id w:val="1070008813"/>
            <w:placeholder>
              <w:docPart w:val="F15670A0455F425FA8B184B109AEDB77"/>
            </w:placeholder>
          </w:sdtPr>
          <w:sdtEndPr/>
          <w:sdtContent>
            <w:p w:rsidR="00ED40CB" w:rsidRDefault="000662F0" w:rsidP="00ED40CB">
              <w:pPr>
                <w:pStyle w:val="PersonalInfo"/>
                <w:rPr>
                  <w:rFonts w:ascii="HelveticaNeueLT Pro 55 Roman" w:hAnsi="HelveticaNeueLT Pro 55 Roman" w:cs="Arial"/>
                  <w:b w:val="0"/>
                </w:rPr>
              </w:pPr>
              <w:r>
                <w:rPr>
                  <w:rFonts w:ascii="HelveticaNeueLT Pro 55 Roman" w:hAnsi="HelveticaNeueLT Pro 55 Roman" w:cs="Arial"/>
                  <w:b w:val="0"/>
                </w:rPr>
                <w:t>22700 Lake Forest Drive, Apt. # 411</w:t>
              </w:r>
            </w:p>
            <w:p w:rsidR="00ED40CB" w:rsidRPr="00ED40CB" w:rsidRDefault="000662F0" w:rsidP="00ED40CB">
              <w:pPr>
                <w:pStyle w:val="PersonalInfo"/>
                <w:rPr>
                  <w:rFonts w:ascii="HelveticaNeueLT Pro 55 Roman" w:hAnsi="HelveticaNeueLT Pro 55 Roman"/>
                  <w:b w:val="0"/>
                </w:rPr>
              </w:pPr>
              <w:r>
                <w:rPr>
                  <w:rFonts w:ascii="HelveticaNeueLT Pro 55 Roman" w:hAnsi="HelveticaNeueLT Pro 55 Roman" w:cs="Arial"/>
                  <w:b w:val="0"/>
                </w:rPr>
                <w:t>Lake Forest, CA, 92630</w:t>
              </w:r>
            </w:p>
          </w:sdtContent>
        </w:sdt>
      </w:tc>
      <w:tc>
        <w:tcPr>
          <w:tcW w:w="2500" w:type="pct"/>
          <w:shd w:val="clear" w:color="auto" w:fill="auto"/>
          <w:vAlign w:val="bottom"/>
        </w:tcPr>
        <w:p w:rsidR="00ED40CB" w:rsidRPr="00ED40CB" w:rsidRDefault="00991AC1" w:rsidP="00ED40CB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Fonts w:ascii="HelveticaNeueLT Pro 55 Roman" w:hAnsi="HelveticaNeueLT Pro 55 Roman"/>
                <w:b w:val="0"/>
              </w:rPr>
              <w:id w:val="401184747"/>
              <w:placeholder>
                <w:docPart w:val="C3C89D2714FA445EA70D72553E140970"/>
              </w:placeholder>
            </w:sdtPr>
            <w:sdtEndPr/>
            <w:sdtContent>
              <w:r w:rsidR="00ED40CB" w:rsidRPr="00ED40CB">
                <w:rPr>
                  <w:rFonts w:ascii="HelveticaNeueLT Pro 55 Roman" w:hAnsi="HelveticaNeueLT Pro 55 Roman"/>
                  <w:b w:val="0"/>
                </w:rPr>
                <w:t>contact@russellkrueger.com</w:t>
              </w:r>
            </w:sdtContent>
          </w:sdt>
        </w:p>
        <w:sdt>
          <w:sdtPr>
            <w:rPr>
              <w:rFonts w:ascii="HelveticaNeueLT Pro 55 Roman" w:hAnsi="HelveticaNeueLT Pro 55 Roman"/>
              <w:b w:val="0"/>
            </w:rPr>
            <w:id w:val="-2073960567"/>
            <w:placeholder>
              <w:docPart w:val="1BABA88B6C1A4A558A76DC2B5D89F757"/>
            </w:placeholder>
          </w:sdtPr>
          <w:sdtEndPr/>
          <w:sdtContent>
            <w:p w:rsidR="00ED40CB" w:rsidRDefault="00ED40CB" w:rsidP="00ED40CB">
              <w:pPr>
                <w:pStyle w:val="PersonalInfoRight"/>
                <w:rPr>
                  <w:rFonts w:ascii="HelveticaNeueLT Pro 55 Roman" w:hAnsi="HelveticaNeueLT Pro 55 Roman"/>
                  <w:b w:val="0"/>
                </w:rPr>
              </w:pPr>
              <w:r w:rsidRPr="00ED40CB">
                <w:rPr>
                  <w:rFonts w:ascii="HelveticaNeueLT Pro 55 Roman" w:hAnsi="HelveticaNeueLT Pro 55 Roman"/>
                  <w:b w:val="0"/>
                </w:rPr>
                <w:t>http://www.russellkrueger.com</w:t>
              </w:r>
            </w:p>
          </w:sdtContent>
        </w:sdt>
        <w:p w:rsidR="00ED40CB" w:rsidRPr="00ED40CB" w:rsidRDefault="00991AC1" w:rsidP="001D4247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Style w:val="PersonalInfoChar"/>
                <w:rFonts w:ascii="HelveticaNeueLT Pro 55 Roman" w:hAnsi="HelveticaNeueLT Pro 55 Roman"/>
                <w:b/>
              </w:rPr>
              <w:id w:val="-336382930"/>
              <w:placeholder>
                <w:docPart w:val="23E4B057EA684C6894F171E562A1B8AD"/>
              </w:placeholder>
            </w:sdtPr>
            <w:sdtEndPr>
              <w:rPr>
                <w:rStyle w:val="PersonalInfoChar"/>
                <w:b w:val="0"/>
              </w:rPr>
            </w:sdtEndPr>
            <w:sdtContent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(5</w:t>
              </w:r>
              <w:r w:rsidR="001D4247">
                <w:rPr>
                  <w:rStyle w:val="PersonalInfoChar"/>
                  <w:rFonts w:ascii="HelveticaNeueLT Pro 55 Roman" w:hAnsi="HelveticaNeueLT Pro 55 Roman"/>
                </w:rPr>
                <w:t>18</w:t>
              </w:r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) 892-1365</w:t>
              </w:r>
            </w:sdtContent>
          </w:sdt>
        </w:p>
      </w:tc>
    </w:tr>
  </w:tbl>
  <w:p w:rsidR="00ED40CB" w:rsidRDefault="00ED40CB" w:rsidP="00ED4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D5F"/>
    <w:multiLevelType w:val="hybridMultilevel"/>
    <w:tmpl w:val="E52EB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2FE"/>
    <w:multiLevelType w:val="hybridMultilevel"/>
    <w:tmpl w:val="3E0C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6285"/>
    <w:multiLevelType w:val="hybridMultilevel"/>
    <w:tmpl w:val="9B3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E4528"/>
    <w:multiLevelType w:val="hybridMultilevel"/>
    <w:tmpl w:val="A718D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E4"/>
    <w:rsid w:val="00010CE4"/>
    <w:rsid w:val="00024E30"/>
    <w:rsid w:val="000662F0"/>
    <w:rsid w:val="000B31AB"/>
    <w:rsid w:val="000E1553"/>
    <w:rsid w:val="00152E6B"/>
    <w:rsid w:val="001D4247"/>
    <w:rsid w:val="001E5C69"/>
    <w:rsid w:val="00210C6A"/>
    <w:rsid w:val="002D5403"/>
    <w:rsid w:val="00392148"/>
    <w:rsid w:val="00405D17"/>
    <w:rsid w:val="00416A2E"/>
    <w:rsid w:val="004513B2"/>
    <w:rsid w:val="004775D1"/>
    <w:rsid w:val="00540470"/>
    <w:rsid w:val="005C04AF"/>
    <w:rsid w:val="00600E4D"/>
    <w:rsid w:val="00623D2C"/>
    <w:rsid w:val="00647056"/>
    <w:rsid w:val="006512E9"/>
    <w:rsid w:val="006F564B"/>
    <w:rsid w:val="00710109"/>
    <w:rsid w:val="00773EEC"/>
    <w:rsid w:val="0078627F"/>
    <w:rsid w:val="00797BF1"/>
    <w:rsid w:val="00801278"/>
    <w:rsid w:val="0080176B"/>
    <w:rsid w:val="008E0149"/>
    <w:rsid w:val="00910CBB"/>
    <w:rsid w:val="00912221"/>
    <w:rsid w:val="00991AC1"/>
    <w:rsid w:val="009D6C2F"/>
    <w:rsid w:val="009F1F0C"/>
    <w:rsid w:val="00AA6298"/>
    <w:rsid w:val="00AF7026"/>
    <w:rsid w:val="00AF7256"/>
    <w:rsid w:val="00B1053A"/>
    <w:rsid w:val="00BE0CC2"/>
    <w:rsid w:val="00D313CE"/>
    <w:rsid w:val="00D35B4F"/>
    <w:rsid w:val="00D51414"/>
    <w:rsid w:val="00D96BD7"/>
    <w:rsid w:val="00DD3517"/>
    <w:rsid w:val="00DF1D66"/>
    <w:rsid w:val="00E009F8"/>
    <w:rsid w:val="00E02D4E"/>
    <w:rsid w:val="00E3436A"/>
    <w:rsid w:val="00ED40CB"/>
    <w:rsid w:val="00F26751"/>
    <w:rsid w:val="00F82492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8B2D73-3866-4038-8384-A8F850D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8E0149"/>
    <w:pPr>
      <w:spacing w:after="0" w:line="240" w:lineRule="auto"/>
      <w:jc w:val="right"/>
    </w:pPr>
    <w:rPr>
      <w:rFonts w:ascii="Rockwell" w:hAnsi="Rockwell"/>
      <w:b/>
      <w:color w:val="C00000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8E0149"/>
    <w:rPr>
      <w:rFonts w:ascii="Rockwell" w:hAnsi="Rockwell"/>
      <w:b/>
      <w:color w:val="C00000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F26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10C3744686418F8A2C11D11CD9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4609-2E70-4899-A631-C43E634C2A40}"/>
      </w:docPartPr>
      <w:docPartBody>
        <w:p w:rsidR="00A06037" w:rsidRDefault="00095E89">
          <w:pPr>
            <w:pStyle w:val="5810C3744686418F8A2C11D11CD99A72"/>
          </w:pPr>
          <w:r>
            <w:t>Professional Profile</w:t>
          </w:r>
        </w:p>
      </w:docPartBody>
    </w:docPart>
    <w:docPart>
      <w:docPartPr>
        <w:name w:val="FAF6C721EE81426798653E14005F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2E-2E16-47AC-BDA4-33443A6E75BD}"/>
      </w:docPartPr>
      <w:docPartBody>
        <w:p w:rsidR="00A06037" w:rsidRDefault="00095E89">
          <w:pPr>
            <w:pStyle w:val="FAF6C721EE81426798653E14005F4623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3C9380998E2A43518C1A7C5191F34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739A-71B2-466D-9830-BB5894B65F75}"/>
      </w:docPartPr>
      <w:docPartBody>
        <w:p w:rsidR="00A06037" w:rsidRDefault="00095E89">
          <w:pPr>
            <w:pStyle w:val="3C9380998E2A43518C1A7C5191F34375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BC11F36BCA34B2592D1279FBD3B3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8079D-8BE2-4553-BD8B-ED3EAAE97D5F}"/>
      </w:docPartPr>
      <w:docPartBody>
        <w:p w:rsidR="00A06037" w:rsidRDefault="00095E89">
          <w:pPr>
            <w:pStyle w:val="2BC11F36BCA34B2592D1279FBD3B317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7B861AC342F4494852FE915A405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8384-2165-4103-A833-0DE51EF81CA3}"/>
      </w:docPartPr>
      <w:docPartBody>
        <w:p w:rsidR="00A06037" w:rsidRDefault="00095E89">
          <w:pPr>
            <w:pStyle w:val="27B861AC342F4494852FE915A405B2D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AD2AD0026B64515A95747F9B09E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4C6-C73E-4EB0-AA98-57C97C9A7F52}"/>
      </w:docPartPr>
      <w:docPartBody>
        <w:p w:rsidR="00A06037" w:rsidRDefault="00095E89">
          <w:pPr>
            <w:pStyle w:val="DAD2AD0026B64515A95747F9B09E5FE8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6C3E893D5854A58BA2FB224BB9B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48EA-D40B-4B17-A393-3650A212F6CF}"/>
      </w:docPartPr>
      <w:docPartBody>
        <w:p w:rsidR="00A06037" w:rsidRDefault="00EA7B36" w:rsidP="00EA7B36">
          <w:pPr>
            <w:pStyle w:val="A6C3E893D5854A58BA2FB224BB9BFD6A"/>
          </w:pPr>
          <w:r>
            <w:t>Professional Profile</w:t>
          </w:r>
        </w:p>
      </w:docPartBody>
    </w:docPart>
    <w:docPart>
      <w:docPartPr>
        <w:name w:val="544EE6007005436DABA6589817F5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B962-025E-4DCA-84B7-12541F08F8AF}"/>
      </w:docPartPr>
      <w:docPartBody>
        <w:p w:rsidR="00A06037" w:rsidRDefault="00EA7B36" w:rsidP="00EA7B36">
          <w:pPr>
            <w:pStyle w:val="544EE6007005436DABA6589817F5BC6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47438EEFD9844C4A86F7E8E54121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7C68-D62E-495B-AE6C-75AF97915699}"/>
      </w:docPartPr>
      <w:docPartBody>
        <w:p w:rsidR="00A06037" w:rsidRDefault="00EA7B36" w:rsidP="00EA7B36">
          <w:pPr>
            <w:pStyle w:val="47438EEFD9844C4A86F7E8E541211DED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9D83770F31D45B5890A84E777413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6DFC-3D6A-4C23-9ACA-44E2B8207AFB}"/>
      </w:docPartPr>
      <w:docPartBody>
        <w:p w:rsidR="00A06037" w:rsidRDefault="00EA7B36" w:rsidP="00EA7B36">
          <w:pPr>
            <w:pStyle w:val="F9D83770F31D45B5890A84E7774134D4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EAA40EA0EF084FFD9A1EEF6CB1A25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A003-B056-456F-91D7-CF9FF4FC28FA}"/>
      </w:docPartPr>
      <w:docPartBody>
        <w:p w:rsidR="00A06037" w:rsidRDefault="00EA7B36" w:rsidP="00EA7B36">
          <w:pPr>
            <w:pStyle w:val="EAA40EA0EF084FFD9A1EEF6CB1A2552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15670A0455F425FA8B184B109AE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95D7-EE79-4310-915A-6F08D9934E0A}"/>
      </w:docPartPr>
      <w:docPartBody>
        <w:p w:rsidR="00A06037" w:rsidRDefault="00EA7B36" w:rsidP="00EA7B36">
          <w:pPr>
            <w:pStyle w:val="F15670A0455F425FA8B184B109AEDB7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C3C89D2714FA445EA70D72553E14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0429-AB5A-44A5-92B2-7BF01433E7ED}"/>
      </w:docPartPr>
      <w:docPartBody>
        <w:p w:rsidR="00A06037" w:rsidRDefault="00EA7B36" w:rsidP="00EA7B36">
          <w:pPr>
            <w:pStyle w:val="C3C89D2714FA445EA70D72553E140970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1BABA88B6C1A4A558A76DC2B5D8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3311-EDBB-446B-8FE1-A4537F7E4DEF}"/>
      </w:docPartPr>
      <w:docPartBody>
        <w:p w:rsidR="00A06037" w:rsidRDefault="00EA7B36" w:rsidP="00EA7B36">
          <w:pPr>
            <w:pStyle w:val="1BABA88B6C1A4A558A76DC2B5D89F757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23E4B057EA684C6894F171E562A1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8DEB2-AA8D-4CEB-90CF-646A25D19D31}"/>
      </w:docPartPr>
      <w:docPartBody>
        <w:p w:rsidR="00A06037" w:rsidRDefault="00EA7B36" w:rsidP="00EA7B36">
          <w:pPr>
            <w:pStyle w:val="23E4B057EA684C6894F171E562A1B8AD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3BAD73FA22C546BBB71DA64A5EE7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E849-B3A9-45B3-9520-6BE27BE988AE}"/>
      </w:docPartPr>
      <w:docPartBody>
        <w:p w:rsidR="00C21DCF" w:rsidRDefault="00A06037" w:rsidP="00A06037">
          <w:pPr>
            <w:pStyle w:val="3BAD73FA22C546BBB71DA64A5EE7F77E"/>
          </w:pPr>
          <w:r>
            <w:t>Work History</w:t>
          </w:r>
        </w:p>
      </w:docPartBody>
    </w:docPart>
    <w:docPart>
      <w:docPartPr>
        <w:name w:val="525C0A7D33CA4AA7A8540F240A3EF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6903-9BC2-441F-AE81-347D0AFCA3B0}"/>
      </w:docPartPr>
      <w:docPartBody>
        <w:p w:rsidR="00C21DCF" w:rsidRDefault="00A06037" w:rsidP="00A06037">
          <w:pPr>
            <w:pStyle w:val="525C0A7D33CA4AA7A8540F240A3EF3DC"/>
          </w:pPr>
          <w:r>
            <w:t>Education</w:t>
          </w:r>
        </w:p>
      </w:docPartBody>
    </w:docPart>
    <w:docPart>
      <w:docPartPr>
        <w:name w:val="C6FD7148FA41448E84FA59C99340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1574-BBD5-42E9-ADAF-8F67E0A07E57}"/>
      </w:docPartPr>
      <w:docPartBody>
        <w:p w:rsidR="00C21DCF" w:rsidRDefault="00A06037" w:rsidP="00A06037">
          <w:pPr>
            <w:pStyle w:val="C6FD7148FA41448E84FA59C99340469E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26A97FEB1F6747C4AC816BAAABDBF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46CA-6E80-4321-9A91-41643C216F94}"/>
      </w:docPartPr>
      <w:docPartBody>
        <w:p w:rsidR="00C21DCF" w:rsidRDefault="00A06037" w:rsidP="00A06037">
          <w:pPr>
            <w:pStyle w:val="26A97FEB1F6747C4AC816BAAABDBF1DF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04830E5DB9E34EEFAAB95F1F5E2A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91A5-53B6-42DE-80DC-83272D5C3CD0}"/>
      </w:docPartPr>
      <w:docPartBody>
        <w:p w:rsidR="00C21DCF" w:rsidRDefault="00A06037" w:rsidP="00A06037">
          <w:pPr>
            <w:pStyle w:val="04830E5DB9E34EEFAAB95F1F5E2A9B4B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96BE66CE68B941BB98044FBC6F40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FC9-4757-46CA-87EB-0456CC9504AB}"/>
      </w:docPartPr>
      <w:docPartBody>
        <w:p w:rsidR="00C21DCF" w:rsidRDefault="00A06037" w:rsidP="00A06037">
          <w:pPr>
            <w:pStyle w:val="96BE66CE68B941BB98044FBC6F40D8B8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2D71032DD4C0488C8F32E5DDB0A5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BBF8-5DE9-4E35-89E4-7006A9A40590}"/>
      </w:docPartPr>
      <w:docPartBody>
        <w:p w:rsidR="00C21DCF" w:rsidRDefault="00A06037" w:rsidP="00A06037">
          <w:pPr>
            <w:pStyle w:val="2D71032DD4C0488C8F32E5DDB0A5BC0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52453E58089F41FA82930DFBA915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37ED-6BCB-40C2-A254-BFFA9456B002}"/>
      </w:docPartPr>
      <w:docPartBody>
        <w:p w:rsidR="00C21DCF" w:rsidRDefault="00A06037" w:rsidP="00A06037">
          <w:pPr>
            <w:pStyle w:val="52453E58089F41FA82930DFBA915163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D7CE3DDA3FEA4FEB8F46A8F40A7D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A21CD-3B8F-4EEA-A5D7-CD1BA134C272}"/>
      </w:docPartPr>
      <w:docPartBody>
        <w:p w:rsidR="00C21DCF" w:rsidRDefault="00A06037" w:rsidP="00A06037">
          <w:pPr>
            <w:pStyle w:val="D7CE3DDA3FEA4FEB8F46A8F40A7DC160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A095185741243398C23E239D90F0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38E2-2C2A-4664-A930-0B7A9CBA31CF}"/>
      </w:docPartPr>
      <w:docPartBody>
        <w:p w:rsidR="00C21DCF" w:rsidRDefault="00A06037" w:rsidP="00A06037">
          <w:pPr>
            <w:pStyle w:val="4A095185741243398C23E239D90F04DE"/>
          </w:pPr>
          <w:r>
            <w:t>References</w:t>
          </w:r>
        </w:p>
      </w:docPartBody>
    </w:docPart>
    <w:docPart>
      <w:docPartPr>
        <w:name w:val="B1B9FE3B8AB242ECAB6B1225D3B3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3A575-3D0A-43A5-B65C-38010C200B89}"/>
      </w:docPartPr>
      <w:docPartBody>
        <w:p w:rsidR="00C21DCF" w:rsidRDefault="00A06037" w:rsidP="00A06037">
          <w:pPr>
            <w:pStyle w:val="B1B9FE3B8AB242ECAB6B1225D3B384C0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8978F614AA564A5A98FF5810112B6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0692-CFE2-4781-A368-D786E5BCE0FF}"/>
      </w:docPartPr>
      <w:docPartBody>
        <w:p w:rsidR="00C21DCF" w:rsidRDefault="00A06037" w:rsidP="00A06037">
          <w:pPr>
            <w:pStyle w:val="8978F614AA564A5A98FF5810112B6FA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38B4B20DC164F55BD08FB738D9E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0B4A-196A-4054-B8F1-FFE781AFEF6A}"/>
      </w:docPartPr>
      <w:docPartBody>
        <w:p w:rsidR="00C21DCF" w:rsidRDefault="00A06037" w:rsidP="00A06037">
          <w:pPr>
            <w:pStyle w:val="438B4B20DC164F55BD08FB738D9E3F0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38766E7013A44D5B16286CF2002A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A85F-052C-482D-BEFA-C3D8F147016C}"/>
      </w:docPartPr>
      <w:docPartBody>
        <w:p w:rsidR="00A465A2" w:rsidRDefault="00C21DCF" w:rsidP="00C21DCF">
          <w:pPr>
            <w:pStyle w:val="738766E7013A44D5B16286CF2002AAD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9E9689FC30D46CA9F4A3075CF98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40481-7F07-4EE4-A35F-9F06340A12D6}"/>
      </w:docPartPr>
      <w:docPartBody>
        <w:p w:rsidR="00000000" w:rsidRDefault="00A465A2" w:rsidP="00A465A2">
          <w:pPr>
            <w:pStyle w:val="79E9689FC30D46CA9F4A3075CF98C198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2F099A60A29442F98946013FAF09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8E910-EC6D-41D4-97E1-A568C9FFAC56}"/>
      </w:docPartPr>
      <w:docPartBody>
        <w:p w:rsidR="00000000" w:rsidRDefault="00A465A2" w:rsidP="00A465A2">
          <w:pPr>
            <w:pStyle w:val="2F099A60A29442F98946013FAF097E3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8EF50995C3643DA83F8FFDBC6F1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B6C3-7337-4118-B11C-494D4B362D21}"/>
      </w:docPartPr>
      <w:docPartBody>
        <w:p w:rsidR="00000000" w:rsidRDefault="00A465A2" w:rsidP="00A465A2">
          <w:pPr>
            <w:pStyle w:val="38EF50995C3643DA83F8FFDBC6F17118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838BCBB0092746DCA1286AF101D9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2905E-FD80-4F2E-81BE-4DE02D043BDC}"/>
      </w:docPartPr>
      <w:docPartBody>
        <w:p w:rsidR="00000000" w:rsidRDefault="00A465A2" w:rsidP="00A465A2">
          <w:pPr>
            <w:pStyle w:val="838BCBB0092746DCA1286AF101D975EB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FD05FC6BBABF47F19141CA0A9A5FB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73A4F-3BB4-42A1-BDF9-EBF9DD7D8390}"/>
      </w:docPartPr>
      <w:docPartBody>
        <w:p w:rsidR="00000000" w:rsidRDefault="00A465A2" w:rsidP="00A465A2">
          <w:pPr>
            <w:pStyle w:val="FD05FC6BBABF47F19141CA0A9A5FB3C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1D172DEAEE14BBCBDFECB3D1863B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2DDAC-A2E9-401F-8691-38C747DF95DF}"/>
      </w:docPartPr>
      <w:docPartBody>
        <w:p w:rsidR="00000000" w:rsidRDefault="00A465A2" w:rsidP="00A465A2">
          <w:pPr>
            <w:pStyle w:val="D1D172DEAEE14BBCBDFECB3D1863B119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2737707B3086434F9D2525E78D46A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051E9-563B-4095-85E7-B507FD77E47A}"/>
      </w:docPartPr>
      <w:docPartBody>
        <w:p w:rsidR="00000000" w:rsidRDefault="00A465A2" w:rsidP="00A465A2">
          <w:pPr>
            <w:pStyle w:val="2737707B3086434F9D2525E78D46ADFE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A9BAA8C26FED4A7E940817D4E140B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5709-39D9-4D59-ABFC-2CF1A56BA332}"/>
      </w:docPartPr>
      <w:docPartBody>
        <w:p w:rsidR="00000000" w:rsidRDefault="00A465A2" w:rsidP="00A465A2">
          <w:pPr>
            <w:pStyle w:val="A9BAA8C26FED4A7E940817D4E140B832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63F79BFC239C4E17877AB6F8B9D77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5B62-2D68-47D4-B764-2D44EDD48671}"/>
      </w:docPartPr>
      <w:docPartBody>
        <w:p w:rsidR="00000000" w:rsidRDefault="00A465A2" w:rsidP="00A465A2">
          <w:pPr>
            <w:pStyle w:val="63F79BFC239C4E17877AB6F8B9D77C0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D412D64077EF4DECB385B86FA56F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6ACF-3675-4DF9-B1E7-C42E04070998}"/>
      </w:docPartPr>
      <w:docPartBody>
        <w:p w:rsidR="00000000" w:rsidRDefault="00A465A2" w:rsidP="00A465A2">
          <w:pPr>
            <w:pStyle w:val="D412D64077EF4DECB385B86FA56FA597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641205FEE74647448A97D58D3E764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73FD-B188-493A-97BA-3D56D714BC73}"/>
      </w:docPartPr>
      <w:docPartBody>
        <w:p w:rsidR="00000000" w:rsidRDefault="00A465A2" w:rsidP="00A465A2">
          <w:pPr>
            <w:pStyle w:val="641205FEE74647448A97D58D3E7644A7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36"/>
    <w:rsid w:val="00095E89"/>
    <w:rsid w:val="00677B83"/>
    <w:rsid w:val="00A06037"/>
    <w:rsid w:val="00A465A2"/>
    <w:rsid w:val="00B47F16"/>
    <w:rsid w:val="00C21DCF"/>
    <w:rsid w:val="00C241DA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D183CA022F4225B4D98289D7FAB1CA">
    <w:name w:val="D6D183CA022F4225B4D98289D7FAB1CA"/>
  </w:style>
  <w:style w:type="paragraph" w:customStyle="1" w:styleId="PersonalInfo">
    <w:name w:val="Personal Info"/>
    <w:basedOn w:val="Normal"/>
    <w:link w:val="PersonalInfoChar"/>
    <w:qFormat/>
    <w:rsid w:val="00EA7B36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EA7B36"/>
    <w:rPr>
      <w:rFonts w:eastAsiaTheme="minorHAnsi"/>
      <w:color w:val="262626" w:themeColor="text1" w:themeTint="D9"/>
      <w:sz w:val="18"/>
    </w:rPr>
  </w:style>
  <w:style w:type="paragraph" w:customStyle="1" w:styleId="EF7696DD154D4B5CB56C41D4D9707617">
    <w:name w:val="EF7696DD154D4B5CB56C41D4D9707617"/>
  </w:style>
  <w:style w:type="paragraph" w:customStyle="1" w:styleId="E69842079DC145E9919163F5F2624E2D">
    <w:name w:val="E69842079DC145E9919163F5F2624E2D"/>
  </w:style>
  <w:style w:type="paragraph" w:customStyle="1" w:styleId="D45BE8A6B0DC4126A61177D8DB76F703">
    <w:name w:val="D45BE8A6B0DC4126A61177D8DB76F703"/>
  </w:style>
  <w:style w:type="paragraph" w:customStyle="1" w:styleId="1339656BFE774604BC606789A0C94587">
    <w:name w:val="1339656BFE774604BC606789A0C94587"/>
  </w:style>
  <w:style w:type="paragraph" w:customStyle="1" w:styleId="5810C3744686418F8A2C11D11CD99A72">
    <w:name w:val="5810C3744686418F8A2C11D11CD99A72"/>
  </w:style>
  <w:style w:type="paragraph" w:customStyle="1" w:styleId="FAF6C721EE81426798653E14005F4623">
    <w:name w:val="FAF6C721EE81426798653E14005F4623"/>
  </w:style>
  <w:style w:type="paragraph" w:customStyle="1" w:styleId="3C9380998E2A43518C1A7C5191F34375">
    <w:name w:val="3C9380998E2A43518C1A7C5191F34375"/>
  </w:style>
  <w:style w:type="paragraph" w:customStyle="1" w:styleId="2BC11F36BCA34B2592D1279FBD3B3179">
    <w:name w:val="2BC11F36BCA34B2592D1279FBD3B3179"/>
  </w:style>
  <w:style w:type="paragraph" w:customStyle="1" w:styleId="C4B8B755FB3A45B6B36DF862B1EE031E">
    <w:name w:val="C4B8B755FB3A45B6B36DF862B1EE031E"/>
  </w:style>
  <w:style w:type="paragraph" w:customStyle="1" w:styleId="DDEA781B994E41979E7B1554DCB3834D">
    <w:name w:val="DDEA781B994E41979E7B1554DCB3834D"/>
  </w:style>
  <w:style w:type="paragraph" w:customStyle="1" w:styleId="27B861AC342F4494852FE915A405B2D6">
    <w:name w:val="27B861AC342F4494852FE915A405B2D6"/>
  </w:style>
  <w:style w:type="paragraph" w:customStyle="1" w:styleId="DAD2AD0026B64515A95747F9B09E5FE8">
    <w:name w:val="DAD2AD0026B64515A95747F9B09E5FE8"/>
  </w:style>
  <w:style w:type="paragraph" w:customStyle="1" w:styleId="5E987FF772E743D68675E7EABBB071A3">
    <w:name w:val="5E987FF772E743D68675E7EABBB071A3"/>
  </w:style>
  <w:style w:type="paragraph" w:customStyle="1" w:styleId="0AB7D8A081D5495C968939AF4A14E769">
    <w:name w:val="0AB7D8A081D5495C968939AF4A14E769"/>
  </w:style>
  <w:style w:type="paragraph" w:customStyle="1" w:styleId="EBE592B037F0415FA1DAB2659CEE5A9A">
    <w:name w:val="EBE592B037F0415FA1DAB2659CEE5A9A"/>
  </w:style>
  <w:style w:type="paragraph" w:customStyle="1" w:styleId="7262843B01174296A44A8A4901EE8230">
    <w:name w:val="7262843B01174296A44A8A4901EE8230"/>
  </w:style>
  <w:style w:type="paragraph" w:customStyle="1" w:styleId="DEDF386612B644DC939623C85ECE8BE8">
    <w:name w:val="DEDF386612B644DC939623C85ECE8BE8"/>
  </w:style>
  <w:style w:type="paragraph" w:customStyle="1" w:styleId="9D52EDC8DCC64D1C98C8B45BD2687841">
    <w:name w:val="9D52EDC8DCC64D1C98C8B45BD2687841"/>
  </w:style>
  <w:style w:type="paragraph" w:customStyle="1" w:styleId="80377F9C56454A8F8373553B2D82889A">
    <w:name w:val="80377F9C56454A8F8373553B2D82889A"/>
  </w:style>
  <w:style w:type="paragraph" w:customStyle="1" w:styleId="05A6607AE95741DAB48B72E48B87F1EA">
    <w:name w:val="05A6607AE95741DAB48B72E48B87F1EA"/>
  </w:style>
  <w:style w:type="paragraph" w:customStyle="1" w:styleId="D24C3B3B808D4BA291A374DB5BFE3D48">
    <w:name w:val="D24C3B3B808D4BA291A374DB5BFE3D48"/>
  </w:style>
  <w:style w:type="paragraph" w:customStyle="1" w:styleId="2398183FD2E042DDB664F89C9BB1F2DA">
    <w:name w:val="2398183FD2E042DDB664F89C9BB1F2DA"/>
  </w:style>
  <w:style w:type="paragraph" w:customStyle="1" w:styleId="9DE2054268074292A01F3F1001EEBBF5">
    <w:name w:val="9DE2054268074292A01F3F1001EEBBF5"/>
  </w:style>
  <w:style w:type="paragraph" w:customStyle="1" w:styleId="8A4D4F4CD6B641F58D7D8FFE0EC3F3A7">
    <w:name w:val="8A4D4F4CD6B641F58D7D8FFE0EC3F3A7"/>
  </w:style>
  <w:style w:type="paragraph" w:customStyle="1" w:styleId="6460D84CD0B24B069775702E27892D5F">
    <w:name w:val="6460D84CD0B24B069775702E27892D5F"/>
  </w:style>
  <w:style w:type="paragraph" w:customStyle="1" w:styleId="43C9ACEED1254FAEA8C90F4AD2089DE2">
    <w:name w:val="43C9ACEED1254FAEA8C90F4AD2089DE2"/>
  </w:style>
  <w:style w:type="paragraph" w:customStyle="1" w:styleId="91A1DEAD4C9F4F98A21BDDC39E7F524D">
    <w:name w:val="91A1DEAD4C9F4F98A21BDDC39E7F524D"/>
  </w:style>
  <w:style w:type="paragraph" w:customStyle="1" w:styleId="4E8456F43A2241539A859795312D6DF8">
    <w:name w:val="4E8456F43A2241539A859795312D6DF8"/>
  </w:style>
  <w:style w:type="paragraph" w:customStyle="1" w:styleId="3AF27D7821F447F681A09168458A2678">
    <w:name w:val="3AF27D7821F447F681A09168458A2678"/>
  </w:style>
  <w:style w:type="paragraph" w:customStyle="1" w:styleId="EBFD928C4651473FB022524F4B3E261A">
    <w:name w:val="EBFD928C4651473FB022524F4B3E261A"/>
  </w:style>
  <w:style w:type="paragraph" w:customStyle="1" w:styleId="5CBC63FD59FD47A3977EB9395B662C44">
    <w:name w:val="5CBC63FD59FD47A3977EB9395B662C44"/>
  </w:style>
  <w:style w:type="character" w:styleId="PlaceholderText">
    <w:name w:val="Placeholder Text"/>
    <w:basedOn w:val="DefaultParagraphFont"/>
    <w:uiPriority w:val="99"/>
    <w:semiHidden/>
    <w:rsid w:val="00A465A2"/>
    <w:rPr>
      <w:color w:val="808080"/>
    </w:rPr>
  </w:style>
  <w:style w:type="paragraph" w:customStyle="1" w:styleId="DDF18C71CEC7422998076AE6CCC400A1">
    <w:name w:val="DDF18C71CEC7422998076AE6CCC400A1"/>
  </w:style>
  <w:style w:type="paragraph" w:customStyle="1" w:styleId="ContentBody">
    <w:name w:val="Content Body"/>
    <w:basedOn w:val="Normal"/>
    <w:link w:val="ContentBodyChar"/>
    <w:qFormat/>
    <w:rsid w:val="00A465A2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A465A2"/>
    <w:rPr>
      <w:rFonts w:eastAsiaTheme="minorHAnsi"/>
      <w:color w:val="404040" w:themeColor="text1" w:themeTint="BF"/>
      <w:sz w:val="20"/>
    </w:rPr>
  </w:style>
  <w:style w:type="paragraph" w:customStyle="1" w:styleId="5AD5481DD62F4095B5908916D37F32C5">
    <w:name w:val="5AD5481DD62F4095B5908916D37F32C5"/>
  </w:style>
  <w:style w:type="paragraph" w:customStyle="1" w:styleId="74831E62127346CF9ED208B22FC66B32">
    <w:name w:val="74831E62127346CF9ED208B22FC66B32"/>
  </w:style>
  <w:style w:type="paragraph" w:customStyle="1" w:styleId="71967344E85244E887E5C1E4E87AECD8">
    <w:name w:val="71967344E85244E887E5C1E4E87AECD8"/>
  </w:style>
  <w:style w:type="paragraph" w:customStyle="1" w:styleId="8EEF10F0072A4622AC1F39ACBC97F80D">
    <w:name w:val="8EEF10F0072A4622AC1F39ACBC97F80D"/>
  </w:style>
  <w:style w:type="paragraph" w:customStyle="1" w:styleId="8268692A58534A6AA60C090CCF747D67">
    <w:name w:val="8268692A58534A6AA60C090CCF747D67"/>
  </w:style>
  <w:style w:type="paragraph" w:customStyle="1" w:styleId="F30C8A4EEF7D482B816941FA04D42A4A">
    <w:name w:val="F30C8A4EEF7D482B816941FA04D42A4A"/>
  </w:style>
  <w:style w:type="paragraph" w:customStyle="1" w:styleId="C9EEED29C2F74302BB3F14EB77ECF023">
    <w:name w:val="C9EEED29C2F74302BB3F14EB77ECF023"/>
  </w:style>
  <w:style w:type="paragraph" w:customStyle="1" w:styleId="BD2232110FBD4BC4A0F513A24F98B549">
    <w:name w:val="BD2232110FBD4BC4A0F513A24F98B549"/>
  </w:style>
  <w:style w:type="paragraph" w:customStyle="1" w:styleId="BE37683DE301406AA87C65C35C1E6F9C">
    <w:name w:val="BE37683DE301406AA87C65C35C1E6F9C"/>
  </w:style>
  <w:style w:type="paragraph" w:customStyle="1" w:styleId="26A4516F7A6A400C98C4041B5BE5CBB6">
    <w:name w:val="26A4516F7A6A400C98C4041B5BE5CBB6"/>
  </w:style>
  <w:style w:type="paragraph" w:customStyle="1" w:styleId="73C9709BC74340A3B452A2ACF3756326">
    <w:name w:val="73C9709BC74340A3B452A2ACF3756326"/>
  </w:style>
  <w:style w:type="paragraph" w:customStyle="1" w:styleId="54B1425B11D14BEB82AA2944FA8DCC39">
    <w:name w:val="54B1425B11D14BEB82AA2944FA8DCC39"/>
  </w:style>
  <w:style w:type="paragraph" w:customStyle="1" w:styleId="0EBDD1244A0143EBA5BF59A9D0815133">
    <w:name w:val="0EBDD1244A0143EBA5BF59A9D0815133"/>
  </w:style>
  <w:style w:type="paragraph" w:customStyle="1" w:styleId="B42A1F955F41485B99C6099450038163">
    <w:name w:val="B42A1F955F41485B99C6099450038163"/>
  </w:style>
  <w:style w:type="paragraph" w:customStyle="1" w:styleId="700D6C1C720B4A5BA183A143567F0FB8">
    <w:name w:val="700D6C1C720B4A5BA183A143567F0FB8"/>
  </w:style>
  <w:style w:type="paragraph" w:customStyle="1" w:styleId="D405199272AE47978D44C76A68759979">
    <w:name w:val="D405199272AE47978D44C76A68759979"/>
  </w:style>
  <w:style w:type="paragraph" w:customStyle="1" w:styleId="0561C7FD767541038B41DB9023AC6788">
    <w:name w:val="0561C7FD767541038B41DB9023AC6788"/>
  </w:style>
  <w:style w:type="paragraph" w:customStyle="1" w:styleId="7DCB95C3D7954B01ACB752D055D84308">
    <w:name w:val="7DCB95C3D7954B01ACB752D055D84308"/>
  </w:style>
  <w:style w:type="paragraph" w:customStyle="1" w:styleId="1E9BF0F556274CF19DE9B3ECFBF00111">
    <w:name w:val="1E9BF0F556274CF19DE9B3ECFBF00111"/>
  </w:style>
  <w:style w:type="paragraph" w:customStyle="1" w:styleId="689C9433E05F4255B55FFC37BDE33730">
    <w:name w:val="689C9433E05F4255B55FFC37BDE33730"/>
  </w:style>
  <w:style w:type="paragraph" w:customStyle="1" w:styleId="00AB8F7DD23847BE966370E9A1638EDE">
    <w:name w:val="00AB8F7DD23847BE966370E9A1638EDE"/>
  </w:style>
  <w:style w:type="paragraph" w:customStyle="1" w:styleId="D272A489BE7B401A8B8B8D83D87593BF">
    <w:name w:val="D272A489BE7B401A8B8B8D83D87593BF"/>
  </w:style>
  <w:style w:type="paragraph" w:customStyle="1" w:styleId="F080EB4F7B014D9F90159350395052DD">
    <w:name w:val="F080EB4F7B014D9F90159350395052DD"/>
    <w:rsid w:val="00EA7B36"/>
  </w:style>
  <w:style w:type="paragraph" w:customStyle="1" w:styleId="C3CA70198C534C1582E44B7273923164">
    <w:name w:val="C3CA70198C534C1582E44B7273923164"/>
    <w:rsid w:val="00EA7B36"/>
  </w:style>
  <w:style w:type="paragraph" w:customStyle="1" w:styleId="A14A7BB048F54972B6BF3914A8381C78">
    <w:name w:val="A14A7BB048F54972B6BF3914A8381C78"/>
    <w:rsid w:val="00EA7B36"/>
  </w:style>
  <w:style w:type="paragraph" w:customStyle="1" w:styleId="ADF4AD3E7A3F41A5B6C893B3FE96B83C">
    <w:name w:val="ADF4AD3E7A3F41A5B6C893B3FE96B83C"/>
    <w:rsid w:val="00EA7B36"/>
  </w:style>
  <w:style w:type="paragraph" w:customStyle="1" w:styleId="DDED28EDFA6244D088CFFB2C5B438C4F">
    <w:name w:val="DDED28EDFA6244D088CFFB2C5B438C4F"/>
    <w:rsid w:val="00EA7B36"/>
  </w:style>
  <w:style w:type="paragraph" w:customStyle="1" w:styleId="4CAFE8B292BB4B70AC3BA1B80B8907C1">
    <w:name w:val="4CAFE8B292BB4B70AC3BA1B80B8907C1"/>
    <w:rsid w:val="00EA7B36"/>
  </w:style>
  <w:style w:type="paragraph" w:customStyle="1" w:styleId="E6E85865B1604DC69B007A1452139F1B">
    <w:name w:val="E6E85865B1604DC69B007A1452139F1B"/>
    <w:rsid w:val="00EA7B36"/>
  </w:style>
  <w:style w:type="paragraph" w:customStyle="1" w:styleId="1B12ACCE7BA64852944573080211ED83">
    <w:name w:val="1B12ACCE7BA64852944573080211ED83"/>
    <w:rsid w:val="00EA7B36"/>
  </w:style>
  <w:style w:type="paragraph" w:customStyle="1" w:styleId="1168D089B8C5478DBCCB9A89D51DAFBE">
    <w:name w:val="1168D089B8C5478DBCCB9A89D51DAFBE"/>
    <w:rsid w:val="00EA7B36"/>
  </w:style>
  <w:style w:type="paragraph" w:customStyle="1" w:styleId="74B1483CD2A74788AA32BE178AA50BA0">
    <w:name w:val="74B1483CD2A74788AA32BE178AA50BA0"/>
    <w:rsid w:val="00EA7B36"/>
  </w:style>
  <w:style w:type="paragraph" w:customStyle="1" w:styleId="3D603488D47B48ACA3A3F1E8506FF3B8">
    <w:name w:val="3D603488D47B48ACA3A3F1E8506FF3B8"/>
    <w:rsid w:val="00EA7B36"/>
  </w:style>
  <w:style w:type="paragraph" w:customStyle="1" w:styleId="DFABB7367ED043698CCF30F561016A11">
    <w:name w:val="DFABB7367ED043698CCF30F561016A11"/>
    <w:rsid w:val="00EA7B36"/>
  </w:style>
  <w:style w:type="paragraph" w:customStyle="1" w:styleId="632498B86E7F4B63BEBF348BA2369DE1">
    <w:name w:val="632498B86E7F4B63BEBF348BA2369DE1"/>
    <w:rsid w:val="00EA7B36"/>
  </w:style>
  <w:style w:type="paragraph" w:customStyle="1" w:styleId="D99E3D81A30F4627A779FEC2916239BC">
    <w:name w:val="D99E3D81A30F4627A779FEC2916239BC"/>
    <w:rsid w:val="00EA7B36"/>
  </w:style>
  <w:style w:type="paragraph" w:customStyle="1" w:styleId="959752047FCF43B6A57D97463B216005">
    <w:name w:val="959752047FCF43B6A57D97463B216005"/>
    <w:rsid w:val="00EA7B36"/>
  </w:style>
  <w:style w:type="paragraph" w:customStyle="1" w:styleId="8B5C28B15F5C4C6F8AA8087C2EF01C69">
    <w:name w:val="8B5C28B15F5C4C6F8AA8087C2EF01C69"/>
    <w:rsid w:val="00EA7B36"/>
  </w:style>
  <w:style w:type="paragraph" w:customStyle="1" w:styleId="D9455A80C4A24A98B59743581C589D03">
    <w:name w:val="D9455A80C4A24A98B59743581C589D03"/>
    <w:rsid w:val="00EA7B36"/>
  </w:style>
  <w:style w:type="paragraph" w:customStyle="1" w:styleId="4C69031E7E2F49409AD4347E15FAF850">
    <w:name w:val="4C69031E7E2F49409AD4347E15FAF850"/>
    <w:rsid w:val="00EA7B36"/>
  </w:style>
  <w:style w:type="paragraph" w:customStyle="1" w:styleId="191740DF4A1444FF9696C8B9CC623FA3">
    <w:name w:val="191740DF4A1444FF9696C8B9CC623FA3"/>
    <w:rsid w:val="00EA7B36"/>
  </w:style>
  <w:style w:type="paragraph" w:customStyle="1" w:styleId="3270FA24EFDD4EEB8504372D9C4363EA">
    <w:name w:val="3270FA24EFDD4EEB8504372D9C4363EA"/>
    <w:rsid w:val="00EA7B36"/>
  </w:style>
  <w:style w:type="paragraph" w:customStyle="1" w:styleId="36D1C7089A4F45D7B263E1F8843154C4">
    <w:name w:val="36D1C7089A4F45D7B263E1F8843154C4"/>
    <w:rsid w:val="00EA7B36"/>
  </w:style>
  <w:style w:type="paragraph" w:customStyle="1" w:styleId="7C49FAD1AC374DBDBA8F00685666FB59">
    <w:name w:val="7C49FAD1AC374DBDBA8F00685666FB59"/>
    <w:rsid w:val="00EA7B36"/>
  </w:style>
  <w:style w:type="paragraph" w:customStyle="1" w:styleId="2C9807612D084BB684CA36E5ED733C1C">
    <w:name w:val="2C9807612D084BB684CA36E5ED733C1C"/>
    <w:rsid w:val="00EA7B36"/>
  </w:style>
  <w:style w:type="paragraph" w:customStyle="1" w:styleId="A8382C87238B409EA982EC96D3DC8151">
    <w:name w:val="A8382C87238B409EA982EC96D3DC8151"/>
    <w:rsid w:val="00EA7B36"/>
  </w:style>
  <w:style w:type="paragraph" w:customStyle="1" w:styleId="3BC6BBBA9E9143179FC34DB8EC564D79">
    <w:name w:val="3BC6BBBA9E9143179FC34DB8EC564D79"/>
    <w:rsid w:val="00EA7B36"/>
  </w:style>
  <w:style w:type="paragraph" w:customStyle="1" w:styleId="AAD3DA5410E24C2F811F7D40EA2EBA9C">
    <w:name w:val="AAD3DA5410E24C2F811F7D40EA2EBA9C"/>
    <w:rsid w:val="00EA7B36"/>
  </w:style>
  <w:style w:type="paragraph" w:customStyle="1" w:styleId="E5E673A179C341A2B097C0279851349C">
    <w:name w:val="E5E673A179C341A2B097C0279851349C"/>
    <w:rsid w:val="00EA7B36"/>
  </w:style>
  <w:style w:type="paragraph" w:customStyle="1" w:styleId="BBA54E0B62EA411BBC82C01BD28006C3">
    <w:name w:val="BBA54E0B62EA411BBC82C01BD28006C3"/>
    <w:rsid w:val="00EA7B36"/>
  </w:style>
  <w:style w:type="paragraph" w:customStyle="1" w:styleId="461794CD7F8B428EB6577591112952B3">
    <w:name w:val="461794CD7F8B428EB6577591112952B3"/>
    <w:rsid w:val="00EA7B36"/>
  </w:style>
  <w:style w:type="paragraph" w:customStyle="1" w:styleId="A9566F40F35B4F1994B179410ADCD272">
    <w:name w:val="A9566F40F35B4F1994B179410ADCD272"/>
    <w:rsid w:val="00EA7B36"/>
  </w:style>
  <w:style w:type="paragraph" w:customStyle="1" w:styleId="32282184B2F841ADA47759B0A17C47BA">
    <w:name w:val="32282184B2F841ADA47759B0A17C47BA"/>
    <w:rsid w:val="00EA7B36"/>
  </w:style>
  <w:style w:type="paragraph" w:customStyle="1" w:styleId="78C585F448DD4E3B93891DA9ED6844B2">
    <w:name w:val="78C585F448DD4E3B93891DA9ED6844B2"/>
    <w:rsid w:val="00EA7B36"/>
  </w:style>
  <w:style w:type="paragraph" w:customStyle="1" w:styleId="6782EDB8098643FE9515B7E534576A64">
    <w:name w:val="6782EDB8098643FE9515B7E534576A64"/>
    <w:rsid w:val="00EA7B36"/>
  </w:style>
  <w:style w:type="paragraph" w:customStyle="1" w:styleId="8BDCC7F3C87745849A0E57FC34E17CBC">
    <w:name w:val="8BDCC7F3C87745849A0E57FC34E17CBC"/>
    <w:rsid w:val="00EA7B36"/>
  </w:style>
  <w:style w:type="paragraph" w:customStyle="1" w:styleId="2764D7FF1A1946408D9947A90FAE56A9">
    <w:name w:val="2764D7FF1A1946408D9947A90FAE56A9"/>
    <w:rsid w:val="00EA7B36"/>
  </w:style>
  <w:style w:type="paragraph" w:customStyle="1" w:styleId="F45150900E884187A1831C5EF906F929">
    <w:name w:val="F45150900E884187A1831C5EF906F929"/>
    <w:rsid w:val="00EA7B36"/>
  </w:style>
  <w:style w:type="paragraph" w:customStyle="1" w:styleId="F65078ECCEA340F7BAF985B26E2A84C7">
    <w:name w:val="F65078ECCEA340F7BAF985B26E2A84C7"/>
    <w:rsid w:val="00EA7B36"/>
  </w:style>
  <w:style w:type="paragraph" w:customStyle="1" w:styleId="D0405FEFF0744731A49396D6F002B70E">
    <w:name w:val="D0405FEFF0744731A49396D6F002B70E"/>
    <w:rsid w:val="00EA7B36"/>
  </w:style>
  <w:style w:type="paragraph" w:customStyle="1" w:styleId="A32301004BF944A782F002E6293915BF">
    <w:name w:val="A32301004BF944A782F002E6293915BF"/>
    <w:rsid w:val="00EA7B36"/>
  </w:style>
  <w:style w:type="paragraph" w:customStyle="1" w:styleId="6959AEF7A63340ECA167B28E24573B52">
    <w:name w:val="6959AEF7A63340ECA167B28E24573B52"/>
    <w:rsid w:val="00EA7B36"/>
  </w:style>
  <w:style w:type="paragraph" w:customStyle="1" w:styleId="74A13142FED64925B15DD855FBAD4072">
    <w:name w:val="74A13142FED64925B15DD855FBAD4072"/>
    <w:rsid w:val="00EA7B36"/>
  </w:style>
  <w:style w:type="paragraph" w:customStyle="1" w:styleId="34A33FD3963445D68BF219A7BBD03DA4">
    <w:name w:val="34A33FD3963445D68BF219A7BBD03DA4"/>
    <w:rsid w:val="00EA7B36"/>
  </w:style>
  <w:style w:type="paragraph" w:customStyle="1" w:styleId="63B1ED2CA77E4D2084F45E8A32B75E96">
    <w:name w:val="63B1ED2CA77E4D2084F45E8A32B75E96"/>
    <w:rsid w:val="00EA7B36"/>
  </w:style>
  <w:style w:type="paragraph" w:customStyle="1" w:styleId="44C228D111CF460592E8EF8B3B8E1414">
    <w:name w:val="44C228D111CF460592E8EF8B3B8E1414"/>
    <w:rsid w:val="00EA7B36"/>
  </w:style>
  <w:style w:type="paragraph" w:customStyle="1" w:styleId="82FEC6CDF7814096BFEF5E82CDB9A94E">
    <w:name w:val="82FEC6CDF7814096BFEF5E82CDB9A94E"/>
    <w:rsid w:val="00EA7B36"/>
  </w:style>
  <w:style w:type="paragraph" w:customStyle="1" w:styleId="9599D1DD1F8D452F8ABE6C8A579BF049">
    <w:name w:val="9599D1DD1F8D452F8ABE6C8A579BF049"/>
    <w:rsid w:val="00EA7B36"/>
  </w:style>
  <w:style w:type="paragraph" w:customStyle="1" w:styleId="AE191A221903446A8581520446B1FA10">
    <w:name w:val="AE191A221903446A8581520446B1FA10"/>
    <w:rsid w:val="00EA7B36"/>
  </w:style>
  <w:style w:type="paragraph" w:customStyle="1" w:styleId="9F21C25DCA0E4E6C8F9EF940F66A03E3">
    <w:name w:val="9F21C25DCA0E4E6C8F9EF940F66A03E3"/>
    <w:rsid w:val="00EA7B36"/>
  </w:style>
  <w:style w:type="paragraph" w:customStyle="1" w:styleId="BFA14E0F23CC4D05982FF1B42723E195">
    <w:name w:val="BFA14E0F23CC4D05982FF1B42723E195"/>
    <w:rsid w:val="00EA7B36"/>
  </w:style>
  <w:style w:type="paragraph" w:customStyle="1" w:styleId="4E3524DD6DB94BD190F6E2F30AA3EA47">
    <w:name w:val="4E3524DD6DB94BD190F6E2F30AA3EA47"/>
    <w:rsid w:val="00EA7B36"/>
  </w:style>
  <w:style w:type="paragraph" w:customStyle="1" w:styleId="6D944BE14DCC47608C6BDD790A789FC5">
    <w:name w:val="6D944BE14DCC47608C6BDD790A789FC5"/>
    <w:rsid w:val="00EA7B36"/>
  </w:style>
  <w:style w:type="paragraph" w:customStyle="1" w:styleId="35542A2F73644ECD9025DB9DD9B614D5">
    <w:name w:val="35542A2F73644ECD9025DB9DD9B614D5"/>
    <w:rsid w:val="00EA7B36"/>
  </w:style>
  <w:style w:type="paragraph" w:customStyle="1" w:styleId="0B96A951D3494C5D8DA93D1D264D85B8">
    <w:name w:val="0B96A951D3494C5D8DA93D1D264D85B8"/>
    <w:rsid w:val="00EA7B36"/>
  </w:style>
  <w:style w:type="paragraph" w:customStyle="1" w:styleId="D4035EFC8184415A8C75B2EFEB6BFC6D">
    <w:name w:val="D4035EFC8184415A8C75B2EFEB6BFC6D"/>
    <w:rsid w:val="00EA7B36"/>
  </w:style>
  <w:style w:type="paragraph" w:customStyle="1" w:styleId="0B97B17E203C4F46BCF63B19A55881FF">
    <w:name w:val="0B97B17E203C4F46BCF63B19A55881FF"/>
    <w:rsid w:val="00EA7B36"/>
  </w:style>
  <w:style w:type="paragraph" w:customStyle="1" w:styleId="67F680477FBF4ABEBFD09B79EBF2D863">
    <w:name w:val="67F680477FBF4ABEBFD09B79EBF2D863"/>
    <w:rsid w:val="00EA7B36"/>
  </w:style>
  <w:style w:type="paragraph" w:customStyle="1" w:styleId="EF826ABE1D10422D9E03A79388908A06">
    <w:name w:val="EF826ABE1D10422D9E03A79388908A06"/>
    <w:rsid w:val="00EA7B36"/>
  </w:style>
  <w:style w:type="paragraph" w:customStyle="1" w:styleId="EC7355D16EB249D582D2BA086A27A21C">
    <w:name w:val="EC7355D16EB249D582D2BA086A27A21C"/>
    <w:rsid w:val="00EA7B36"/>
  </w:style>
  <w:style w:type="paragraph" w:customStyle="1" w:styleId="BC992B34BE0942EEA80632C588CAB9A1">
    <w:name w:val="BC992B34BE0942EEA80632C588CAB9A1"/>
    <w:rsid w:val="00EA7B36"/>
  </w:style>
  <w:style w:type="paragraph" w:customStyle="1" w:styleId="0A6CB0677F49404DA279D80B94D5E0A5">
    <w:name w:val="0A6CB0677F49404DA279D80B94D5E0A5"/>
    <w:rsid w:val="00EA7B36"/>
  </w:style>
  <w:style w:type="paragraph" w:customStyle="1" w:styleId="90E2BAA8E31742EEA5083C6DAC849C8B">
    <w:name w:val="90E2BAA8E31742EEA5083C6DAC849C8B"/>
    <w:rsid w:val="00EA7B36"/>
  </w:style>
  <w:style w:type="paragraph" w:customStyle="1" w:styleId="08BC635574BC4BA38871AEA548CBC6EB">
    <w:name w:val="08BC635574BC4BA38871AEA548CBC6EB"/>
    <w:rsid w:val="00EA7B36"/>
  </w:style>
  <w:style w:type="paragraph" w:customStyle="1" w:styleId="505AB90A5F18400EA1BB60D6F282220D">
    <w:name w:val="505AB90A5F18400EA1BB60D6F282220D"/>
    <w:rsid w:val="00EA7B36"/>
  </w:style>
  <w:style w:type="paragraph" w:customStyle="1" w:styleId="6BA7E12D07454D688AF4C681B6FACEC6">
    <w:name w:val="6BA7E12D07454D688AF4C681B6FACEC6"/>
    <w:rsid w:val="00EA7B36"/>
  </w:style>
  <w:style w:type="paragraph" w:customStyle="1" w:styleId="A6C3E893D5854A58BA2FB224BB9BFD6A">
    <w:name w:val="A6C3E893D5854A58BA2FB224BB9BFD6A"/>
    <w:rsid w:val="00EA7B36"/>
  </w:style>
  <w:style w:type="paragraph" w:customStyle="1" w:styleId="433738ADE8AD49E585D96C634DD41A6C">
    <w:name w:val="433738ADE8AD49E585D96C634DD41A6C"/>
    <w:rsid w:val="00EA7B36"/>
  </w:style>
  <w:style w:type="paragraph" w:customStyle="1" w:styleId="67EA503F763A44C4B02AA4FC9E57BF6B">
    <w:name w:val="67EA503F763A44C4B02AA4FC9E57BF6B"/>
    <w:rsid w:val="00EA7B36"/>
  </w:style>
  <w:style w:type="paragraph" w:customStyle="1" w:styleId="9DA8DA5B4F6747CF93E4235A7F1C75C2">
    <w:name w:val="9DA8DA5B4F6747CF93E4235A7F1C75C2"/>
    <w:rsid w:val="00EA7B36"/>
  </w:style>
  <w:style w:type="paragraph" w:customStyle="1" w:styleId="544EE6007005436DABA6589817F5BC60">
    <w:name w:val="544EE6007005436DABA6589817F5BC60"/>
    <w:rsid w:val="00EA7B36"/>
  </w:style>
  <w:style w:type="paragraph" w:customStyle="1" w:styleId="DD21D0260B31487C9E57B004F3C284F1">
    <w:name w:val="DD21D0260B31487C9E57B004F3C284F1"/>
    <w:rsid w:val="00EA7B36"/>
  </w:style>
  <w:style w:type="paragraph" w:customStyle="1" w:styleId="47438EEFD9844C4A86F7E8E541211DED">
    <w:name w:val="47438EEFD9844C4A86F7E8E541211DED"/>
    <w:rsid w:val="00EA7B36"/>
  </w:style>
  <w:style w:type="paragraph" w:customStyle="1" w:styleId="F9D83770F31D45B5890A84E7774134D4">
    <w:name w:val="F9D83770F31D45B5890A84E7774134D4"/>
    <w:rsid w:val="00EA7B36"/>
  </w:style>
  <w:style w:type="paragraph" w:customStyle="1" w:styleId="BA11AFC25E764DC889A82231ECC147E6">
    <w:name w:val="BA11AFC25E764DC889A82231ECC147E6"/>
    <w:rsid w:val="00EA7B36"/>
  </w:style>
  <w:style w:type="paragraph" w:customStyle="1" w:styleId="610CB9C1D51C439FBA876DEF813F7580">
    <w:name w:val="610CB9C1D51C439FBA876DEF813F7580"/>
    <w:rsid w:val="00EA7B36"/>
  </w:style>
  <w:style w:type="paragraph" w:customStyle="1" w:styleId="47DCEDFDACE94D4BB96D1CA9959BC9C4">
    <w:name w:val="47DCEDFDACE94D4BB96D1CA9959BC9C4"/>
    <w:rsid w:val="00EA7B36"/>
  </w:style>
  <w:style w:type="paragraph" w:customStyle="1" w:styleId="EAA40EA0EF084FFD9A1EEF6CB1A25526">
    <w:name w:val="EAA40EA0EF084FFD9A1EEF6CB1A25526"/>
    <w:rsid w:val="00EA7B36"/>
  </w:style>
  <w:style w:type="paragraph" w:customStyle="1" w:styleId="A77C1B4B5F9B4B8892EAD1475CEA30A3">
    <w:name w:val="A77C1B4B5F9B4B8892EAD1475CEA30A3"/>
    <w:rsid w:val="00EA7B36"/>
  </w:style>
  <w:style w:type="paragraph" w:customStyle="1" w:styleId="3DB2B1966C96427E8A23631536CFE9E1">
    <w:name w:val="3DB2B1966C96427E8A23631536CFE9E1"/>
    <w:rsid w:val="00EA7B36"/>
  </w:style>
  <w:style w:type="paragraph" w:customStyle="1" w:styleId="9AE4EBCA5A18494D8DA5743139277DCA">
    <w:name w:val="9AE4EBCA5A18494D8DA5743139277DCA"/>
    <w:rsid w:val="00EA7B36"/>
  </w:style>
  <w:style w:type="paragraph" w:customStyle="1" w:styleId="D00B97B97DDF490CB370C86580CD913C">
    <w:name w:val="D00B97B97DDF490CB370C86580CD913C"/>
    <w:rsid w:val="00EA7B36"/>
  </w:style>
  <w:style w:type="paragraph" w:customStyle="1" w:styleId="5B58896B4D034DE8B8378768BD8F4B44">
    <w:name w:val="5B58896B4D034DE8B8378768BD8F4B44"/>
    <w:rsid w:val="00EA7B36"/>
  </w:style>
  <w:style w:type="paragraph" w:customStyle="1" w:styleId="99C71620C5D44A51A9A068BF48A0AFF8">
    <w:name w:val="99C71620C5D44A51A9A068BF48A0AFF8"/>
    <w:rsid w:val="00EA7B36"/>
  </w:style>
  <w:style w:type="paragraph" w:customStyle="1" w:styleId="0B02A71136FD429D90AB92EA59865F1E">
    <w:name w:val="0B02A71136FD429D90AB92EA59865F1E"/>
    <w:rsid w:val="00EA7B36"/>
  </w:style>
  <w:style w:type="paragraph" w:customStyle="1" w:styleId="3D238DE4BF404743A361FBB56D0D1F59">
    <w:name w:val="3D238DE4BF404743A361FBB56D0D1F59"/>
    <w:rsid w:val="00EA7B36"/>
  </w:style>
  <w:style w:type="paragraph" w:customStyle="1" w:styleId="2D2229F9E4E74DF5BDDF15194D47F4A9">
    <w:name w:val="2D2229F9E4E74DF5BDDF15194D47F4A9"/>
    <w:rsid w:val="00EA7B36"/>
  </w:style>
  <w:style w:type="paragraph" w:customStyle="1" w:styleId="B75B4F5EF7F2453B8D2D9D519A2D3D42">
    <w:name w:val="B75B4F5EF7F2453B8D2D9D519A2D3D42"/>
    <w:rsid w:val="00EA7B36"/>
  </w:style>
  <w:style w:type="paragraph" w:customStyle="1" w:styleId="7E28F93A813D434D817274F0B9C8BCC2">
    <w:name w:val="7E28F93A813D434D817274F0B9C8BCC2"/>
    <w:rsid w:val="00EA7B36"/>
  </w:style>
  <w:style w:type="paragraph" w:customStyle="1" w:styleId="F289B4622D324684973814A11C7C34CE">
    <w:name w:val="F289B4622D324684973814A11C7C34CE"/>
    <w:rsid w:val="00EA7B36"/>
  </w:style>
  <w:style w:type="paragraph" w:customStyle="1" w:styleId="2177FC0DEC3F492791A8D8E4323EF2A9">
    <w:name w:val="2177FC0DEC3F492791A8D8E4323EF2A9"/>
    <w:rsid w:val="00EA7B36"/>
  </w:style>
  <w:style w:type="paragraph" w:customStyle="1" w:styleId="6A0187074E6740548298880BD1421B14">
    <w:name w:val="6A0187074E6740548298880BD1421B14"/>
    <w:rsid w:val="00EA7B36"/>
  </w:style>
  <w:style w:type="paragraph" w:customStyle="1" w:styleId="E6F324DAC672442797DD9C988EEAE0BC">
    <w:name w:val="E6F324DAC672442797DD9C988EEAE0BC"/>
    <w:rsid w:val="00EA7B36"/>
  </w:style>
  <w:style w:type="paragraph" w:customStyle="1" w:styleId="0C90895C044E49669CCF5D79E436A27A">
    <w:name w:val="0C90895C044E49669CCF5D79E436A27A"/>
    <w:rsid w:val="00EA7B36"/>
  </w:style>
  <w:style w:type="paragraph" w:customStyle="1" w:styleId="204AA3DB4CD545288D6F5D866C189202">
    <w:name w:val="204AA3DB4CD545288D6F5D866C189202"/>
    <w:rsid w:val="00EA7B36"/>
  </w:style>
  <w:style w:type="paragraph" w:customStyle="1" w:styleId="35E56CE957F447818D36DC5B7040D1CF">
    <w:name w:val="35E56CE957F447818D36DC5B7040D1CF"/>
    <w:rsid w:val="00EA7B36"/>
  </w:style>
  <w:style w:type="paragraph" w:customStyle="1" w:styleId="658BA692841943638C9001C6C24CB40A">
    <w:name w:val="658BA692841943638C9001C6C24CB40A"/>
    <w:rsid w:val="00EA7B36"/>
  </w:style>
  <w:style w:type="paragraph" w:customStyle="1" w:styleId="C0BF58F0D6804997B9D4F6A1398457EC">
    <w:name w:val="C0BF58F0D6804997B9D4F6A1398457EC"/>
    <w:rsid w:val="00EA7B36"/>
  </w:style>
  <w:style w:type="paragraph" w:customStyle="1" w:styleId="2561F25AAD7E41F6B324D4BF64326AC7">
    <w:name w:val="2561F25AAD7E41F6B324D4BF64326AC7"/>
    <w:rsid w:val="00EA7B36"/>
  </w:style>
  <w:style w:type="paragraph" w:customStyle="1" w:styleId="80702BB8A01C4361A09BAE55932A7E26">
    <w:name w:val="80702BB8A01C4361A09BAE55932A7E26"/>
    <w:rsid w:val="00EA7B36"/>
  </w:style>
  <w:style w:type="paragraph" w:customStyle="1" w:styleId="03F433FD75B64A7AA7944E1BD50C246C">
    <w:name w:val="03F433FD75B64A7AA7944E1BD50C246C"/>
    <w:rsid w:val="00EA7B36"/>
  </w:style>
  <w:style w:type="paragraph" w:customStyle="1" w:styleId="8ED1A30172044451ADABBA3C624B1D3C">
    <w:name w:val="8ED1A30172044451ADABBA3C624B1D3C"/>
    <w:rsid w:val="00EA7B36"/>
  </w:style>
  <w:style w:type="paragraph" w:customStyle="1" w:styleId="A3C8ECACB6CA491ABABFCA0A574E417B">
    <w:name w:val="A3C8ECACB6CA491ABABFCA0A574E417B"/>
    <w:rsid w:val="00EA7B36"/>
  </w:style>
  <w:style w:type="paragraph" w:customStyle="1" w:styleId="690B9E45FA924F8A9148C23E406685A7">
    <w:name w:val="690B9E45FA924F8A9148C23E406685A7"/>
    <w:rsid w:val="00EA7B36"/>
  </w:style>
  <w:style w:type="paragraph" w:customStyle="1" w:styleId="436949BD2B354F5CAAAF481E7CBAA98D">
    <w:name w:val="436949BD2B354F5CAAAF481E7CBAA98D"/>
    <w:rsid w:val="00EA7B36"/>
  </w:style>
  <w:style w:type="paragraph" w:customStyle="1" w:styleId="9976110D159A49E79283DA269F93B89E">
    <w:name w:val="9976110D159A49E79283DA269F93B89E"/>
    <w:rsid w:val="00EA7B36"/>
  </w:style>
  <w:style w:type="paragraph" w:customStyle="1" w:styleId="13A4BB68AAE0468C80EA9B317D504389">
    <w:name w:val="13A4BB68AAE0468C80EA9B317D504389"/>
    <w:rsid w:val="00EA7B36"/>
  </w:style>
  <w:style w:type="paragraph" w:customStyle="1" w:styleId="FBD250388ABA433595094C2BC6DE4C28">
    <w:name w:val="FBD250388ABA433595094C2BC6DE4C28"/>
    <w:rsid w:val="00EA7B36"/>
  </w:style>
  <w:style w:type="paragraph" w:customStyle="1" w:styleId="0D75572D97944D9F977A3F1CCD492256">
    <w:name w:val="0D75572D97944D9F977A3F1CCD492256"/>
    <w:rsid w:val="00EA7B36"/>
  </w:style>
  <w:style w:type="paragraph" w:customStyle="1" w:styleId="DA946AD9E0114E3ABAE927E0333BE21A">
    <w:name w:val="DA946AD9E0114E3ABAE927E0333BE21A"/>
    <w:rsid w:val="00EA7B36"/>
  </w:style>
  <w:style w:type="paragraph" w:customStyle="1" w:styleId="56B6C9D70D4A44399B5D1D2937EC5BE2">
    <w:name w:val="56B6C9D70D4A44399B5D1D2937EC5BE2"/>
    <w:rsid w:val="00EA7B36"/>
  </w:style>
  <w:style w:type="paragraph" w:customStyle="1" w:styleId="93D4EE34CBC942D181648423708280BC">
    <w:name w:val="93D4EE34CBC942D181648423708280BC"/>
    <w:rsid w:val="00EA7B36"/>
  </w:style>
  <w:style w:type="paragraph" w:customStyle="1" w:styleId="481B481C9F0740C7A30A953AA3F637F9">
    <w:name w:val="481B481C9F0740C7A30A953AA3F637F9"/>
    <w:rsid w:val="00EA7B36"/>
  </w:style>
  <w:style w:type="paragraph" w:customStyle="1" w:styleId="91FEA5CE601542DAA210BCCB7896520D">
    <w:name w:val="91FEA5CE601542DAA210BCCB7896520D"/>
    <w:rsid w:val="00EA7B36"/>
  </w:style>
  <w:style w:type="paragraph" w:customStyle="1" w:styleId="3183E43CCE184EED8A4382DA391A52E3">
    <w:name w:val="3183E43CCE184EED8A4382DA391A52E3"/>
    <w:rsid w:val="00EA7B36"/>
  </w:style>
  <w:style w:type="paragraph" w:customStyle="1" w:styleId="996021BEBC39438092E5AF90EEE601D4">
    <w:name w:val="996021BEBC39438092E5AF90EEE601D4"/>
    <w:rsid w:val="00EA7B36"/>
  </w:style>
  <w:style w:type="paragraph" w:customStyle="1" w:styleId="42A42CECA70843D4ACCE8054412EB44C">
    <w:name w:val="42A42CECA70843D4ACCE8054412EB44C"/>
    <w:rsid w:val="00EA7B36"/>
  </w:style>
  <w:style w:type="paragraph" w:customStyle="1" w:styleId="10BCF597C47C4C848EAD051A6DA9095E">
    <w:name w:val="10BCF597C47C4C848EAD051A6DA9095E"/>
    <w:rsid w:val="00EA7B36"/>
  </w:style>
  <w:style w:type="paragraph" w:customStyle="1" w:styleId="31EEAFFB168341F68C51DE10DF8E9AA2">
    <w:name w:val="31EEAFFB168341F68C51DE10DF8E9AA2"/>
    <w:rsid w:val="00EA7B36"/>
  </w:style>
  <w:style w:type="paragraph" w:customStyle="1" w:styleId="9A70F5281ADF4669A3A22176DAB877F5">
    <w:name w:val="9A70F5281ADF4669A3A22176DAB877F5"/>
    <w:rsid w:val="00EA7B36"/>
  </w:style>
  <w:style w:type="paragraph" w:customStyle="1" w:styleId="6863F817422147A6A4AF4F1BEF924042">
    <w:name w:val="6863F817422147A6A4AF4F1BEF924042"/>
    <w:rsid w:val="00EA7B36"/>
  </w:style>
  <w:style w:type="paragraph" w:customStyle="1" w:styleId="DA065583BB034AC691CA58ADA2ED6842">
    <w:name w:val="DA065583BB034AC691CA58ADA2ED6842"/>
    <w:rsid w:val="00EA7B36"/>
  </w:style>
  <w:style w:type="paragraph" w:customStyle="1" w:styleId="0C37A6590E2E4245B0528C1E547D2ECE">
    <w:name w:val="0C37A6590E2E4245B0528C1E547D2ECE"/>
    <w:rsid w:val="00EA7B36"/>
  </w:style>
  <w:style w:type="paragraph" w:customStyle="1" w:styleId="E1C7C794F042449091A82DCA3DBDF4CD">
    <w:name w:val="E1C7C794F042449091A82DCA3DBDF4CD"/>
    <w:rsid w:val="00EA7B36"/>
  </w:style>
  <w:style w:type="paragraph" w:customStyle="1" w:styleId="20436F9E99BF45C8A07EE6AA2F78ACEB">
    <w:name w:val="20436F9E99BF45C8A07EE6AA2F78ACEB"/>
    <w:rsid w:val="00EA7B36"/>
  </w:style>
  <w:style w:type="paragraph" w:customStyle="1" w:styleId="5C36F61D95E94E5CB7C05F4ADE9594B5">
    <w:name w:val="5C36F61D95E94E5CB7C05F4ADE9594B5"/>
    <w:rsid w:val="00EA7B36"/>
  </w:style>
  <w:style w:type="paragraph" w:customStyle="1" w:styleId="CF2A7D7CB41B420EAD115520BFDAB6CC">
    <w:name w:val="CF2A7D7CB41B420EAD115520BFDAB6CC"/>
    <w:rsid w:val="00EA7B36"/>
  </w:style>
  <w:style w:type="paragraph" w:customStyle="1" w:styleId="A034A5BEAD1F4EF790047CD71943E828">
    <w:name w:val="A034A5BEAD1F4EF790047CD71943E828"/>
    <w:rsid w:val="00EA7B36"/>
  </w:style>
  <w:style w:type="paragraph" w:customStyle="1" w:styleId="C815B17934514A24B213ADACA1FF02F1">
    <w:name w:val="C815B17934514A24B213ADACA1FF02F1"/>
    <w:rsid w:val="00EA7B36"/>
  </w:style>
  <w:style w:type="paragraph" w:customStyle="1" w:styleId="A073D4E9560C4B999AB21FB23299C46D">
    <w:name w:val="A073D4E9560C4B999AB21FB23299C46D"/>
    <w:rsid w:val="00EA7B36"/>
  </w:style>
  <w:style w:type="paragraph" w:customStyle="1" w:styleId="9BAAD3AD51E841C88494CFF025CD6714">
    <w:name w:val="9BAAD3AD51E841C88494CFF025CD6714"/>
    <w:rsid w:val="00EA7B36"/>
  </w:style>
  <w:style w:type="paragraph" w:customStyle="1" w:styleId="F15670A0455F425FA8B184B109AEDB77">
    <w:name w:val="F15670A0455F425FA8B184B109AEDB77"/>
    <w:rsid w:val="00EA7B36"/>
  </w:style>
  <w:style w:type="paragraph" w:customStyle="1" w:styleId="C3C89D2714FA445EA70D72553E140970">
    <w:name w:val="C3C89D2714FA445EA70D72553E140970"/>
    <w:rsid w:val="00EA7B36"/>
  </w:style>
  <w:style w:type="paragraph" w:customStyle="1" w:styleId="1BABA88B6C1A4A558A76DC2B5D89F757">
    <w:name w:val="1BABA88B6C1A4A558A76DC2B5D89F757"/>
    <w:rsid w:val="00EA7B36"/>
  </w:style>
  <w:style w:type="paragraph" w:customStyle="1" w:styleId="D3415E4019BB4D15ABAB60B417BAC81C">
    <w:name w:val="D3415E4019BB4D15ABAB60B417BAC81C"/>
    <w:rsid w:val="00EA7B36"/>
  </w:style>
  <w:style w:type="paragraph" w:customStyle="1" w:styleId="23E4B057EA684C6894F171E562A1B8AD">
    <w:name w:val="23E4B057EA684C6894F171E562A1B8AD"/>
    <w:rsid w:val="00EA7B36"/>
  </w:style>
  <w:style w:type="paragraph" w:customStyle="1" w:styleId="4C5AD5862FA54BD7B541D1C2DA3F1CB0">
    <w:name w:val="4C5AD5862FA54BD7B541D1C2DA3F1CB0"/>
    <w:rsid w:val="00A06037"/>
  </w:style>
  <w:style w:type="paragraph" w:customStyle="1" w:styleId="411A3C4B9E26480BBC61742E64F0FC59">
    <w:name w:val="411A3C4B9E26480BBC61742E64F0FC59"/>
    <w:rsid w:val="00A06037"/>
  </w:style>
  <w:style w:type="paragraph" w:customStyle="1" w:styleId="8528EE66EDF949EEB706C6EEF3D42042">
    <w:name w:val="8528EE66EDF949EEB706C6EEF3D42042"/>
    <w:rsid w:val="00A06037"/>
  </w:style>
  <w:style w:type="paragraph" w:customStyle="1" w:styleId="256643DC19364DE299878B285764CF0C">
    <w:name w:val="256643DC19364DE299878B285764CF0C"/>
    <w:rsid w:val="00A06037"/>
  </w:style>
  <w:style w:type="paragraph" w:customStyle="1" w:styleId="CA23B979E12F4E8AAC39CDD56A9B52E1">
    <w:name w:val="CA23B979E12F4E8AAC39CDD56A9B52E1"/>
    <w:rsid w:val="00A06037"/>
  </w:style>
  <w:style w:type="paragraph" w:customStyle="1" w:styleId="F8ECC9C2B39343CABEA50C0A875BABD8">
    <w:name w:val="F8ECC9C2B39343CABEA50C0A875BABD8"/>
    <w:rsid w:val="00A06037"/>
  </w:style>
  <w:style w:type="paragraph" w:customStyle="1" w:styleId="655A1EFB5FEC456697B1C7585D547125">
    <w:name w:val="655A1EFB5FEC456697B1C7585D547125"/>
    <w:rsid w:val="00A06037"/>
  </w:style>
  <w:style w:type="paragraph" w:customStyle="1" w:styleId="EBADBF8A7E3548F58EE35215C5AADC0A">
    <w:name w:val="EBADBF8A7E3548F58EE35215C5AADC0A"/>
    <w:rsid w:val="00A06037"/>
  </w:style>
  <w:style w:type="paragraph" w:customStyle="1" w:styleId="EF5890F9166A49ABA7F3FE072562D657">
    <w:name w:val="EF5890F9166A49ABA7F3FE072562D657"/>
    <w:rsid w:val="00A06037"/>
  </w:style>
  <w:style w:type="paragraph" w:customStyle="1" w:styleId="F1105CAAF9FB47DC9A9A245A32433739">
    <w:name w:val="F1105CAAF9FB47DC9A9A245A32433739"/>
    <w:rsid w:val="00A06037"/>
  </w:style>
  <w:style w:type="paragraph" w:customStyle="1" w:styleId="B5A557204CBC44D8925E045110D24386">
    <w:name w:val="B5A557204CBC44D8925E045110D24386"/>
    <w:rsid w:val="00A06037"/>
  </w:style>
  <w:style w:type="paragraph" w:customStyle="1" w:styleId="D16C9880B7944B44A246B4E0A4C90FA5">
    <w:name w:val="D16C9880B7944B44A246B4E0A4C90FA5"/>
    <w:rsid w:val="00A06037"/>
  </w:style>
  <w:style w:type="paragraph" w:customStyle="1" w:styleId="24E627ED2CFE4217A4BF1CDAB350C3F7">
    <w:name w:val="24E627ED2CFE4217A4BF1CDAB350C3F7"/>
    <w:rsid w:val="00A06037"/>
  </w:style>
  <w:style w:type="paragraph" w:customStyle="1" w:styleId="06B9DF0B303A40919D7F2BE89E253782">
    <w:name w:val="06B9DF0B303A40919D7F2BE89E253782"/>
    <w:rsid w:val="00A06037"/>
  </w:style>
  <w:style w:type="paragraph" w:customStyle="1" w:styleId="C8C835E6C5CF45F888E5F2591A4CA852">
    <w:name w:val="C8C835E6C5CF45F888E5F2591A4CA852"/>
    <w:rsid w:val="00A06037"/>
  </w:style>
  <w:style w:type="paragraph" w:customStyle="1" w:styleId="17E1016D4AEB4190853C8678EA0272CD">
    <w:name w:val="17E1016D4AEB4190853C8678EA0272CD"/>
    <w:rsid w:val="00A06037"/>
  </w:style>
  <w:style w:type="paragraph" w:customStyle="1" w:styleId="45D6EEA110EF4669928ADEB08811B4F0">
    <w:name w:val="45D6EEA110EF4669928ADEB08811B4F0"/>
    <w:rsid w:val="00A06037"/>
  </w:style>
  <w:style w:type="paragraph" w:customStyle="1" w:styleId="A3729F6C968F4E42B99E0CCEE74A1475">
    <w:name w:val="A3729F6C968F4E42B99E0CCEE74A1475"/>
    <w:rsid w:val="00A06037"/>
  </w:style>
  <w:style w:type="paragraph" w:customStyle="1" w:styleId="D50A886373E74FFF88855F6610AED13C">
    <w:name w:val="D50A886373E74FFF88855F6610AED13C"/>
    <w:rsid w:val="00A06037"/>
  </w:style>
  <w:style w:type="paragraph" w:customStyle="1" w:styleId="32ADA069F7634F4E885B08066EC2A41C">
    <w:name w:val="32ADA069F7634F4E885B08066EC2A41C"/>
    <w:rsid w:val="00A06037"/>
  </w:style>
  <w:style w:type="paragraph" w:customStyle="1" w:styleId="5BC458F809CB43ADBBB6F6C13C1C7C21">
    <w:name w:val="5BC458F809CB43ADBBB6F6C13C1C7C21"/>
    <w:rsid w:val="00A06037"/>
  </w:style>
  <w:style w:type="paragraph" w:customStyle="1" w:styleId="3B1E90CA1EC542BE85E217170300C377">
    <w:name w:val="3B1E90CA1EC542BE85E217170300C377"/>
    <w:rsid w:val="00A06037"/>
  </w:style>
  <w:style w:type="paragraph" w:customStyle="1" w:styleId="B3E4B79EBCBB420BACF67A6160C80506">
    <w:name w:val="B3E4B79EBCBB420BACF67A6160C80506"/>
    <w:rsid w:val="00A06037"/>
  </w:style>
  <w:style w:type="paragraph" w:customStyle="1" w:styleId="EBB624637D574B1A88918FCC531FB843">
    <w:name w:val="EBB624637D574B1A88918FCC531FB843"/>
    <w:rsid w:val="00A06037"/>
  </w:style>
  <w:style w:type="paragraph" w:customStyle="1" w:styleId="EEB9EE7EF0D3446EA9E233E2B62CE6E3">
    <w:name w:val="EEB9EE7EF0D3446EA9E233E2B62CE6E3"/>
    <w:rsid w:val="00A06037"/>
  </w:style>
  <w:style w:type="paragraph" w:customStyle="1" w:styleId="E0E896D77030437D8587C637FBD02E8F">
    <w:name w:val="E0E896D77030437D8587C637FBD02E8F"/>
    <w:rsid w:val="00A06037"/>
  </w:style>
  <w:style w:type="paragraph" w:customStyle="1" w:styleId="0496B071793240C2AB6F6CBF568BB057">
    <w:name w:val="0496B071793240C2AB6F6CBF568BB057"/>
    <w:rsid w:val="00A06037"/>
  </w:style>
  <w:style w:type="paragraph" w:customStyle="1" w:styleId="BC516165315047E6B32E5BEB5144B329">
    <w:name w:val="BC516165315047E6B32E5BEB5144B329"/>
    <w:rsid w:val="00A06037"/>
  </w:style>
  <w:style w:type="paragraph" w:customStyle="1" w:styleId="A44D5CF4AF9D4CE785CBE24D7BEB6512">
    <w:name w:val="A44D5CF4AF9D4CE785CBE24D7BEB6512"/>
    <w:rsid w:val="00A06037"/>
  </w:style>
  <w:style w:type="paragraph" w:customStyle="1" w:styleId="E91B76705ECD4874B4124A7F0BE8676E">
    <w:name w:val="E91B76705ECD4874B4124A7F0BE8676E"/>
    <w:rsid w:val="00A06037"/>
  </w:style>
  <w:style w:type="paragraph" w:customStyle="1" w:styleId="AF74C1BF3C704622ACFB6084412A4045">
    <w:name w:val="AF74C1BF3C704622ACFB6084412A4045"/>
    <w:rsid w:val="00A06037"/>
  </w:style>
  <w:style w:type="paragraph" w:customStyle="1" w:styleId="4D93749A27A745DE814A5098A8DDBFBA">
    <w:name w:val="4D93749A27A745DE814A5098A8DDBFBA"/>
    <w:rsid w:val="00A06037"/>
  </w:style>
  <w:style w:type="paragraph" w:customStyle="1" w:styleId="0B6163D6A8614615A8EDB4D6EB6879F7">
    <w:name w:val="0B6163D6A8614615A8EDB4D6EB6879F7"/>
    <w:rsid w:val="00A06037"/>
  </w:style>
  <w:style w:type="paragraph" w:customStyle="1" w:styleId="7BD618B5C79C4CE79AC0D04C9C275607">
    <w:name w:val="7BD618B5C79C4CE79AC0D04C9C275607"/>
    <w:rsid w:val="00A06037"/>
  </w:style>
  <w:style w:type="paragraph" w:customStyle="1" w:styleId="847EF367B1744F078032CF4311362283">
    <w:name w:val="847EF367B1744F078032CF4311362283"/>
    <w:rsid w:val="00A06037"/>
  </w:style>
  <w:style w:type="paragraph" w:customStyle="1" w:styleId="9B3937ECB7E2494ABD1560B80D74360B">
    <w:name w:val="9B3937ECB7E2494ABD1560B80D74360B"/>
    <w:rsid w:val="00A06037"/>
  </w:style>
  <w:style w:type="paragraph" w:customStyle="1" w:styleId="1122658CB30A41A2AB0DAD6234A9026E">
    <w:name w:val="1122658CB30A41A2AB0DAD6234A9026E"/>
    <w:rsid w:val="00A06037"/>
  </w:style>
  <w:style w:type="paragraph" w:customStyle="1" w:styleId="B134AEB1782046558E1C984BD9E931F1">
    <w:name w:val="B134AEB1782046558E1C984BD9E931F1"/>
    <w:rsid w:val="00A06037"/>
  </w:style>
  <w:style w:type="paragraph" w:customStyle="1" w:styleId="3740AF528C2346F0BCCC75A603AAD57A">
    <w:name w:val="3740AF528C2346F0BCCC75A603AAD57A"/>
    <w:rsid w:val="00A06037"/>
  </w:style>
  <w:style w:type="paragraph" w:customStyle="1" w:styleId="864C39CD02A2466EBD82B2BAB9C7A783">
    <w:name w:val="864C39CD02A2466EBD82B2BAB9C7A783"/>
    <w:rsid w:val="00A06037"/>
  </w:style>
  <w:style w:type="paragraph" w:customStyle="1" w:styleId="4EA372A0DC114007BC0EA475A9E9ACB1">
    <w:name w:val="4EA372A0DC114007BC0EA475A9E9ACB1"/>
    <w:rsid w:val="00A06037"/>
  </w:style>
  <w:style w:type="paragraph" w:customStyle="1" w:styleId="5516703FEACE497FA1C1501534D9CF8D">
    <w:name w:val="5516703FEACE497FA1C1501534D9CF8D"/>
    <w:rsid w:val="00A06037"/>
  </w:style>
  <w:style w:type="paragraph" w:customStyle="1" w:styleId="C645B6F67E2541CAAFA9BC33FA1DAA4C">
    <w:name w:val="C645B6F67E2541CAAFA9BC33FA1DAA4C"/>
    <w:rsid w:val="00A06037"/>
  </w:style>
  <w:style w:type="paragraph" w:customStyle="1" w:styleId="541118FDC5FC4DAAAC6514924AC9E95D">
    <w:name w:val="541118FDC5FC4DAAAC6514924AC9E95D"/>
    <w:rsid w:val="00A06037"/>
  </w:style>
  <w:style w:type="paragraph" w:customStyle="1" w:styleId="CF3AA00FBF6842A2978643E5535BBCF2">
    <w:name w:val="CF3AA00FBF6842A2978643E5535BBCF2"/>
    <w:rsid w:val="00A06037"/>
  </w:style>
  <w:style w:type="paragraph" w:customStyle="1" w:styleId="01C9CB3E7A29451D92B1BFC4D2A7685C">
    <w:name w:val="01C9CB3E7A29451D92B1BFC4D2A7685C"/>
    <w:rsid w:val="00A06037"/>
  </w:style>
  <w:style w:type="paragraph" w:customStyle="1" w:styleId="1974F90CF1CB4A93B9E5BF51FA45CEEB">
    <w:name w:val="1974F90CF1CB4A93B9E5BF51FA45CEEB"/>
    <w:rsid w:val="00A06037"/>
  </w:style>
  <w:style w:type="paragraph" w:customStyle="1" w:styleId="29A9027BE72A4DA48032A20CF70ACC6A">
    <w:name w:val="29A9027BE72A4DA48032A20CF70ACC6A"/>
    <w:rsid w:val="00A06037"/>
  </w:style>
  <w:style w:type="paragraph" w:customStyle="1" w:styleId="DFBFD07888F74C11890CC3344AD98510">
    <w:name w:val="DFBFD07888F74C11890CC3344AD98510"/>
    <w:rsid w:val="00A06037"/>
  </w:style>
  <w:style w:type="paragraph" w:customStyle="1" w:styleId="C708F6B1B53540149322DDD2CD48FC78">
    <w:name w:val="C708F6B1B53540149322DDD2CD48FC78"/>
    <w:rsid w:val="00A06037"/>
  </w:style>
  <w:style w:type="paragraph" w:customStyle="1" w:styleId="E18508CA8A0D432FA3D825CABB989147">
    <w:name w:val="E18508CA8A0D432FA3D825CABB989147"/>
    <w:rsid w:val="00A06037"/>
  </w:style>
  <w:style w:type="paragraph" w:customStyle="1" w:styleId="DF73C6AC6F58409496170F7DB94E2120">
    <w:name w:val="DF73C6AC6F58409496170F7DB94E2120"/>
    <w:rsid w:val="00A06037"/>
  </w:style>
  <w:style w:type="paragraph" w:customStyle="1" w:styleId="3BAD73FA22C546BBB71DA64A5EE7F77E">
    <w:name w:val="3BAD73FA22C546BBB71DA64A5EE7F77E"/>
    <w:rsid w:val="00A06037"/>
  </w:style>
  <w:style w:type="paragraph" w:customStyle="1" w:styleId="71752A5275994A4FA1DFD98DD3099951">
    <w:name w:val="71752A5275994A4FA1DFD98DD3099951"/>
    <w:rsid w:val="00A06037"/>
  </w:style>
  <w:style w:type="paragraph" w:customStyle="1" w:styleId="44572181FE3E4CB59B607AF1703AD84D">
    <w:name w:val="44572181FE3E4CB59B607AF1703AD84D"/>
    <w:rsid w:val="00A06037"/>
  </w:style>
  <w:style w:type="paragraph" w:customStyle="1" w:styleId="C960C3DB23AC4FB986C6096DDE9916C1">
    <w:name w:val="C960C3DB23AC4FB986C6096DDE9916C1"/>
    <w:rsid w:val="00A06037"/>
  </w:style>
  <w:style w:type="paragraph" w:customStyle="1" w:styleId="11D436C780F140CC8F63E29C5F40D349">
    <w:name w:val="11D436C780F140CC8F63E29C5F40D349"/>
    <w:rsid w:val="00A06037"/>
  </w:style>
  <w:style w:type="paragraph" w:customStyle="1" w:styleId="1691C459D2EE47C382D475FEE5DD176C">
    <w:name w:val="1691C459D2EE47C382D475FEE5DD176C"/>
    <w:rsid w:val="00A06037"/>
  </w:style>
  <w:style w:type="paragraph" w:customStyle="1" w:styleId="11A93C73EBB54362BDBD4CA37FA77F0F">
    <w:name w:val="11A93C73EBB54362BDBD4CA37FA77F0F"/>
    <w:rsid w:val="00A06037"/>
  </w:style>
  <w:style w:type="paragraph" w:customStyle="1" w:styleId="579CC8179A1747FE957ABD026CA692B3">
    <w:name w:val="579CC8179A1747FE957ABD026CA692B3"/>
    <w:rsid w:val="00A06037"/>
  </w:style>
  <w:style w:type="paragraph" w:customStyle="1" w:styleId="65A4AC0F12DB4287BA09377ECDF81D2A">
    <w:name w:val="65A4AC0F12DB4287BA09377ECDF81D2A"/>
    <w:rsid w:val="00A06037"/>
  </w:style>
  <w:style w:type="paragraph" w:customStyle="1" w:styleId="2BB76B5BD3C246CBBC4E4DC8E5B0F398">
    <w:name w:val="2BB76B5BD3C246CBBC4E4DC8E5B0F398"/>
    <w:rsid w:val="00A06037"/>
  </w:style>
  <w:style w:type="paragraph" w:customStyle="1" w:styleId="942646C4614D4EF1810C1FC8C2A79819">
    <w:name w:val="942646C4614D4EF1810C1FC8C2A79819"/>
    <w:rsid w:val="00A06037"/>
  </w:style>
  <w:style w:type="paragraph" w:customStyle="1" w:styleId="3DEF5F311537494D9095C1C9A29C3B69">
    <w:name w:val="3DEF5F311537494D9095C1C9A29C3B69"/>
    <w:rsid w:val="00A06037"/>
  </w:style>
  <w:style w:type="paragraph" w:customStyle="1" w:styleId="D352A22B1C9B47F2A5154FF8B6204CC5">
    <w:name w:val="D352A22B1C9B47F2A5154FF8B6204CC5"/>
    <w:rsid w:val="00A06037"/>
  </w:style>
  <w:style w:type="paragraph" w:customStyle="1" w:styleId="525C0A7D33CA4AA7A8540F240A3EF3DC">
    <w:name w:val="525C0A7D33CA4AA7A8540F240A3EF3DC"/>
    <w:rsid w:val="00A06037"/>
  </w:style>
  <w:style w:type="paragraph" w:customStyle="1" w:styleId="C6FD7148FA41448E84FA59C99340469E">
    <w:name w:val="C6FD7148FA41448E84FA59C99340469E"/>
    <w:rsid w:val="00A06037"/>
  </w:style>
  <w:style w:type="paragraph" w:customStyle="1" w:styleId="26A97FEB1F6747C4AC816BAAABDBF1DF">
    <w:name w:val="26A97FEB1F6747C4AC816BAAABDBF1DF"/>
    <w:rsid w:val="00A06037"/>
  </w:style>
  <w:style w:type="paragraph" w:customStyle="1" w:styleId="A6C4DFAD47FA48E6917FE274B754EE32">
    <w:name w:val="A6C4DFAD47FA48E6917FE274B754EE32"/>
    <w:rsid w:val="00A06037"/>
  </w:style>
  <w:style w:type="paragraph" w:customStyle="1" w:styleId="A56C4C3C61D64FC88411910BA87DC146">
    <w:name w:val="A56C4C3C61D64FC88411910BA87DC146"/>
    <w:rsid w:val="00A06037"/>
  </w:style>
  <w:style w:type="paragraph" w:customStyle="1" w:styleId="04830E5DB9E34EEFAAB95F1F5E2A9B4B">
    <w:name w:val="04830E5DB9E34EEFAAB95F1F5E2A9B4B"/>
    <w:rsid w:val="00A06037"/>
  </w:style>
  <w:style w:type="paragraph" w:customStyle="1" w:styleId="96BE66CE68B941BB98044FBC6F40D8B8">
    <w:name w:val="96BE66CE68B941BB98044FBC6F40D8B8"/>
    <w:rsid w:val="00A06037"/>
  </w:style>
  <w:style w:type="paragraph" w:customStyle="1" w:styleId="CBD0B0EE403746E8BD930B12CA7DB52C">
    <w:name w:val="CBD0B0EE403746E8BD930B12CA7DB52C"/>
    <w:rsid w:val="00A06037"/>
  </w:style>
  <w:style w:type="paragraph" w:customStyle="1" w:styleId="2D71032DD4C0488C8F32E5DDB0A5BC03">
    <w:name w:val="2D71032DD4C0488C8F32E5DDB0A5BC03"/>
    <w:rsid w:val="00A06037"/>
  </w:style>
  <w:style w:type="paragraph" w:customStyle="1" w:styleId="2C085CF4C9194105B3C9B8B7BD5C584F">
    <w:name w:val="2C085CF4C9194105B3C9B8B7BD5C584F"/>
    <w:rsid w:val="00A06037"/>
  </w:style>
  <w:style w:type="paragraph" w:customStyle="1" w:styleId="4536C6637A8A4D4FB02883E3696D4981">
    <w:name w:val="4536C6637A8A4D4FB02883E3696D4981"/>
    <w:rsid w:val="00A06037"/>
  </w:style>
  <w:style w:type="paragraph" w:customStyle="1" w:styleId="52453E58089F41FA82930DFBA915163B">
    <w:name w:val="52453E58089F41FA82930DFBA915163B"/>
    <w:rsid w:val="00A06037"/>
  </w:style>
  <w:style w:type="paragraph" w:customStyle="1" w:styleId="1FF599545CBE4FE8B806243FE836279C">
    <w:name w:val="1FF599545CBE4FE8B806243FE836279C"/>
    <w:rsid w:val="00A06037"/>
  </w:style>
  <w:style w:type="paragraph" w:customStyle="1" w:styleId="D7CE3DDA3FEA4FEB8F46A8F40A7DC160">
    <w:name w:val="D7CE3DDA3FEA4FEB8F46A8F40A7DC160"/>
    <w:rsid w:val="00A06037"/>
  </w:style>
  <w:style w:type="paragraph" w:customStyle="1" w:styleId="1D7CCDF0835646A2A6CAA412E4F01B84">
    <w:name w:val="1D7CCDF0835646A2A6CAA412E4F01B84"/>
    <w:rsid w:val="00A06037"/>
  </w:style>
  <w:style w:type="paragraph" w:customStyle="1" w:styleId="4A095185741243398C23E239D90F04DE">
    <w:name w:val="4A095185741243398C23E239D90F04DE"/>
    <w:rsid w:val="00A06037"/>
  </w:style>
  <w:style w:type="paragraph" w:customStyle="1" w:styleId="B1B9FE3B8AB242ECAB6B1225D3B384C0">
    <w:name w:val="B1B9FE3B8AB242ECAB6B1225D3B384C0"/>
    <w:rsid w:val="00A06037"/>
  </w:style>
  <w:style w:type="paragraph" w:customStyle="1" w:styleId="B6285F84D7AB4C008BFF7043A1060D52">
    <w:name w:val="B6285F84D7AB4C008BFF7043A1060D52"/>
    <w:rsid w:val="00A06037"/>
  </w:style>
  <w:style w:type="paragraph" w:customStyle="1" w:styleId="4A23EC95E2454592AD468A6F3D8CE1F3">
    <w:name w:val="4A23EC95E2454592AD468A6F3D8CE1F3"/>
    <w:rsid w:val="00A06037"/>
  </w:style>
  <w:style w:type="paragraph" w:customStyle="1" w:styleId="6C940270B5E342AB8AE1477ACBCB13A3">
    <w:name w:val="6C940270B5E342AB8AE1477ACBCB13A3"/>
    <w:rsid w:val="00A06037"/>
  </w:style>
  <w:style w:type="paragraph" w:customStyle="1" w:styleId="1EF3ED478033424CB211C0EF33808E21">
    <w:name w:val="1EF3ED478033424CB211C0EF33808E21"/>
    <w:rsid w:val="00A06037"/>
  </w:style>
  <w:style w:type="paragraph" w:customStyle="1" w:styleId="2963184A075247559D1D9039816AA8D9">
    <w:name w:val="2963184A075247559D1D9039816AA8D9"/>
    <w:rsid w:val="00A06037"/>
  </w:style>
  <w:style w:type="paragraph" w:customStyle="1" w:styleId="287307BE86974056A582968A94BFB74B">
    <w:name w:val="287307BE86974056A582968A94BFB74B"/>
    <w:rsid w:val="00A06037"/>
  </w:style>
  <w:style w:type="paragraph" w:customStyle="1" w:styleId="C71FA0369D79449C98F141FB59E5DABD">
    <w:name w:val="C71FA0369D79449C98F141FB59E5DABD"/>
    <w:rsid w:val="00A06037"/>
  </w:style>
  <w:style w:type="paragraph" w:customStyle="1" w:styleId="A7346AA994A145A28D6E626CE2AF6F81">
    <w:name w:val="A7346AA994A145A28D6E626CE2AF6F81"/>
    <w:rsid w:val="00A06037"/>
  </w:style>
  <w:style w:type="paragraph" w:customStyle="1" w:styleId="A721A5D44A514574BEEF249EFC7485F7">
    <w:name w:val="A721A5D44A514574BEEF249EFC7485F7"/>
    <w:rsid w:val="00A06037"/>
  </w:style>
  <w:style w:type="paragraph" w:customStyle="1" w:styleId="27DEAC82AE43420899EBD659CAD4B66B">
    <w:name w:val="27DEAC82AE43420899EBD659CAD4B66B"/>
    <w:rsid w:val="00A06037"/>
  </w:style>
  <w:style w:type="paragraph" w:customStyle="1" w:styleId="2FB2A8EC15EE4347A19801044BCA47B4">
    <w:name w:val="2FB2A8EC15EE4347A19801044BCA47B4"/>
    <w:rsid w:val="00A06037"/>
  </w:style>
  <w:style w:type="paragraph" w:customStyle="1" w:styleId="5B4A4DA0F43D479B897AE6F2FDE8F9AD">
    <w:name w:val="5B4A4DA0F43D479B897AE6F2FDE8F9AD"/>
    <w:rsid w:val="00A06037"/>
  </w:style>
  <w:style w:type="paragraph" w:customStyle="1" w:styleId="3AE247BB49B9412FAEC45BA94B46F387">
    <w:name w:val="3AE247BB49B9412FAEC45BA94B46F387"/>
    <w:rsid w:val="00A06037"/>
  </w:style>
  <w:style w:type="paragraph" w:customStyle="1" w:styleId="97760B7FBFD947B4B1C76AD4427A54B9">
    <w:name w:val="97760B7FBFD947B4B1C76AD4427A54B9"/>
    <w:rsid w:val="00A06037"/>
  </w:style>
  <w:style w:type="paragraph" w:customStyle="1" w:styleId="68AD2AEB8DAD4308B248DBA7E77C6C2E">
    <w:name w:val="68AD2AEB8DAD4308B248DBA7E77C6C2E"/>
    <w:rsid w:val="00A06037"/>
  </w:style>
  <w:style w:type="paragraph" w:customStyle="1" w:styleId="F8E552FF652C45E09895AB84C72F13DF">
    <w:name w:val="F8E552FF652C45E09895AB84C72F13DF"/>
    <w:rsid w:val="00A06037"/>
  </w:style>
  <w:style w:type="paragraph" w:customStyle="1" w:styleId="9BB54CC6D98744DCB5871C45E2C873D1">
    <w:name w:val="9BB54CC6D98744DCB5871C45E2C873D1"/>
    <w:rsid w:val="00A06037"/>
  </w:style>
  <w:style w:type="paragraph" w:customStyle="1" w:styleId="1026C32D7EE549598F715F85924B7785">
    <w:name w:val="1026C32D7EE549598F715F85924B7785"/>
    <w:rsid w:val="00A06037"/>
  </w:style>
  <w:style w:type="paragraph" w:customStyle="1" w:styleId="0EFD059803FD49E2B98225036927E596">
    <w:name w:val="0EFD059803FD49E2B98225036927E596"/>
    <w:rsid w:val="00A06037"/>
  </w:style>
  <w:style w:type="paragraph" w:customStyle="1" w:styleId="8978F614AA564A5A98FF5810112B6FAB">
    <w:name w:val="8978F614AA564A5A98FF5810112B6FAB"/>
    <w:rsid w:val="00A06037"/>
  </w:style>
  <w:style w:type="paragraph" w:customStyle="1" w:styleId="F6E00593942448D7A8F2F80A73C294BF">
    <w:name w:val="F6E00593942448D7A8F2F80A73C294BF"/>
    <w:rsid w:val="00A06037"/>
  </w:style>
  <w:style w:type="paragraph" w:customStyle="1" w:styleId="6B1E9E33113141A1A36664EF6B3D5F4E">
    <w:name w:val="6B1E9E33113141A1A36664EF6B3D5F4E"/>
    <w:rsid w:val="00A06037"/>
  </w:style>
  <w:style w:type="paragraph" w:customStyle="1" w:styleId="723AED45F37044A09D84D5DBB64FB096">
    <w:name w:val="723AED45F37044A09D84D5DBB64FB096"/>
    <w:rsid w:val="00A06037"/>
  </w:style>
  <w:style w:type="paragraph" w:customStyle="1" w:styleId="C9A794DAE6DE44FDA7B3CB939328E6E3">
    <w:name w:val="C9A794DAE6DE44FDA7B3CB939328E6E3"/>
    <w:rsid w:val="00A06037"/>
  </w:style>
  <w:style w:type="paragraph" w:customStyle="1" w:styleId="2AE11956AEEF491097FF8FE88C7915C9">
    <w:name w:val="2AE11956AEEF491097FF8FE88C7915C9"/>
    <w:rsid w:val="00A06037"/>
  </w:style>
  <w:style w:type="paragraph" w:customStyle="1" w:styleId="334DC1296B074C989223A5F6F6ECF5B3">
    <w:name w:val="334DC1296B074C989223A5F6F6ECF5B3"/>
    <w:rsid w:val="00A06037"/>
  </w:style>
  <w:style w:type="paragraph" w:customStyle="1" w:styleId="857FF10E3D4A46ED9276D0C3EB5B2F3C">
    <w:name w:val="857FF10E3D4A46ED9276D0C3EB5B2F3C"/>
    <w:rsid w:val="00A06037"/>
  </w:style>
  <w:style w:type="paragraph" w:customStyle="1" w:styleId="C67584CB4F0045C0893F3B3C81EAAD70">
    <w:name w:val="C67584CB4F0045C0893F3B3C81EAAD70"/>
    <w:rsid w:val="00A06037"/>
  </w:style>
  <w:style w:type="paragraph" w:customStyle="1" w:styleId="0C2EE395E99E4E6D9767ADDCD8F7A2C8">
    <w:name w:val="0C2EE395E99E4E6D9767ADDCD8F7A2C8"/>
    <w:rsid w:val="00A06037"/>
  </w:style>
  <w:style w:type="paragraph" w:customStyle="1" w:styleId="7B799C5055434BD68976B4F68739513C">
    <w:name w:val="7B799C5055434BD68976B4F68739513C"/>
    <w:rsid w:val="00A06037"/>
  </w:style>
  <w:style w:type="paragraph" w:customStyle="1" w:styleId="ABF78B6BB6FA4449A19004D59B4BEEDA">
    <w:name w:val="ABF78B6BB6FA4449A19004D59B4BEEDA"/>
    <w:rsid w:val="00A06037"/>
  </w:style>
  <w:style w:type="paragraph" w:customStyle="1" w:styleId="438B4B20DC164F55BD08FB738D9E3F0A">
    <w:name w:val="438B4B20DC164F55BD08FB738D9E3F0A"/>
    <w:rsid w:val="00A06037"/>
  </w:style>
  <w:style w:type="paragraph" w:customStyle="1" w:styleId="17DEBB3B9E05474B820CEB85FBE2A79B">
    <w:name w:val="17DEBB3B9E05474B820CEB85FBE2A79B"/>
    <w:rsid w:val="00C21DCF"/>
  </w:style>
  <w:style w:type="paragraph" w:customStyle="1" w:styleId="53C59C4CEA894B23B3D8CFD8D7B56ADC">
    <w:name w:val="53C59C4CEA894B23B3D8CFD8D7B56ADC"/>
    <w:rsid w:val="00C21DCF"/>
  </w:style>
  <w:style w:type="paragraph" w:customStyle="1" w:styleId="BB16285FCCDC46F2AD3801DFFB2655A3">
    <w:name w:val="BB16285FCCDC46F2AD3801DFFB2655A3"/>
    <w:rsid w:val="00C21DCF"/>
  </w:style>
  <w:style w:type="paragraph" w:customStyle="1" w:styleId="6BEBC96691364D3783EC48A4C2AF824E">
    <w:name w:val="6BEBC96691364D3783EC48A4C2AF824E"/>
    <w:rsid w:val="00C21DCF"/>
  </w:style>
  <w:style w:type="paragraph" w:customStyle="1" w:styleId="738766E7013A44D5B16286CF2002AAD0">
    <w:name w:val="738766E7013A44D5B16286CF2002AAD0"/>
    <w:rsid w:val="00C21DCF"/>
  </w:style>
  <w:style w:type="paragraph" w:customStyle="1" w:styleId="796D13D63B24427090BDE42A3E67F5AF">
    <w:name w:val="796D13D63B24427090BDE42A3E67F5AF"/>
    <w:rsid w:val="00C21DCF"/>
  </w:style>
  <w:style w:type="paragraph" w:customStyle="1" w:styleId="7C5CE8B3F3BC49A1B16DB89E185374D7">
    <w:name w:val="7C5CE8B3F3BC49A1B16DB89E185374D7"/>
    <w:rsid w:val="00C21DCF"/>
  </w:style>
  <w:style w:type="paragraph" w:customStyle="1" w:styleId="111410B774B049AF90C44D9E4A417785">
    <w:name w:val="111410B774B049AF90C44D9E4A417785"/>
    <w:rsid w:val="00C21DCF"/>
  </w:style>
  <w:style w:type="paragraph" w:customStyle="1" w:styleId="D85FC1BBA38846809DD8909632DFC92B">
    <w:name w:val="D85FC1BBA38846809DD8909632DFC92B"/>
    <w:rsid w:val="00A465A2"/>
  </w:style>
  <w:style w:type="paragraph" w:customStyle="1" w:styleId="E32CFAF4409946869B74CFB7067F7BCC">
    <w:name w:val="E32CFAF4409946869B74CFB7067F7BCC"/>
    <w:rsid w:val="00A465A2"/>
  </w:style>
  <w:style w:type="paragraph" w:customStyle="1" w:styleId="7D8F3E388F254344A4D81815C082A991">
    <w:name w:val="7D8F3E388F254344A4D81815C082A991"/>
    <w:rsid w:val="00A465A2"/>
  </w:style>
  <w:style w:type="paragraph" w:customStyle="1" w:styleId="79E9689FC30D46CA9F4A3075CF98C198">
    <w:name w:val="79E9689FC30D46CA9F4A3075CF98C198"/>
    <w:rsid w:val="00A465A2"/>
  </w:style>
  <w:style w:type="paragraph" w:customStyle="1" w:styleId="2F099A60A29442F98946013FAF097E3A">
    <w:name w:val="2F099A60A29442F98946013FAF097E3A"/>
    <w:rsid w:val="00A465A2"/>
  </w:style>
  <w:style w:type="paragraph" w:customStyle="1" w:styleId="38EF50995C3643DA83F8FFDBC6F17118">
    <w:name w:val="38EF50995C3643DA83F8FFDBC6F17118"/>
    <w:rsid w:val="00A465A2"/>
  </w:style>
  <w:style w:type="paragraph" w:customStyle="1" w:styleId="838BCBB0092746DCA1286AF101D975EB">
    <w:name w:val="838BCBB0092746DCA1286AF101D975EB"/>
    <w:rsid w:val="00A465A2"/>
  </w:style>
  <w:style w:type="paragraph" w:customStyle="1" w:styleId="FD05FC6BBABF47F19141CA0A9A5FB3CA">
    <w:name w:val="FD05FC6BBABF47F19141CA0A9A5FB3CA"/>
    <w:rsid w:val="00A465A2"/>
  </w:style>
  <w:style w:type="paragraph" w:customStyle="1" w:styleId="D1D172DEAEE14BBCBDFECB3D1863B119">
    <w:name w:val="D1D172DEAEE14BBCBDFECB3D1863B119"/>
    <w:rsid w:val="00A465A2"/>
  </w:style>
  <w:style w:type="paragraph" w:customStyle="1" w:styleId="2737707B3086434F9D2525E78D46ADFE">
    <w:name w:val="2737707B3086434F9D2525E78D46ADFE"/>
    <w:rsid w:val="00A465A2"/>
  </w:style>
  <w:style w:type="paragraph" w:customStyle="1" w:styleId="8C579D84E8174BDF81DC4861C26C8CF0">
    <w:name w:val="8C579D84E8174BDF81DC4861C26C8CF0"/>
    <w:rsid w:val="00A465A2"/>
  </w:style>
  <w:style w:type="paragraph" w:customStyle="1" w:styleId="467D257129BA4DB3B3C76404419F8CBF">
    <w:name w:val="467D257129BA4DB3B3C76404419F8CBF"/>
    <w:rsid w:val="00A465A2"/>
  </w:style>
  <w:style w:type="paragraph" w:customStyle="1" w:styleId="C0F4281E0EBF48759EABCF4E57AB7A87">
    <w:name w:val="C0F4281E0EBF48759EABCF4E57AB7A87"/>
    <w:rsid w:val="00A465A2"/>
  </w:style>
  <w:style w:type="paragraph" w:customStyle="1" w:styleId="7D9D880D0D6F430B8E45ACBE3FC7308D">
    <w:name w:val="7D9D880D0D6F430B8E45ACBE3FC7308D"/>
    <w:rsid w:val="00A465A2"/>
  </w:style>
  <w:style w:type="paragraph" w:customStyle="1" w:styleId="4EBE206B40C841799BFAEA1993972A16">
    <w:name w:val="4EBE206B40C841799BFAEA1993972A16"/>
    <w:rsid w:val="00A465A2"/>
  </w:style>
  <w:style w:type="paragraph" w:customStyle="1" w:styleId="000C2C9F36F247EC998E95AB9B1D400E">
    <w:name w:val="000C2C9F36F247EC998E95AB9B1D400E"/>
    <w:rsid w:val="00A465A2"/>
  </w:style>
  <w:style w:type="paragraph" w:customStyle="1" w:styleId="853D26DD805F4CF6A85DDF0073B1D2C4">
    <w:name w:val="853D26DD805F4CF6A85DDF0073B1D2C4"/>
    <w:rsid w:val="00A465A2"/>
  </w:style>
  <w:style w:type="paragraph" w:customStyle="1" w:styleId="CFCFEDED273E4733A15702746BFA2DA1">
    <w:name w:val="CFCFEDED273E4733A15702746BFA2DA1"/>
    <w:rsid w:val="00A465A2"/>
  </w:style>
  <w:style w:type="paragraph" w:customStyle="1" w:styleId="56BEF00410F44C9197BC32B4391EF9C9">
    <w:name w:val="56BEF00410F44C9197BC32B4391EF9C9"/>
    <w:rsid w:val="00A465A2"/>
  </w:style>
  <w:style w:type="paragraph" w:customStyle="1" w:styleId="0A19A49E41CB42C2857975142F659B9A">
    <w:name w:val="0A19A49E41CB42C2857975142F659B9A"/>
    <w:rsid w:val="00A465A2"/>
  </w:style>
  <w:style w:type="paragraph" w:customStyle="1" w:styleId="945D60EDABD844AEAE7CE1689E5107BC">
    <w:name w:val="945D60EDABD844AEAE7CE1689E5107BC"/>
    <w:rsid w:val="00A465A2"/>
  </w:style>
  <w:style w:type="paragraph" w:customStyle="1" w:styleId="71373E7BBF7A47E7903D40635387C34D">
    <w:name w:val="71373E7BBF7A47E7903D40635387C34D"/>
    <w:rsid w:val="00A465A2"/>
  </w:style>
  <w:style w:type="paragraph" w:customStyle="1" w:styleId="80BE4DE24A454F94B65B98C365E69B76">
    <w:name w:val="80BE4DE24A454F94B65B98C365E69B76"/>
    <w:rsid w:val="00A465A2"/>
  </w:style>
  <w:style w:type="paragraph" w:customStyle="1" w:styleId="BBCCD9F1D8494ED9AC5C64EDD7C2531E">
    <w:name w:val="BBCCD9F1D8494ED9AC5C64EDD7C2531E"/>
    <w:rsid w:val="00A465A2"/>
  </w:style>
  <w:style w:type="paragraph" w:customStyle="1" w:styleId="BE331480950D42EB86B88E091A9E12B8">
    <w:name w:val="BE331480950D42EB86B88E091A9E12B8"/>
    <w:rsid w:val="00A465A2"/>
  </w:style>
  <w:style w:type="paragraph" w:customStyle="1" w:styleId="A9BAA8C26FED4A7E940817D4E140B832">
    <w:name w:val="A9BAA8C26FED4A7E940817D4E140B832"/>
    <w:rsid w:val="00A465A2"/>
  </w:style>
  <w:style w:type="paragraph" w:customStyle="1" w:styleId="63F79BFC239C4E17877AB6F8B9D77C06">
    <w:name w:val="63F79BFC239C4E17877AB6F8B9D77C06"/>
    <w:rsid w:val="00A465A2"/>
  </w:style>
  <w:style w:type="paragraph" w:customStyle="1" w:styleId="D412D64077EF4DECB385B86FA56FA597">
    <w:name w:val="D412D64077EF4DECB385B86FA56FA597"/>
    <w:rsid w:val="00A465A2"/>
  </w:style>
  <w:style w:type="paragraph" w:customStyle="1" w:styleId="641205FEE74647448A97D58D3E7644A7">
    <w:name w:val="641205FEE74647448A97D58D3E7644A7"/>
    <w:rsid w:val="00A46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Russell Krueger</dc:creator>
  <cp:keywords/>
  <cp:lastModifiedBy>Russell Krueger</cp:lastModifiedBy>
  <cp:revision>2</cp:revision>
  <cp:lastPrinted>2014-12-18T05:16:00Z</cp:lastPrinted>
  <dcterms:created xsi:type="dcterms:W3CDTF">2015-11-23T21:10:00Z</dcterms:created>
  <dcterms:modified xsi:type="dcterms:W3CDTF">2015-11-23T21:10:00Z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